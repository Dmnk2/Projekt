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rsidRPr="00D61976" w14:paraId="67A4D9C8" w14:textId="77777777">
        <w:trPr>
          <w:trHeight w:hRule="exact" w:val="2835"/>
        </w:trPr>
        <w:tc>
          <w:tcPr>
            <w:tcW w:w="9640" w:type="dxa"/>
            <w:gridSpan w:val="3"/>
          </w:tcPr>
          <w:p w14:paraId="43BA92F7" w14:textId="77777777" w:rsidR="00F03DA6" w:rsidRPr="00D61976" w:rsidRDefault="00BA6CE3" w:rsidP="00EF2ED3">
            <w:pPr>
              <w:pStyle w:val="Rovnice"/>
              <w:tabs>
                <w:tab w:val="clear" w:pos="4253"/>
                <w:tab w:val="clear" w:pos="8505"/>
              </w:tabs>
              <w:suppressAutoHyphens/>
              <w:spacing w:after="0" w:line="240" w:lineRule="auto"/>
              <w:jc w:val="center"/>
              <w:rPr>
                <w:rFonts w:ascii="Arial Narrow" w:hAnsi="Arial Narrow" w:cs="Arial Narrow"/>
                <w:bCs w:val="0"/>
                <w:iCs w:val="0"/>
              </w:rPr>
            </w:pPr>
            <w:r w:rsidRPr="00D61976">
              <w:rPr>
                <w:noProof/>
              </w:rPr>
              <w:drawing>
                <wp:inline distT="0" distB="0" distL="0" distR="0" wp14:anchorId="17CBD51F" wp14:editId="01BBC162">
                  <wp:extent cx="3295650" cy="127635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rsidRPr="00D61976" w14:paraId="07CC2C25" w14:textId="77777777">
        <w:trPr>
          <w:trHeight w:val="1415"/>
        </w:trPr>
        <w:tc>
          <w:tcPr>
            <w:tcW w:w="9640" w:type="dxa"/>
            <w:gridSpan w:val="3"/>
            <w:vAlign w:val="center"/>
          </w:tcPr>
          <w:p w14:paraId="3A43B582" w14:textId="77777777" w:rsidR="00F03DA6" w:rsidRPr="00D61976" w:rsidRDefault="00811BD3" w:rsidP="00EF2ED3">
            <w:pPr>
              <w:suppressAutoHyphens/>
              <w:spacing w:before="600" w:after="0" w:line="240" w:lineRule="auto"/>
              <w:jc w:val="center"/>
              <w:rPr>
                <w:rFonts w:ascii="Arial Narrow" w:hAnsi="Arial Narrow" w:cs="Arial Narrow"/>
                <w:b/>
                <w:bCs/>
                <w:caps/>
                <w:sz w:val="48"/>
                <w:szCs w:val="48"/>
              </w:rPr>
            </w:pPr>
            <w:r w:rsidRPr="00D61976">
              <w:rPr>
                <w:rFonts w:ascii="Arial Narrow" w:hAnsi="Arial Narrow" w:cs="Arial Narrow"/>
                <w:b/>
                <w:bCs/>
                <w:caps/>
                <w:sz w:val="48"/>
                <w:szCs w:val="48"/>
              </w:rPr>
              <w:t>Závěrečná studijní</w:t>
            </w:r>
            <w:r w:rsidR="00C91564" w:rsidRPr="00D61976">
              <w:rPr>
                <w:rFonts w:ascii="Arial Narrow" w:hAnsi="Arial Narrow" w:cs="Arial Narrow"/>
                <w:b/>
                <w:bCs/>
                <w:caps/>
                <w:sz w:val="48"/>
                <w:szCs w:val="48"/>
              </w:rPr>
              <w:t xml:space="preserve"> práce</w:t>
            </w:r>
          </w:p>
          <w:p w14:paraId="52970CA0" w14:textId="77777777" w:rsidR="00C91564" w:rsidRPr="00D61976" w:rsidRDefault="00C91564" w:rsidP="00EF2ED3">
            <w:pPr>
              <w:suppressAutoHyphens/>
              <w:spacing w:after="0" w:line="240" w:lineRule="auto"/>
              <w:jc w:val="center"/>
              <w:rPr>
                <w:rFonts w:ascii="Arial Narrow" w:hAnsi="Arial Narrow" w:cs="Arial Narrow"/>
                <w:b/>
                <w:bCs/>
                <w:sz w:val="36"/>
                <w:szCs w:val="36"/>
              </w:rPr>
            </w:pPr>
            <w:r w:rsidRPr="00D61976">
              <w:rPr>
                <w:rFonts w:ascii="Arial Narrow" w:hAnsi="Arial Narrow" w:cs="Arial Narrow"/>
                <w:b/>
                <w:bCs/>
                <w:sz w:val="36"/>
                <w:szCs w:val="36"/>
              </w:rPr>
              <w:t>dokumentace</w:t>
            </w:r>
          </w:p>
        </w:tc>
      </w:tr>
      <w:tr w:rsidR="00C91564" w:rsidRPr="00D61976" w14:paraId="58D17862" w14:textId="77777777" w:rsidTr="00A31FEB">
        <w:trPr>
          <w:trHeight w:hRule="exact" w:val="1591"/>
        </w:trPr>
        <w:tc>
          <w:tcPr>
            <w:tcW w:w="9640" w:type="dxa"/>
            <w:gridSpan w:val="3"/>
            <w:shd w:val="clear" w:color="auto" w:fill="FFFFFF" w:themeFill="background1"/>
            <w:vAlign w:val="center"/>
          </w:tcPr>
          <w:p w14:paraId="3EC64F00" w14:textId="77777777" w:rsidR="00FC1F9B" w:rsidRPr="00D61976" w:rsidRDefault="00BD052A" w:rsidP="00EF2ED3">
            <w:pPr>
              <w:suppressAutoHyphens/>
              <w:spacing w:after="0" w:line="240" w:lineRule="auto"/>
              <w:jc w:val="center"/>
              <w:rPr>
                <w:rFonts w:ascii="Arial Narrow" w:hAnsi="Arial Narrow" w:cs="Arial Narrow"/>
                <w:b/>
                <w:bCs/>
                <w:sz w:val="44"/>
                <w:szCs w:val="44"/>
              </w:rPr>
            </w:pPr>
            <w:r>
              <w:rPr>
                <w:rFonts w:ascii="Arial Narrow" w:hAnsi="Arial Narrow" w:cs="Arial Narrow"/>
                <w:b/>
                <w:bCs/>
                <w:sz w:val="44"/>
                <w:szCs w:val="44"/>
              </w:rPr>
              <w:t>Meteostanice s databází</w:t>
            </w:r>
          </w:p>
        </w:tc>
      </w:tr>
      <w:tr w:rsidR="00F03DA6" w:rsidRPr="00D61976" w14:paraId="75A8F087" w14:textId="77777777">
        <w:trPr>
          <w:trHeight w:hRule="exact" w:val="567"/>
        </w:trPr>
        <w:tc>
          <w:tcPr>
            <w:tcW w:w="9640" w:type="dxa"/>
            <w:gridSpan w:val="3"/>
          </w:tcPr>
          <w:p w14:paraId="77042915" w14:textId="77777777" w:rsidR="00F03DA6" w:rsidRPr="00D61976" w:rsidRDefault="00BD052A" w:rsidP="00EF2ED3">
            <w:pPr>
              <w:suppressAutoHyphens/>
              <w:spacing w:after="0" w:line="240" w:lineRule="auto"/>
              <w:jc w:val="center"/>
              <w:rPr>
                <w:rFonts w:ascii="Arial Narrow" w:hAnsi="Arial Narrow" w:cs="Arial Narrow"/>
              </w:rPr>
            </w:pPr>
            <w:r>
              <w:rPr>
                <w:rFonts w:ascii="Arial Narrow" w:hAnsi="Arial Narrow" w:cs="Arial Narrow"/>
                <w:sz w:val="40"/>
                <w:szCs w:val="40"/>
              </w:rPr>
              <w:t>Dominik Večerek</w:t>
            </w:r>
          </w:p>
        </w:tc>
      </w:tr>
      <w:tr w:rsidR="00C91564" w:rsidRPr="00D61976" w14:paraId="0FED1F91" w14:textId="77777777">
        <w:trPr>
          <w:trHeight w:val="4781"/>
        </w:trPr>
        <w:tc>
          <w:tcPr>
            <w:tcW w:w="9640" w:type="dxa"/>
            <w:gridSpan w:val="3"/>
            <w:vAlign w:val="center"/>
          </w:tcPr>
          <w:p w14:paraId="6D206C71" w14:textId="77777777" w:rsidR="00FC1F9B" w:rsidRPr="00D61976" w:rsidRDefault="00FC1F9B" w:rsidP="00EF2ED3">
            <w:pPr>
              <w:suppressAutoHyphens/>
              <w:spacing w:after="0" w:line="240" w:lineRule="auto"/>
              <w:jc w:val="center"/>
              <w:rPr>
                <w:rFonts w:ascii="Arial Narrow" w:hAnsi="Arial Narrow" w:cs="Arial Narrow"/>
                <w:sz w:val="40"/>
                <w:szCs w:val="40"/>
              </w:rPr>
            </w:pPr>
            <w:bookmarkStart w:id="0" w:name="_GoBack"/>
            <w:bookmarkEnd w:id="0"/>
          </w:p>
        </w:tc>
      </w:tr>
      <w:tr w:rsidR="00F03DA6" w:rsidRPr="00D61976" w14:paraId="0DF26622" w14:textId="77777777" w:rsidTr="005D5EFD">
        <w:trPr>
          <w:trHeight w:hRule="exact" w:val="108"/>
        </w:trPr>
        <w:tc>
          <w:tcPr>
            <w:tcW w:w="3828" w:type="dxa"/>
            <w:gridSpan w:val="2"/>
          </w:tcPr>
          <w:p w14:paraId="16E0C28A" w14:textId="77777777" w:rsidR="00F03DA6" w:rsidRPr="00D61976" w:rsidRDefault="00F03DA6" w:rsidP="00EF2ED3">
            <w:pPr>
              <w:suppressAutoHyphens/>
              <w:spacing w:after="0" w:line="240" w:lineRule="auto"/>
              <w:rPr>
                <w:rFonts w:ascii="Arial Narrow" w:hAnsi="Arial Narrow" w:cs="Arial Narrow"/>
              </w:rPr>
            </w:pPr>
          </w:p>
        </w:tc>
        <w:tc>
          <w:tcPr>
            <w:tcW w:w="5812" w:type="dxa"/>
          </w:tcPr>
          <w:p w14:paraId="4793D8D6" w14:textId="77777777" w:rsidR="00F03DA6" w:rsidRPr="00D61976" w:rsidRDefault="00F03DA6" w:rsidP="00EF2ED3">
            <w:pPr>
              <w:suppressAutoHyphens/>
              <w:spacing w:after="0" w:line="240" w:lineRule="auto"/>
              <w:rPr>
                <w:rFonts w:ascii="Arial Narrow" w:hAnsi="Arial Narrow" w:cs="Arial Narrow"/>
              </w:rPr>
            </w:pPr>
          </w:p>
        </w:tc>
      </w:tr>
      <w:tr w:rsidR="005D5EFD" w:rsidRPr="00D61976" w14:paraId="1FC528E4" w14:textId="77777777" w:rsidTr="005D5EFD">
        <w:trPr>
          <w:trHeight w:hRule="exact" w:val="930"/>
        </w:trPr>
        <w:tc>
          <w:tcPr>
            <w:tcW w:w="2410" w:type="dxa"/>
            <w:vAlign w:val="center"/>
          </w:tcPr>
          <w:p w14:paraId="2744D868" w14:textId="77777777" w:rsidR="005D5EFD" w:rsidRPr="00D61976" w:rsidRDefault="005D5EFD" w:rsidP="00EF2ED3">
            <w:pPr>
              <w:suppressAutoHyphens/>
              <w:spacing w:after="0" w:line="240" w:lineRule="auto"/>
              <w:ind w:left="397" w:right="284"/>
              <w:rPr>
                <w:rFonts w:ascii="Arial Narrow" w:hAnsi="Arial Narrow" w:cs="Arial Narrow"/>
                <w:sz w:val="28"/>
                <w:szCs w:val="28"/>
              </w:rPr>
            </w:pPr>
            <w:r w:rsidRPr="00D61976">
              <w:rPr>
                <w:rFonts w:ascii="Arial Narrow" w:hAnsi="Arial Narrow" w:cs="Arial Narrow"/>
                <w:b/>
                <w:bCs/>
                <w:sz w:val="28"/>
                <w:szCs w:val="28"/>
              </w:rPr>
              <w:t>Obor:</w:t>
            </w:r>
            <w:r w:rsidRPr="00D61976">
              <w:rPr>
                <w:rFonts w:ascii="Arial Narrow" w:hAnsi="Arial Narrow" w:cs="Arial Narrow"/>
                <w:sz w:val="28"/>
                <w:szCs w:val="28"/>
              </w:rPr>
              <w:t xml:space="preserve"> </w:t>
            </w:r>
          </w:p>
          <w:p w14:paraId="172ECE26" w14:textId="77777777" w:rsidR="005D5EFD" w:rsidRPr="00D61976" w:rsidRDefault="005D5EFD" w:rsidP="00EF2ED3">
            <w:pPr>
              <w:suppressAutoHyphens/>
              <w:spacing w:after="0" w:line="240" w:lineRule="auto"/>
              <w:ind w:left="397" w:right="284"/>
              <w:rPr>
                <w:rFonts w:ascii="Arial Narrow" w:hAnsi="Arial Narrow" w:cs="Arial Narrow"/>
                <w:sz w:val="28"/>
                <w:szCs w:val="28"/>
              </w:rPr>
            </w:pPr>
          </w:p>
        </w:tc>
        <w:tc>
          <w:tcPr>
            <w:tcW w:w="7230" w:type="dxa"/>
            <w:gridSpan w:val="2"/>
            <w:vAlign w:val="center"/>
          </w:tcPr>
          <w:p w14:paraId="79A73C67" w14:textId="77777777" w:rsidR="005D5EFD" w:rsidRPr="00D61976" w:rsidRDefault="005D5EFD" w:rsidP="00EF2ED3">
            <w:pPr>
              <w:suppressAutoHyphens/>
              <w:spacing w:after="0" w:line="240" w:lineRule="auto"/>
              <w:ind w:left="397" w:right="284"/>
              <w:jc w:val="left"/>
              <w:rPr>
                <w:rFonts w:ascii="Arial Narrow" w:hAnsi="Arial Narrow" w:cs="Arial Narrow"/>
                <w:sz w:val="28"/>
                <w:szCs w:val="28"/>
              </w:rPr>
            </w:pPr>
            <w:bookmarkStart w:id="1" w:name="Rozevírací2"/>
            <w:r w:rsidRPr="00D61976">
              <w:rPr>
                <w:rFonts w:ascii="Arial Narrow" w:hAnsi="Arial Narrow" w:cs="Arial Narrow"/>
                <w:sz w:val="28"/>
                <w:szCs w:val="28"/>
              </w:rPr>
              <w:t xml:space="preserve">18-20-M/01 INFORMAČNÍ TECHNOLOGIE </w:t>
            </w:r>
            <w:r w:rsidRPr="00D61976">
              <w:rPr>
                <w:rFonts w:ascii="Arial Narrow" w:hAnsi="Arial Narrow" w:cs="Arial Narrow"/>
                <w:sz w:val="28"/>
                <w:szCs w:val="28"/>
              </w:rPr>
              <w:br/>
              <w:t>se zaměřením na počítačové sítě a</w:t>
            </w:r>
            <w:r w:rsidR="000E7D48">
              <w:rPr>
                <w:rFonts w:ascii="Arial Narrow" w:hAnsi="Arial Narrow" w:cs="Arial Narrow"/>
                <w:sz w:val="28"/>
                <w:szCs w:val="28"/>
              </w:rPr>
              <w:t> </w:t>
            </w:r>
            <w:r w:rsidRPr="00D61976">
              <w:rPr>
                <w:rFonts w:ascii="Arial Narrow" w:hAnsi="Arial Narrow" w:cs="Arial Narrow"/>
                <w:sz w:val="28"/>
                <w:szCs w:val="28"/>
              </w:rPr>
              <w:t xml:space="preserve">programování </w:t>
            </w:r>
            <w:bookmarkEnd w:id="1"/>
          </w:p>
        </w:tc>
      </w:tr>
      <w:tr w:rsidR="005D5EFD" w:rsidRPr="00D61976" w14:paraId="56926BF6" w14:textId="77777777" w:rsidTr="005D5EFD">
        <w:trPr>
          <w:trHeight w:hRule="exact" w:val="930"/>
        </w:trPr>
        <w:tc>
          <w:tcPr>
            <w:tcW w:w="2410" w:type="dxa"/>
            <w:vAlign w:val="center"/>
          </w:tcPr>
          <w:p w14:paraId="69BE74D6" w14:textId="77777777" w:rsidR="005D5EFD" w:rsidRPr="00D61976" w:rsidRDefault="005D5EFD" w:rsidP="00EF2ED3">
            <w:pPr>
              <w:suppressAutoHyphens/>
              <w:spacing w:line="240" w:lineRule="auto"/>
              <w:ind w:left="397" w:right="284"/>
              <w:rPr>
                <w:rFonts w:ascii="Arial Narrow" w:hAnsi="Arial Narrow" w:cs="Arial Narrow"/>
                <w:b/>
                <w:bCs/>
                <w:sz w:val="28"/>
                <w:szCs w:val="28"/>
              </w:rPr>
            </w:pPr>
            <w:r w:rsidRPr="00D61976">
              <w:rPr>
                <w:rFonts w:ascii="Arial Narrow" w:hAnsi="Arial Narrow" w:cs="Arial Narrow"/>
                <w:b/>
                <w:bCs/>
                <w:sz w:val="28"/>
                <w:szCs w:val="28"/>
              </w:rPr>
              <w:t>Třída:</w:t>
            </w:r>
          </w:p>
          <w:p w14:paraId="4A9536EB" w14:textId="77777777" w:rsidR="005D5EFD" w:rsidRPr="00D61976" w:rsidRDefault="005D5EFD" w:rsidP="00EF2ED3">
            <w:pPr>
              <w:suppressAutoHyphens/>
              <w:spacing w:after="0" w:line="240" w:lineRule="auto"/>
              <w:ind w:left="397" w:right="284"/>
              <w:rPr>
                <w:rFonts w:ascii="Arial Narrow" w:hAnsi="Arial Narrow" w:cs="Arial Narrow"/>
                <w:b/>
                <w:bCs/>
                <w:sz w:val="28"/>
                <w:szCs w:val="28"/>
              </w:rPr>
            </w:pPr>
            <w:r w:rsidRPr="00D61976">
              <w:rPr>
                <w:rFonts w:ascii="Arial Narrow" w:hAnsi="Arial Narrow" w:cs="Arial Narrow"/>
                <w:b/>
                <w:bCs/>
                <w:sz w:val="28"/>
                <w:szCs w:val="28"/>
              </w:rPr>
              <w:t>Školní rok:</w:t>
            </w:r>
          </w:p>
        </w:tc>
        <w:tc>
          <w:tcPr>
            <w:tcW w:w="7230" w:type="dxa"/>
            <w:gridSpan w:val="2"/>
            <w:vAlign w:val="center"/>
          </w:tcPr>
          <w:p w14:paraId="5968B4E7" w14:textId="77777777" w:rsidR="005D5EFD" w:rsidRPr="00D61976" w:rsidRDefault="005D5EFD" w:rsidP="00EF2ED3">
            <w:pPr>
              <w:suppressAutoHyphens/>
              <w:spacing w:line="240" w:lineRule="auto"/>
              <w:ind w:left="397" w:right="284"/>
              <w:jc w:val="left"/>
              <w:rPr>
                <w:rFonts w:ascii="Arial Narrow" w:hAnsi="Arial Narrow" w:cs="Arial Narrow"/>
                <w:sz w:val="28"/>
                <w:szCs w:val="28"/>
              </w:rPr>
            </w:pPr>
            <w:r w:rsidRPr="00D61976">
              <w:rPr>
                <w:rFonts w:ascii="Arial Narrow" w:hAnsi="Arial Narrow" w:cs="Arial Narrow"/>
                <w:sz w:val="28"/>
                <w:szCs w:val="28"/>
              </w:rPr>
              <w:t>IT4</w:t>
            </w:r>
          </w:p>
          <w:p w14:paraId="20F0F276" w14:textId="77777777" w:rsidR="005D5EFD" w:rsidRPr="00D61976" w:rsidRDefault="005D5EFD" w:rsidP="00EF2ED3">
            <w:pPr>
              <w:suppressAutoHyphens/>
              <w:spacing w:after="0" w:line="240" w:lineRule="auto"/>
              <w:ind w:left="397" w:right="284"/>
              <w:jc w:val="left"/>
              <w:rPr>
                <w:rFonts w:ascii="Arial Narrow" w:hAnsi="Arial Narrow" w:cs="Arial Narrow"/>
                <w:sz w:val="28"/>
                <w:szCs w:val="28"/>
              </w:rPr>
            </w:pPr>
            <w:r w:rsidRPr="00D61976">
              <w:rPr>
                <w:rFonts w:ascii="Arial Narrow" w:hAnsi="Arial Narrow" w:cs="Arial Narrow"/>
                <w:sz w:val="28"/>
                <w:szCs w:val="28"/>
              </w:rPr>
              <w:t>201</w:t>
            </w:r>
            <w:r w:rsidR="00CB3AFF" w:rsidRPr="00D61976">
              <w:rPr>
                <w:rFonts w:ascii="Arial Narrow" w:hAnsi="Arial Narrow" w:cs="Arial Narrow"/>
                <w:sz w:val="28"/>
                <w:szCs w:val="28"/>
              </w:rPr>
              <w:t>9</w:t>
            </w:r>
            <w:r w:rsidRPr="00D61976">
              <w:rPr>
                <w:rFonts w:ascii="Arial Narrow" w:hAnsi="Arial Narrow" w:cs="Arial Narrow"/>
                <w:sz w:val="28"/>
                <w:szCs w:val="28"/>
              </w:rPr>
              <w:t>/20</w:t>
            </w:r>
            <w:r w:rsidR="00CB3AFF" w:rsidRPr="00D61976">
              <w:rPr>
                <w:rFonts w:ascii="Arial Narrow" w:hAnsi="Arial Narrow" w:cs="Arial Narrow"/>
                <w:sz w:val="28"/>
                <w:szCs w:val="28"/>
              </w:rPr>
              <w:t>20</w:t>
            </w:r>
          </w:p>
        </w:tc>
      </w:tr>
    </w:tbl>
    <w:p w14:paraId="4A44A711" w14:textId="77777777" w:rsidR="00F03DA6" w:rsidRPr="00D61976" w:rsidRDefault="00F03DA6" w:rsidP="00EF2ED3">
      <w:pPr>
        <w:suppressAutoHyphens/>
        <w:sectPr w:rsidR="00F03DA6" w:rsidRPr="00D61976">
          <w:footerReference w:type="default" r:id="rId9"/>
          <w:headerReference w:type="first" r:id="rId10"/>
          <w:footerReference w:type="first" r:id="rId11"/>
          <w:pgSz w:w="11907" w:h="16840" w:code="9"/>
          <w:pgMar w:top="1134" w:right="851" w:bottom="851" w:left="1418" w:header="709" w:footer="709" w:gutter="0"/>
          <w:pgNumType w:start="1"/>
          <w:cols w:space="708"/>
          <w:titlePg/>
        </w:sectPr>
      </w:pPr>
    </w:p>
    <w:p w14:paraId="46CA03D4" w14:textId="77777777" w:rsidR="00E15FA1" w:rsidRPr="00D61976" w:rsidRDefault="00D967BB" w:rsidP="00EF2ED3">
      <w:pPr>
        <w:suppressAutoHyphens/>
      </w:pPr>
      <w:r w:rsidRPr="00D61976">
        <w:lastRenderedPageBreak/>
        <w:t>Poděkování</w:t>
      </w:r>
    </w:p>
    <w:p w14:paraId="4F01AEE3" w14:textId="5A03D148" w:rsidR="004A12E0" w:rsidRDefault="004A1F22" w:rsidP="00EF2ED3">
      <w:pPr>
        <w:suppressAutoHyphens/>
        <w:rPr>
          <w:i/>
        </w:rPr>
      </w:pPr>
      <w:r>
        <w:rPr>
          <w:i/>
        </w:rPr>
        <w:t>Chtěl bych poděkovat především svému spolužák</w:t>
      </w:r>
      <w:r w:rsidR="003B1CEF">
        <w:rPr>
          <w:i/>
        </w:rPr>
        <w:t>u</w:t>
      </w:r>
      <w:r>
        <w:rPr>
          <w:i/>
        </w:rPr>
        <w:t xml:space="preserve"> Denis</w:t>
      </w:r>
      <w:r w:rsidR="00EC7C88">
        <w:rPr>
          <w:i/>
        </w:rPr>
        <w:t>u Kurkovi</w:t>
      </w:r>
      <w:r>
        <w:rPr>
          <w:i/>
        </w:rPr>
        <w:t xml:space="preserve"> za </w:t>
      </w:r>
      <w:r w:rsidR="00BD052A">
        <w:rPr>
          <w:i/>
        </w:rPr>
        <w:t xml:space="preserve">pomoc s jazykem python </w:t>
      </w:r>
      <w:r w:rsidR="008C4876">
        <w:rPr>
          <w:i/>
        </w:rPr>
        <w:t xml:space="preserve">a kivy </w:t>
      </w:r>
      <w:r w:rsidR="00F81CB1">
        <w:rPr>
          <w:i/>
        </w:rPr>
        <w:t xml:space="preserve">a panu </w:t>
      </w:r>
      <w:r w:rsidR="008F1281">
        <w:rPr>
          <w:i/>
        </w:rPr>
        <w:t>učiteli</w:t>
      </w:r>
      <w:r w:rsidR="0059683A">
        <w:rPr>
          <w:i/>
        </w:rPr>
        <w:t xml:space="preserve"> Ing. Petru </w:t>
      </w:r>
      <w:proofErr w:type="spellStart"/>
      <w:r w:rsidR="0059683A">
        <w:rPr>
          <w:i/>
        </w:rPr>
        <w:t>Grussmannovi</w:t>
      </w:r>
      <w:proofErr w:type="spellEnd"/>
      <w:r w:rsidR="00E136A8">
        <w:rPr>
          <w:i/>
        </w:rPr>
        <w:t xml:space="preserve"> </w:t>
      </w:r>
      <w:r w:rsidR="001046EC">
        <w:rPr>
          <w:i/>
        </w:rPr>
        <w:t xml:space="preserve">za </w:t>
      </w:r>
      <w:r w:rsidR="004661ED">
        <w:rPr>
          <w:i/>
        </w:rPr>
        <w:t>pomoc s nalezením chyb</w:t>
      </w:r>
      <w:r w:rsidR="001E459D">
        <w:rPr>
          <w:i/>
        </w:rPr>
        <w:t xml:space="preserve"> </w:t>
      </w:r>
      <w:r w:rsidR="000B7637">
        <w:rPr>
          <w:i/>
        </w:rPr>
        <w:t>v kódu.</w:t>
      </w:r>
    </w:p>
    <w:p w14:paraId="0E9F1043" w14:textId="77777777" w:rsidR="004A12E0" w:rsidRPr="00D61976" w:rsidRDefault="008B6730" w:rsidP="00EF2ED3">
      <w:pPr>
        <w:suppressAutoHyphens/>
        <w:spacing w:before="7440"/>
        <w:jc w:val="left"/>
        <w:rPr>
          <w:rStyle w:val="Pokec"/>
          <w:color w:val="auto"/>
        </w:rPr>
      </w:pPr>
      <w:r w:rsidRPr="00D61976">
        <w:rPr>
          <w:rStyle w:val="Pokec"/>
          <w:color w:val="auto"/>
        </w:rPr>
        <w:t>Prohlašuji, že jsem závěrečnou práci vypracoval samostatně a</w:t>
      </w:r>
      <w:r w:rsidR="000E7D48">
        <w:rPr>
          <w:rStyle w:val="Pokec"/>
          <w:color w:val="auto"/>
        </w:rPr>
        <w:t> </w:t>
      </w:r>
      <w:r w:rsidRPr="00D61976">
        <w:rPr>
          <w:rStyle w:val="Pokec"/>
          <w:color w:val="auto"/>
        </w:rPr>
        <w:t xml:space="preserve">uvedl veškeré použité </w:t>
      </w:r>
      <w:r w:rsidRPr="00D61976">
        <w:rPr>
          <w:rStyle w:val="Pokec"/>
          <w:color w:val="auto"/>
        </w:rPr>
        <w:br/>
        <w:t>informační zdroje</w:t>
      </w:r>
      <w:r w:rsidR="004A12E0" w:rsidRPr="00D61976">
        <w:rPr>
          <w:rStyle w:val="Pokec"/>
          <w:color w:val="auto"/>
        </w:rPr>
        <w:t>.</w:t>
      </w:r>
    </w:p>
    <w:p w14:paraId="073F8CFF" w14:textId="77777777" w:rsidR="00320CEC" w:rsidRPr="00D61976" w:rsidRDefault="00320CEC" w:rsidP="00EF2ED3">
      <w:pPr>
        <w:suppressAutoHyphens/>
        <w:jc w:val="left"/>
        <w:rPr>
          <w:rStyle w:val="Pokec"/>
          <w:color w:val="auto"/>
        </w:rPr>
      </w:pPr>
      <w:r w:rsidRPr="00D61976">
        <w:rPr>
          <w:rStyle w:val="Pokec"/>
          <w:color w:val="auto"/>
        </w:rPr>
        <w:t>Souhlasím, aby tato studijní práce byla použita k</w:t>
      </w:r>
      <w:r w:rsidR="000E7D48">
        <w:rPr>
          <w:rStyle w:val="Pokec"/>
          <w:color w:val="auto"/>
        </w:rPr>
        <w:t> </w:t>
      </w:r>
      <w:r w:rsidRPr="00D61976">
        <w:rPr>
          <w:rStyle w:val="Pokec"/>
          <w:color w:val="auto"/>
        </w:rPr>
        <w:t xml:space="preserve">výukovým účelům na Střední průmyslové </w:t>
      </w:r>
      <w:r w:rsidRPr="00D61976">
        <w:rPr>
          <w:rStyle w:val="Pokec"/>
          <w:color w:val="auto"/>
        </w:rPr>
        <w:br/>
        <w:t xml:space="preserve">a umělecké škole v Opavě, Praskova </w:t>
      </w:r>
      <w:r w:rsidRPr="00D61976">
        <w:t>399/8.</w:t>
      </w:r>
    </w:p>
    <w:p w14:paraId="2C10BE06" w14:textId="77777777" w:rsidR="008B6730" w:rsidRPr="00D61976" w:rsidRDefault="008B6730" w:rsidP="00EF2ED3">
      <w:pPr>
        <w:suppressAutoHyphens/>
        <w:spacing w:before="120"/>
        <w:jc w:val="left"/>
        <w:rPr>
          <w:rStyle w:val="Pokec"/>
          <w:color w:val="auto"/>
        </w:rPr>
      </w:pPr>
      <w:r w:rsidRPr="00D61976">
        <w:rPr>
          <w:rStyle w:val="Pokec"/>
          <w:color w:val="auto"/>
        </w:rPr>
        <w:t xml:space="preserve">V Opavě </w:t>
      </w:r>
      <w:r w:rsidRPr="00D61976">
        <w:rPr>
          <w:rStyle w:val="Pokec"/>
          <w:color w:val="auto"/>
        </w:rPr>
        <w:tab/>
      </w:r>
      <w:r w:rsidR="00CB3AFF" w:rsidRPr="00D61976">
        <w:rPr>
          <w:rStyle w:val="Pokec"/>
          <w:color w:val="auto"/>
        </w:rPr>
        <w:t>31</w:t>
      </w:r>
      <w:r w:rsidRPr="00D61976">
        <w:rPr>
          <w:rStyle w:val="Pokec"/>
          <w:color w:val="auto"/>
        </w:rPr>
        <w:t>. 12. 201</w:t>
      </w:r>
      <w:r w:rsidR="00CB3AFF" w:rsidRPr="00D61976">
        <w:rPr>
          <w:rStyle w:val="Pokec"/>
          <w:color w:val="auto"/>
        </w:rPr>
        <w:t>9</w:t>
      </w:r>
      <w:r w:rsidR="00EA16A7">
        <w:rPr>
          <w:rStyle w:val="Pokec"/>
          <w:color w:val="auto"/>
        </w:rPr>
        <w:tab/>
      </w:r>
    </w:p>
    <w:p w14:paraId="1956A62D" w14:textId="77777777" w:rsidR="00294C06" w:rsidRPr="00D61976" w:rsidRDefault="004A12E0" w:rsidP="00EF2ED3">
      <w:pPr>
        <w:pBdr>
          <w:top w:val="single" w:sz="4" w:space="1" w:color="auto"/>
        </w:pBdr>
        <w:suppressAutoHyphens/>
        <w:ind w:left="4963" w:firstLine="709"/>
        <w:rPr>
          <w:i/>
        </w:rPr>
      </w:pPr>
      <w:r w:rsidRPr="00D61976">
        <w:rPr>
          <w:rStyle w:val="Pokec"/>
          <w:i/>
          <w:color w:val="auto"/>
        </w:rPr>
        <w:t xml:space="preserve">podpis </w:t>
      </w:r>
      <w:r w:rsidR="008B6730" w:rsidRPr="00D61976">
        <w:rPr>
          <w:rStyle w:val="Pokec"/>
          <w:i/>
          <w:color w:val="auto"/>
        </w:rPr>
        <w:t>autora práce</w:t>
      </w:r>
    </w:p>
    <w:p w14:paraId="2C31D674" w14:textId="77777777" w:rsidR="008258EA" w:rsidRDefault="008258EA" w:rsidP="00EF2ED3">
      <w:pPr>
        <w:tabs>
          <w:tab w:val="center" w:pos="4394"/>
        </w:tabs>
        <w:suppressAutoHyphens/>
        <w:rPr>
          <w:b/>
          <w:sz w:val="28"/>
          <w:szCs w:val="28"/>
        </w:rPr>
        <w:sectPr w:rsidR="008258EA" w:rsidSect="005F622F">
          <w:headerReference w:type="default" r:id="rId12"/>
          <w:pgSz w:w="11907" w:h="16840" w:code="9"/>
          <w:pgMar w:top="1701" w:right="1134" w:bottom="1134" w:left="1134" w:header="851" w:footer="709" w:gutter="851"/>
          <w:cols w:space="708"/>
          <w:titlePg/>
          <w:docGrid w:linePitch="326"/>
        </w:sectPr>
      </w:pPr>
    </w:p>
    <w:p w14:paraId="0EFCEC45" w14:textId="77777777" w:rsidR="003F2CB6" w:rsidRDefault="0049028C" w:rsidP="00EF2ED3">
      <w:pPr>
        <w:tabs>
          <w:tab w:val="center" w:pos="4394"/>
        </w:tabs>
        <w:suppressAutoHyphens/>
      </w:pPr>
      <w:r>
        <w:rPr>
          <w:b/>
          <w:sz w:val="28"/>
          <w:szCs w:val="28"/>
        </w:rPr>
        <w:lastRenderedPageBreak/>
        <w:tab/>
      </w:r>
    </w:p>
    <w:p w14:paraId="1800DB86" w14:textId="77777777" w:rsidR="00CB3AFF" w:rsidRDefault="003F2CB6" w:rsidP="00EF2ED3">
      <w:pPr>
        <w:pStyle w:val="Nadpis2-bezobsahu"/>
        <w:suppressAutoHyphens/>
      </w:pPr>
      <w:r>
        <w:t>A</w:t>
      </w:r>
      <w:r w:rsidR="003060B8">
        <w:t>notac</w:t>
      </w:r>
      <w:r>
        <w:t>e</w:t>
      </w:r>
    </w:p>
    <w:p w14:paraId="73F26FF4" w14:textId="0B06BF97" w:rsidR="00F01158" w:rsidRPr="00EF3E16" w:rsidRDefault="00A5682E" w:rsidP="00EF2ED3">
      <w:pPr>
        <w:suppressAutoHyphens/>
      </w:pPr>
      <w:r w:rsidRPr="00A5682E">
        <w:t xml:space="preserve">Předmětem práce je vytvoření </w:t>
      </w:r>
      <w:r w:rsidR="008C4876">
        <w:t>meteostanice</w:t>
      </w:r>
      <w:r w:rsidR="001B56D3">
        <w:t xml:space="preserve"> s dotykovým </w:t>
      </w:r>
      <w:r w:rsidR="00B83C1F">
        <w:t>displejem</w:t>
      </w:r>
      <w:r w:rsidR="008C4876">
        <w:t xml:space="preserve">, která </w:t>
      </w:r>
      <w:r w:rsidR="009C0958">
        <w:t>měří</w:t>
      </w:r>
      <w:r w:rsidR="008C4876">
        <w:t xml:space="preserve"> teplotu</w:t>
      </w:r>
      <w:r w:rsidR="001F46D6">
        <w:t>,</w:t>
      </w:r>
      <w:r w:rsidR="008C4876">
        <w:t xml:space="preserve"> </w:t>
      </w:r>
      <w:r w:rsidR="00556775">
        <w:t>vlhkost a atmosférický tlak, tyto hodnoty následně vypíše na displeji a jednou za půl hodiny je uloží do databáze.</w:t>
      </w:r>
      <w:r w:rsidR="00801D19">
        <w:t xml:space="preserve"> </w:t>
      </w:r>
      <w:r w:rsidR="005E5FE6">
        <w:t xml:space="preserve">Po </w:t>
      </w:r>
      <w:r w:rsidR="00E71CE2">
        <w:t>stisknutí</w:t>
      </w:r>
      <w:r w:rsidR="00990151">
        <w:t xml:space="preserve"> </w:t>
      </w:r>
      <w:r w:rsidR="006161CE">
        <w:t>jedné z</w:t>
      </w:r>
      <w:r w:rsidR="00990151">
        <w:t xml:space="preserve"> proměnných</w:t>
      </w:r>
      <w:r w:rsidR="00DB4589">
        <w:t xml:space="preserve"> se </w:t>
      </w:r>
      <w:r w:rsidR="0095738F">
        <w:t xml:space="preserve">zobrazí </w:t>
      </w:r>
      <w:r w:rsidR="005061AF">
        <w:t>graf deseti</w:t>
      </w:r>
      <w:r w:rsidR="00E95746">
        <w:t xml:space="preserve"> </w:t>
      </w:r>
      <w:r w:rsidR="004420B1">
        <w:t>posledních záznamů v</w:t>
      </w:r>
      <w:r w:rsidR="00D33001">
        <w:t> </w:t>
      </w:r>
      <w:r w:rsidR="004420B1">
        <w:t>databázi</w:t>
      </w:r>
      <w:r w:rsidR="00D33001">
        <w:t>.</w:t>
      </w:r>
      <w:r w:rsidR="00801D19">
        <w:t xml:space="preserve"> </w:t>
      </w:r>
      <w:r w:rsidR="00556775">
        <w:t xml:space="preserve"> Srdcem meteostanice je </w:t>
      </w:r>
      <w:r w:rsidR="00186D0E">
        <w:t>jednodeskový počítač</w:t>
      </w:r>
      <w:r w:rsidR="00556775">
        <w:t xml:space="preserve"> </w:t>
      </w:r>
      <w:r w:rsidR="00EF3E16">
        <w:t xml:space="preserve">Raspberry </w:t>
      </w:r>
      <w:r w:rsidR="00F504F3">
        <w:t>P</w:t>
      </w:r>
      <w:r w:rsidR="00EF3E16">
        <w:t>i 4, který za pomoci sběrnice I</w:t>
      </w:r>
      <w:r w:rsidR="00EF3E16">
        <w:rPr>
          <w:vertAlign w:val="superscript"/>
        </w:rPr>
        <w:t>2</w:t>
      </w:r>
      <w:r w:rsidR="00EF3E16">
        <w:t xml:space="preserve">C sbírá data o teplotě a tlaku z čidla bmp280 a vlhkost ze senzoru htu21d který rovněž může měřit </w:t>
      </w:r>
      <w:r w:rsidR="008F18D5">
        <w:t>teplotu.</w:t>
      </w:r>
      <w:r w:rsidR="001D2250">
        <w:t xml:space="preserve"> Offline</w:t>
      </w:r>
      <w:r w:rsidR="008B7DA8">
        <w:t xml:space="preserve"> </w:t>
      </w:r>
      <w:r w:rsidR="001D2250">
        <w:t>d</w:t>
      </w:r>
      <w:r w:rsidR="008B7DA8">
        <w:t>atabáze</w:t>
      </w:r>
      <w:r w:rsidR="001D2250">
        <w:t xml:space="preserve"> je spravována za pomoci knihovny SQLite. </w:t>
      </w:r>
      <w:r w:rsidR="008F18D5">
        <w:t xml:space="preserve">Zařízení je napájené ze sítě pomocí adaptéru 5V 3A s konektorem USB-C. Zdrojový kód v jazyce Python </w:t>
      </w:r>
      <w:r w:rsidR="008B7DA8">
        <w:t>byl upravován ve vývojovém prostředí Visual Studio Code.</w:t>
      </w:r>
    </w:p>
    <w:p w14:paraId="36BDE066" w14:textId="77777777" w:rsidR="003060B8" w:rsidRDefault="003060B8" w:rsidP="00EF2ED3">
      <w:pPr>
        <w:pStyle w:val="Nadpis2-bezobsahu"/>
        <w:suppressAutoHyphens/>
      </w:pPr>
      <w:r>
        <w:t>Klíčová slova</w:t>
      </w:r>
    </w:p>
    <w:p w14:paraId="2D566D2A" w14:textId="77777777" w:rsidR="008B7DA8" w:rsidRPr="008B7DA8" w:rsidRDefault="008B7DA8" w:rsidP="00EF2ED3">
      <w:pPr>
        <w:pStyle w:val="Nadpis2-bezobsahu"/>
        <w:suppressAutoHyphens/>
        <w:rPr>
          <w:b w:val="0"/>
          <w:bCs w:val="0"/>
        </w:rPr>
      </w:pPr>
      <w:r>
        <w:rPr>
          <w:b w:val="0"/>
          <w:bCs w:val="0"/>
        </w:rPr>
        <w:t xml:space="preserve">Raspberry </w:t>
      </w:r>
      <w:r w:rsidR="00F504F3">
        <w:rPr>
          <w:b w:val="0"/>
          <w:bCs w:val="0"/>
        </w:rPr>
        <w:t>P</w:t>
      </w:r>
      <w:r>
        <w:rPr>
          <w:b w:val="0"/>
          <w:bCs w:val="0"/>
        </w:rPr>
        <w:t>i 4; BMP280; HTU21D; meteostanice</w:t>
      </w:r>
    </w:p>
    <w:p w14:paraId="67A6C25E" w14:textId="77777777" w:rsidR="00F03DA6" w:rsidRPr="00D61976" w:rsidRDefault="00F03DA6" w:rsidP="00EF2ED3">
      <w:pPr>
        <w:pStyle w:val="Nadpis-Obsah"/>
        <w:pageBreakBefore/>
        <w:suppressAutoHyphens/>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rsidRPr="00D61976">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37B6F63" w14:textId="77777777" w:rsidR="00191487" w:rsidRPr="00191487" w:rsidRDefault="00F03DA6" w:rsidP="00EF2ED3">
      <w:pPr>
        <w:pStyle w:val="Obsah2"/>
        <w:rPr>
          <w:rFonts w:asciiTheme="minorHAnsi" w:eastAsiaTheme="minorEastAsia" w:hAnsiTheme="minorHAnsi" w:cstheme="minorBidi"/>
          <w:b w:val="0"/>
          <w:caps w:val="0"/>
          <w:sz w:val="22"/>
          <w:szCs w:val="22"/>
        </w:rPr>
      </w:pPr>
      <w:r w:rsidRPr="00D61976">
        <w:rPr>
          <w:noProof w:val="0"/>
        </w:rPr>
        <w:fldChar w:fldCharType="begin"/>
      </w:r>
      <w:r w:rsidRPr="00D61976">
        <w:instrText xml:space="preserve"> TOC \h \z \t "Nadpis 1;2;Nadpis 2;3;Nadpis 3;4;Nadpis 4;5;Nadpis;2;Část;1" </w:instrText>
      </w:r>
      <w:r w:rsidRPr="00D61976">
        <w:rPr>
          <w:noProof w:val="0"/>
        </w:rPr>
        <w:fldChar w:fldCharType="separate"/>
      </w:r>
      <w:bookmarkStart w:id="28" w:name="_Hlk30615926"/>
      <w:r w:rsidR="00191487" w:rsidRPr="00191487">
        <w:fldChar w:fldCharType="begin"/>
      </w:r>
      <w:r w:rsidR="00191487" w:rsidRPr="00191487">
        <w:instrText xml:space="preserve"> HYPERLINK "file:///C:\\Users\\dominik\\Desktop\\dokumentace.docx" \l "_Toc29912470" </w:instrText>
      </w:r>
      <w:r w:rsidR="00191487" w:rsidRPr="00191487">
        <w:fldChar w:fldCharType="separate"/>
      </w:r>
      <w:r w:rsidR="00191487" w:rsidRPr="00191487">
        <w:rPr>
          <w:rStyle w:val="Hypertextovodkaz"/>
        </w:rPr>
        <w:t>Úvod</w:t>
      </w:r>
      <w:r w:rsidR="00191487" w:rsidRPr="00191487">
        <w:rPr>
          <w:rStyle w:val="Hypertextovodkaz"/>
          <w:webHidden/>
        </w:rPr>
        <w:tab/>
      </w:r>
      <w:r w:rsidR="00880EFF">
        <w:rPr>
          <w:rStyle w:val="Hypertextovodkaz"/>
          <w:webHidden/>
        </w:rPr>
        <w:t>5</w:t>
      </w:r>
      <w:r w:rsidR="00191487" w:rsidRPr="00191487">
        <w:fldChar w:fldCharType="end"/>
      </w:r>
    </w:p>
    <w:p w14:paraId="316CD746" w14:textId="77777777" w:rsidR="00191487" w:rsidRPr="00191487" w:rsidRDefault="005829C4" w:rsidP="00EF2ED3">
      <w:pPr>
        <w:pStyle w:val="Obsah2"/>
        <w:rPr>
          <w:rFonts w:asciiTheme="minorHAnsi" w:eastAsiaTheme="minorEastAsia" w:hAnsiTheme="minorHAnsi" w:cstheme="minorBidi"/>
          <w:b w:val="0"/>
          <w:caps w:val="0"/>
          <w:sz w:val="22"/>
          <w:szCs w:val="22"/>
        </w:rPr>
      </w:pPr>
      <w:hyperlink r:id="rId13" w:anchor="_Toc29912471" w:history="1">
        <w:r w:rsidR="00191487" w:rsidRPr="00191487">
          <w:rPr>
            <w:rStyle w:val="Hypertextovodkaz"/>
          </w:rPr>
          <w:t>1</w:t>
        </w:r>
        <w:r w:rsidR="00191487" w:rsidRPr="00191487">
          <w:rPr>
            <w:rStyle w:val="Hypertextovodkaz"/>
            <w:rFonts w:asciiTheme="minorHAnsi" w:eastAsiaTheme="minorEastAsia" w:hAnsiTheme="minorHAnsi" w:cstheme="minorBidi"/>
            <w:b w:val="0"/>
            <w:caps w:val="0"/>
            <w:sz w:val="22"/>
            <w:szCs w:val="22"/>
          </w:rPr>
          <w:tab/>
        </w:r>
        <w:r w:rsidR="00191487" w:rsidRPr="00191487">
          <w:rPr>
            <w:rStyle w:val="Hypertextovodkaz"/>
          </w:rPr>
          <w:t xml:space="preserve">Měření </w:t>
        </w:r>
        <w:r w:rsidR="00A4393E">
          <w:rPr>
            <w:rStyle w:val="Hypertextovodkaz"/>
          </w:rPr>
          <w:t>Vlkosti</w:t>
        </w:r>
        <w:r w:rsidR="00191487" w:rsidRPr="00191487">
          <w:rPr>
            <w:rStyle w:val="Hypertextovodkaz"/>
            <w:webHidden/>
          </w:rPr>
          <w:tab/>
        </w:r>
        <w:r w:rsidR="00027AE4">
          <w:rPr>
            <w:rStyle w:val="Hypertextovodkaz"/>
            <w:webHidden/>
          </w:rPr>
          <w:t>6</w:t>
        </w:r>
      </w:hyperlink>
    </w:p>
    <w:p w14:paraId="378B55A6" w14:textId="77777777" w:rsidR="00191487" w:rsidRDefault="005829C4" w:rsidP="00EF2ED3">
      <w:pPr>
        <w:pStyle w:val="Obsah3"/>
        <w:suppressAutoHyphens/>
      </w:pPr>
      <w:hyperlink r:id="rId14" w:anchor="_Toc29912472" w:history="1">
        <w:r w:rsidR="00191487" w:rsidRPr="00191487">
          <w:rPr>
            <w:rStyle w:val="Hypertextovodkaz"/>
          </w:rPr>
          <w:t>1.1</w:t>
        </w:r>
        <w:r w:rsidR="00191487" w:rsidRPr="00191487">
          <w:rPr>
            <w:rStyle w:val="Hypertextovodkaz"/>
            <w:rFonts w:asciiTheme="minorHAnsi" w:eastAsiaTheme="minorEastAsia" w:hAnsiTheme="minorHAnsi" w:cstheme="minorBidi"/>
            <w:sz w:val="22"/>
            <w:szCs w:val="22"/>
          </w:rPr>
          <w:tab/>
        </w:r>
        <w:r w:rsidR="00A4393E">
          <w:rPr>
            <w:rStyle w:val="Hypertextovodkaz"/>
          </w:rPr>
          <w:t>Relativní vlkost</w:t>
        </w:r>
        <w:r w:rsidR="00191487" w:rsidRPr="00191487">
          <w:rPr>
            <w:rStyle w:val="Hypertextovodkaz"/>
            <w:webHidden/>
          </w:rPr>
          <w:tab/>
        </w:r>
        <w:r w:rsidR="00027AE4">
          <w:rPr>
            <w:rStyle w:val="Hypertextovodkaz"/>
            <w:webHidden/>
          </w:rPr>
          <w:t>6</w:t>
        </w:r>
      </w:hyperlink>
    </w:p>
    <w:p w14:paraId="77618423" w14:textId="77777777" w:rsidR="00A4393E" w:rsidRDefault="005829C4" w:rsidP="00EF2ED3">
      <w:pPr>
        <w:pStyle w:val="Obsah3"/>
        <w:suppressAutoHyphens/>
      </w:pPr>
      <w:hyperlink r:id="rId15" w:anchor="_Toc29912474" w:history="1">
        <w:r w:rsidR="00A4393E">
          <w:rPr>
            <w:rStyle w:val="Hypertextovodkaz"/>
          </w:rPr>
          <w:t>1.2</w:t>
        </w:r>
        <w:r w:rsidR="00A4393E">
          <w:rPr>
            <w:rStyle w:val="Hypertextovodkaz"/>
            <w:rFonts w:asciiTheme="minorHAnsi" w:eastAsiaTheme="minorEastAsia" w:hAnsiTheme="minorHAnsi" w:cstheme="minorBidi"/>
            <w:sz w:val="22"/>
            <w:szCs w:val="22"/>
          </w:rPr>
          <w:tab/>
        </w:r>
        <w:r w:rsidR="00A4393E">
          <w:rPr>
            <w:rStyle w:val="Hypertextovodkaz"/>
          </w:rPr>
          <w:t>Praktické využití</w:t>
        </w:r>
        <w:r w:rsidR="00A4393E">
          <w:rPr>
            <w:rStyle w:val="Hypertextovodkaz"/>
            <w:webHidden/>
          </w:rPr>
          <w:tab/>
        </w:r>
        <w:r w:rsidR="00027AE4">
          <w:rPr>
            <w:rStyle w:val="Hypertextovodkaz"/>
            <w:webHidden/>
          </w:rPr>
          <w:t>6</w:t>
        </w:r>
      </w:hyperlink>
    </w:p>
    <w:p w14:paraId="731733D0" w14:textId="77777777" w:rsidR="00027AE4"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16" w:anchor="_Toc29912481" w:history="1">
        <w:r w:rsidR="00027AE4">
          <w:rPr>
            <w:rStyle w:val="Hypertextovodkaz"/>
          </w:rPr>
          <w:t>1</w:t>
        </w:r>
        <w:r w:rsidR="00027AE4" w:rsidRPr="00191487">
          <w:rPr>
            <w:rStyle w:val="Hypertextovodkaz"/>
          </w:rPr>
          <w:t>.</w:t>
        </w:r>
        <w:r w:rsidR="00027AE4">
          <w:rPr>
            <w:rStyle w:val="Hypertextovodkaz"/>
          </w:rPr>
          <w:t>2</w:t>
        </w:r>
        <w:r w:rsidR="00027AE4" w:rsidRPr="00191487">
          <w:rPr>
            <w:rStyle w:val="Hypertextovodkaz"/>
          </w:rPr>
          <w:t>.1</w:t>
        </w:r>
        <w:r w:rsidR="00027AE4" w:rsidRPr="00191487">
          <w:rPr>
            <w:rStyle w:val="Hypertextovodkaz"/>
            <w:rFonts w:asciiTheme="minorHAnsi" w:eastAsiaTheme="minorEastAsia" w:hAnsiTheme="minorHAnsi" w:cstheme="minorBidi"/>
            <w:sz w:val="22"/>
            <w:szCs w:val="22"/>
          </w:rPr>
          <w:tab/>
        </w:r>
        <w:r w:rsidR="00027AE4">
          <w:rPr>
            <w:rStyle w:val="Hypertextovodkaz"/>
            <w:rFonts w:eastAsiaTheme="minorEastAsia"/>
          </w:rPr>
          <w:t>Z</w:t>
        </w:r>
        <w:r w:rsidR="00027AE4" w:rsidRPr="00027AE4">
          <w:rPr>
            <w:rStyle w:val="Hypertextovodkaz"/>
            <w:rFonts w:eastAsiaTheme="minorEastAsia"/>
          </w:rPr>
          <w:t>vlhčovače</w:t>
        </w:r>
        <w:r w:rsidR="00027AE4" w:rsidRPr="00191487">
          <w:rPr>
            <w:rStyle w:val="Hypertextovodkaz"/>
            <w:webHidden/>
          </w:rPr>
          <w:tab/>
        </w:r>
        <w:r w:rsidR="00027AE4">
          <w:rPr>
            <w:rStyle w:val="Hypertextovodkaz"/>
            <w:webHidden/>
          </w:rPr>
          <w:t>6</w:t>
        </w:r>
      </w:hyperlink>
    </w:p>
    <w:p w14:paraId="5C2BB191" w14:textId="77777777" w:rsidR="00027AE4" w:rsidRPr="00027AE4" w:rsidRDefault="005829C4" w:rsidP="00EF2ED3">
      <w:pPr>
        <w:pStyle w:val="Obsah4"/>
        <w:tabs>
          <w:tab w:val="left" w:pos="1418"/>
        </w:tabs>
        <w:suppressAutoHyphens/>
        <w:rPr>
          <w:rFonts w:asciiTheme="minorHAnsi" w:eastAsiaTheme="minorEastAsia" w:hAnsiTheme="minorHAnsi" w:cstheme="minorBidi"/>
          <w:sz w:val="22"/>
          <w:szCs w:val="22"/>
        </w:rPr>
      </w:pPr>
      <w:hyperlink r:id="rId17" w:anchor="_Toc29912481" w:history="1">
        <w:r w:rsidR="00027AE4">
          <w:rPr>
            <w:rStyle w:val="Hypertextovodkaz"/>
          </w:rPr>
          <w:t>1</w:t>
        </w:r>
        <w:r w:rsidR="00027AE4" w:rsidRPr="00191487">
          <w:rPr>
            <w:rStyle w:val="Hypertextovodkaz"/>
          </w:rPr>
          <w:t>.</w:t>
        </w:r>
        <w:r w:rsidR="00027AE4">
          <w:rPr>
            <w:rStyle w:val="Hypertextovodkaz"/>
          </w:rPr>
          <w:t>2</w:t>
        </w:r>
        <w:r w:rsidR="00027AE4" w:rsidRPr="00191487">
          <w:rPr>
            <w:rStyle w:val="Hypertextovodkaz"/>
          </w:rPr>
          <w:t>.</w:t>
        </w:r>
        <w:r w:rsidR="00027AE4">
          <w:rPr>
            <w:rStyle w:val="Hypertextovodkaz"/>
          </w:rPr>
          <w:t>2</w:t>
        </w:r>
        <w:r w:rsidR="00027AE4" w:rsidRPr="00191487">
          <w:rPr>
            <w:rStyle w:val="Hypertextovodkaz"/>
            <w:rFonts w:asciiTheme="minorHAnsi" w:eastAsiaTheme="minorEastAsia" w:hAnsiTheme="minorHAnsi" w:cstheme="minorBidi"/>
            <w:sz w:val="22"/>
            <w:szCs w:val="22"/>
          </w:rPr>
          <w:tab/>
        </w:r>
        <w:r w:rsidR="00027AE4">
          <w:rPr>
            <w:rStyle w:val="Hypertextovodkaz"/>
          </w:rPr>
          <w:t>Odvlhčovače</w:t>
        </w:r>
        <w:r w:rsidR="00027AE4" w:rsidRPr="00191487">
          <w:rPr>
            <w:rStyle w:val="Hypertextovodkaz"/>
            <w:webHidden/>
          </w:rPr>
          <w:tab/>
        </w:r>
        <w:r w:rsidR="00027AE4">
          <w:rPr>
            <w:rStyle w:val="Hypertextovodkaz"/>
            <w:webHidden/>
          </w:rPr>
          <w:t>6</w:t>
        </w:r>
      </w:hyperlink>
    </w:p>
    <w:p w14:paraId="1347DD06" w14:textId="77777777" w:rsidR="00191487" w:rsidRPr="00191487" w:rsidRDefault="005829C4" w:rsidP="00EF2ED3">
      <w:pPr>
        <w:pStyle w:val="Obsah2"/>
        <w:rPr>
          <w:rFonts w:asciiTheme="minorHAnsi" w:eastAsiaTheme="minorEastAsia" w:hAnsiTheme="minorHAnsi" w:cstheme="minorBidi"/>
          <w:b w:val="0"/>
          <w:caps w:val="0"/>
          <w:sz w:val="22"/>
          <w:szCs w:val="22"/>
        </w:rPr>
      </w:pPr>
      <w:hyperlink r:id="rId18" w:anchor="_Toc29912479" w:history="1">
        <w:r w:rsidR="000A7A38">
          <w:rPr>
            <w:rStyle w:val="Hypertextovodkaz"/>
          </w:rPr>
          <w:t>2</w:t>
        </w:r>
        <w:r w:rsidR="00191487" w:rsidRPr="00191487">
          <w:rPr>
            <w:rStyle w:val="Hypertextovodkaz"/>
            <w:rFonts w:asciiTheme="minorHAnsi" w:eastAsiaTheme="minorEastAsia" w:hAnsiTheme="minorHAnsi" w:cstheme="minorBidi"/>
            <w:b w:val="0"/>
            <w:caps w:val="0"/>
            <w:sz w:val="22"/>
            <w:szCs w:val="22"/>
          </w:rPr>
          <w:tab/>
        </w:r>
        <w:r w:rsidR="00191487" w:rsidRPr="00191487">
          <w:rPr>
            <w:rStyle w:val="Hypertextovodkaz"/>
          </w:rPr>
          <w:t>Využité technologie</w:t>
        </w:r>
        <w:r w:rsidR="00191487" w:rsidRPr="00191487">
          <w:rPr>
            <w:rStyle w:val="Hypertextovodkaz"/>
            <w:webHidden/>
          </w:rPr>
          <w:tab/>
        </w:r>
        <w:r w:rsidR="00027AE4">
          <w:rPr>
            <w:rStyle w:val="Hypertextovodkaz"/>
            <w:webHidden/>
          </w:rPr>
          <w:t>7</w:t>
        </w:r>
      </w:hyperlink>
    </w:p>
    <w:p w14:paraId="46F6DE62" w14:textId="77777777" w:rsidR="00191487" w:rsidRPr="00191487" w:rsidRDefault="005829C4" w:rsidP="00EF2ED3">
      <w:pPr>
        <w:pStyle w:val="Obsah3"/>
        <w:suppressAutoHyphens/>
        <w:rPr>
          <w:rFonts w:asciiTheme="minorHAnsi" w:eastAsiaTheme="minorEastAsia" w:hAnsiTheme="minorHAnsi" w:cstheme="minorBidi"/>
          <w:sz w:val="22"/>
          <w:szCs w:val="22"/>
        </w:rPr>
      </w:pPr>
      <w:hyperlink r:id="rId19" w:anchor="_Toc29912480" w:history="1">
        <w:r w:rsidR="000A7A38">
          <w:rPr>
            <w:rStyle w:val="Hypertextovodkaz"/>
          </w:rPr>
          <w:t>2</w:t>
        </w:r>
        <w:r w:rsidR="00191487" w:rsidRPr="00191487">
          <w:rPr>
            <w:rStyle w:val="Hypertextovodkaz"/>
          </w:rPr>
          <w:t>.1</w:t>
        </w:r>
        <w:r w:rsidR="00191487" w:rsidRPr="00191487">
          <w:rPr>
            <w:rStyle w:val="Hypertextovodkaz"/>
            <w:rFonts w:asciiTheme="minorHAnsi" w:eastAsiaTheme="minorEastAsia" w:hAnsiTheme="minorHAnsi" w:cstheme="minorBidi"/>
            <w:sz w:val="22"/>
            <w:szCs w:val="22"/>
          </w:rPr>
          <w:tab/>
        </w:r>
        <w:r w:rsidR="00191487" w:rsidRPr="00191487">
          <w:rPr>
            <w:rStyle w:val="Hypertextovodkaz"/>
          </w:rPr>
          <w:t>Hardware</w:t>
        </w:r>
        <w:r w:rsidR="00191487" w:rsidRPr="00191487">
          <w:rPr>
            <w:rStyle w:val="Hypertextovodkaz"/>
            <w:webHidden/>
          </w:rPr>
          <w:tab/>
        </w:r>
        <w:r w:rsidR="00027AE4">
          <w:rPr>
            <w:rStyle w:val="Hypertextovodkaz"/>
            <w:webHidden/>
          </w:rPr>
          <w:t>7</w:t>
        </w:r>
      </w:hyperlink>
    </w:p>
    <w:p w14:paraId="07BE4014"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0" w:anchor="_Toc29912481" w:history="1">
        <w:r w:rsidR="000A7A38">
          <w:rPr>
            <w:rStyle w:val="Hypertextovodkaz"/>
          </w:rPr>
          <w:t>2</w:t>
        </w:r>
        <w:r w:rsidR="00191487" w:rsidRPr="00191487">
          <w:rPr>
            <w:rStyle w:val="Hypertextovodkaz"/>
          </w:rPr>
          <w:t>.1.1</w:t>
        </w:r>
        <w:r w:rsidR="00191487" w:rsidRPr="00191487">
          <w:rPr>
            <w:rStyle w:val="Hypertextovodkaz"/>
            <w:rFonts w:asciiTheme="minorHAnsi" w:eastAsiaTheme="minorEastAsia" w:hAnsiTheme="minorHAnsi" w:cstheme="minorBidi"/>
            <w:sz w:val="22"/>
            <w:szCs w:val="22"/>
          </w:rPr>
          <w:tab/>
        </w:r>
        <w:r w:rsidR="00191487" w:rsidRPr="00191487">
          <w:rPr>
            <w:rStyle w:val="Hypertextovodkaz"/>
          </w:rPr>
          <w:t>Seznam součástek</w:t>
        </w:r>
        <w:r w:rsidR="00191487" w:rsidRPr="00191487">
          <w:rPr>
            <w:rStyle w:val="Hypertextovodkaz"/>
            <w:webHidden/>
          </w:rPr>
          <w:tab/>
        </w:r>
        <w:r w:rsidR="00027AE4">
          <w:rPr>
            <w:rStyle w:val="Hypertextovodkaz"/>
            <w:webHidden/>
          </w:rPr>
          <w:t>7</w:t>
        </w:r>
      </w:hyperlink>
    </w:p>
    <w:p w14:paraId="28ACF704"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1" w:anchor="_Toc29912482" w:history="1">
        <w:r w:rsidR="000A7A38">
          <w:rPr>
            <w:rStyle w:val="Hypertextovodkaz"/>
          </w:rPr>
          <w:t>2</w:t>
        </w:r>
        <w:r w:rsidR="00191487" w:rsidRPr="00191487">
          <w:rPr>
            <w:rStyle w:val="Hypertextovodkaz"/>
          </w:rPr>
          <w:t>.1.2</w:t>
        </w:r>
        <w:r w:rsidR="00191487" w:rsidRPr="00191487">
          <w:rPr>
            <w:rStyle w:val="Hypertextovodkaz"/>
            <w:rFonts w:asciiTheme="minorHAnsi" w:eastAsiaTheme="minorEastAsia" w:hAnsiTheme="minorHAnsi" w:cstheme="minorBidi"/>
            <w:sz w:val="22"/>
            <w:szCs w:val="22"/>
          </w:rPr>
          <w:tab/>
        </w:r>
        <w:r w:rsidR="00F504F3">
          <w:rPr>
            <w:rStyle w:val="Hypertextovodkaz"/>
          </w:rPr>
          <w:t>Raspberry Pi 4</w:t>
        </w:r>
        <w:r w:rsidR="00191487" w:rsidRPr="00191487">
          <w:rPr>
            <w:rStyle w:val="Hypertextovodkaz"/>
            <w:webHidden/>
          </w:rPr>
          <w:tab/>
        </w:r>
        <w:r w:rsidR="00027AE4">
          <w:rPr>
            <w:rStyle w:val="Hypertextovodkaz"/>
            <w:webHidden/>
          </w:rPr>
          <w:t>7</w:t>
        </w:r>
      </w:hyperlink>
    </w:p>
    <w:p w14:paraId="0E8D0D54"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2" w:anchor="_Toc29912483" w:history="1">
        <w:r w:rsidR="000A7A38">
          <w:rPr>
            <w:rStyle w:val="Hypertextovodkaz"/>
          </w:rPr>
          <w:t>2</w:t>
        </w:r>
        <w:r w:rsidR="00191487" w:rsidRPr="00191487">
          <w:rPr>
            <w:rStyle w:val="Hypertextovodkaz"/>
          </w:rPr>
          <w:t>.1.3</w:t>
        </w:r>
        <w:r w:rsidR="00191487" w:rsidRPr="00191487">
          <w:rPr>
            <w:rStyle w:val="Hypertextovodkaz"/>
            <w:rFonts w:asciiTheme="minorHAnsi" w:eastAsiaTheme="minorEastAsia" w:hAnsiTheme="minorHAnsi" w:cstheme="minorBidi"/>
            <w:sz w:val="22"/>
            <w:szCs w:val="22"/>
          </w:rPr>
          <w:tab/>
        </w:r>
        <w:r w:rsidR="00F504F3">
          <w:rPr>
            <w:rStyle w:val="Hypertextovodkaz"/>
          </w:rPr>
          <w:t xml:space="preserve">Tlakový </w:t>
        </w:r>
        <w:r w:rsidR="00191487" w:rsidRPr="00191487">
          <w:rPr>
            <w:rStyle w:val="Hypertextovodkaz"/>
          </w:rPr>
          <w:t xml:space="preserve">senzor </w:t>
        </w:r>
        <w:r w:rsidR="00F504F3">
          <w:rPr>
            <w:rStyle w:val="Hypertextovodkaz"/>
          </w:rPr>
          <w:t>BMP280</w:t>
        </w:r>
        <w:r w:rsidR="00191487" w:rsidRPr="00191487">
          <w:rPr>
            <w:rStyle w:val="Hypertextovodkaz"/>
            <w:webHidden/>
          </w:rPr>
          <w:tab/>
        </w:r>
        <w:r w:rsidR="00027AE4">
          <w:rPr>
            <w:rStyle w:val="Hypertextovodkaz"/>
            <w:webHidden/>
          </w:rPr>
          <w:t>7</w:t>
        </w:r>
      </w:hyperlink>
    </w:p>
    <w:p w14:paraId="5444FDD2"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3" w:anchor="_Toc29912484" w:history="1">
        <w:r w:rsidR="000A7A38">
          <w:rPr>
            <w:rStyle w:val="Hypertextovodkaz"/>
          </w:rPr>
          <w:t>2</w:t>
        </w:r>
        <w:r w:rsidR="00191487" w:rsidRPr="00191487">
          <w:rPr>
            <w:rStyle w:val="Hypertextovodkaz"/>
          </w:rPr>
          <w:t>.1.4</w:t>
        </w:r>
        <w:r w:rsidR="00191487" w:rsidRPr="00191487">
          <w:rPr>
            <w:rStyle w:val="Hypertextovodkaz"/>
            <w:rFonts w:asciiTheme="minorHAnsi" w:eastAsiaTheme="minorEastAsia" w:hAnsiTheme="minorHAnsi" w:cstheme="minorBidi"/>
            <w:sz w:val="22"/>
            <w:szCs w:val="22"/>
          </w:rPr>
          <w:tab/>
        </w:r>
        <w:r w:rsidR="00F504F3">
          <w:rPr>
            <w:rStyle w:val="Hypertextovodkaz"/>
          </w:rPr>
          <w:t>Vlhkostní senzor HTU21D</w:t>
        </w:r>
        <w:r w:rsidR="00191487" w:rsidRPr="00191487">
          <w:rPr>
            <w:rStyle w:val="Hypertextovodkaz"/>
            <w:webHidden/>
          </w:rPr>
          <w:tab/>
        </w:r>
        <w:r w:rsidR="00027AE4">
          <w:rPr>
            <w:rStyle w:val="Hypertextovodkaz"/>
            <w:webHidden/>
          </w:rPr>
          <w:t>7</w:t>
        </w:r>
      </w:hyperlink>
    </w:p>
    <w:p w14:paraId="75CA44DE"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4" w:anchor="_Toc29912485" w:history="1">
        <w:r w:rsidR="000A7A38">
          <w:rPr>
            <w:rStyle w:val="Hypertextovodkaz"/>
          </w:rPr>
          <w:t>2</w:t>
        </w:r>
        <w:r w:rsidR="00191487" w:rsidRPr="00191487">
          <w:rPr>
            <w:rStyle w:val="Hypertextovodkaz"/>
          </w:rPr>
          <w:t>.1.5</w:t>
        </w:r>
        <w:r w:rsidR="00191487" w:rsidRPr="00191487">
          <w:rPr>
            <w:rStyle w:val="Hypertextovodkaz"/>
            <w:rFonts w:asciiTheme="minorHAnsi" w:eastAsiaTheme="minorEastAsia" w:hAnsiTheme="minorHAnsi" w:cstheme="minorBidi"/>
            <w:sz w:val="22"/>
            <w:szCs w:val="22"/>
          </w:rPr>
          <w:tab/>
        </w:r>
        <w:r w:rsidR="00F504F3">
          <w:rPr>
            <w:rStyle w:val="Hypertextovodkaz"/>
          </w:rPr>
          <w:t>Raspberry Pi Touch Display</w:t>
        </w:r>
        <w:r w:rsidR="00191487" w:rsidRPr="00191487">
          <w:rPr>
            <w:rStyle w:val="Hypertextovodkaz"/>
            <w:webHidden/>
          </w:rPr>
          <w:tab/>
        </w:r>
        <w:r w:rsidR="00027AE4">
          <w:rPr>
            <w:rStyle w:val="Hypertextovodkaz"/>
            <w:webHidden/>
          </w:rPr>
          <w:t>8</w:t>
        </w:r>
      </w:hyperlink>
    </w:p>
    <w:p w14:paraId="6BC0E1D8" w14:textId="77777777" w:rsidR="00191487" w:rsidRPr="00191487" w:rsidRDefault="005829C4" w:rsidP="00EF2ED3">
      <w:pPr>
        <w:pStyle w:val="Obsah3"/>
        <w:suppressAutoHyphens/>
        <w:rPr>
          <w:rFonts w:asciiTheme="minorHAnsi" w:eastAsiaTheme="minorEastAsia" w:hAnsiTheme="minorHAnsi" w:cstheme="minorBidi"/>
          <w:sz w:val="22"/>
          <w:szCs w:val="22"/>
        </w:rPr>
      </w:pPr>
      <w:hyperlink r:id="rId25" w:anchor="_Toc29912486" w:history="1">
        <w:r w:rsidR="00191487" w:rsidRPr="00191487">
          <w:rPr>
            <w:rStyle w:val="Hypertextovodkaz"/>
          </w:rPr>
          <w:t>4.2</w:t>
        </w:r>
        <w:r w:rsidR="00191487" w:rsidRPr="00191487">
          <w:rPr>
            <w:rStyle w:val="Hypertextovodkaz"/>
            <w:rFonts w:asciiTheme="minorHAnsi" w:eastAsiaTheme="minorEastAsia" w:hAnsiTheme="minorHAnsi" w:cstheme="minorBidi"/>
            <w:sz w:val="22"/>
            <w:szCs w:val="22"/>
          </w:rPr>
          <w:tab/>
        </w:r>
        <w:r w:rsidR="00191487" w:rsidRPr="00191487">
          <w:rPr>
            <w:rStyle w:val="Hypertextovodkaz"/>
          </w:rPr>
          <w:t>Software</w:t>
        </w:r>
        <w:r w:rsidR="00191487" w:rsidRPr="00191487">
          <w:rPr>
            <w:rStyle w:val="Hypertextovodkaz"/>
            <w:webHidden/>
          </w:rPr>
          <w:tab/>
        </w:r>
        <w:r w:rsidR="00027AE4">
          <w:rPr>
            <w:rStyle w:val="Hypertextovodkaz"/>
            <w:webHidden/>
          </w:rPr>
          <w:t>8</w:t>
        </w:r>
      </w:hyperlink>
    </w:p>
    <w:p w14:paraId="61A51C92"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6" w:anchor="_Toc29912487" w:history="1">
        <w:r w:rsidR="00191487" w:rsidRPr="00191487">
          <w:rPr>
            <w:rStyle w:val="Hypertextovodkaz"/>
          </w:rPr>
          <w:t>4.2.1</w:t>
        </w:r>
        <w:r w:rsidR="00191487" w:rsidRPr="00191487">
          <w:rPr>
            <w:rStyle w:val="Hypertextovodkaz"/>
            <w:rFonts w:asciiTheme="minorHAnsi" w:eastAsiaTheme="minorEastAsia" w:hAnsiTheme="minorHAnsi" w:cstheme="minorBidi"/>
            <w:sz w:val="22"/>
            <w:szCs w:val="22"/>
          </w:rPr>
          <w:tab/>
        </w:r>
        <w:r w:rsidR="00191487" w:rsidRPr="00191487">
          <w:rPr>
            <w:rStyle w:val="Hypertextovodkaz"/>
          </w:rPr>
          <w:t>Seznam použitého softwaru</w:t>
        </w:r>
        <w:r w:rsidR="00191487" w:rsidRPr="00191487">
          <w:rPr>
            <w:rStyle w:val="Hypertextovodkaz"/>
            <w:webHidden/>
          </w:rPr>
          <w:tab/>
        </w:r>
        <w:r w:rsidR="00027AE4">
          <w:rPr>
            <w:rStyle w:val="Hypertextovodkaz"/>
            <w:webHidden/>
          </w:rPr>
          <w:t>8</w:t>
        </w:r>
      </w:hyperlink>
    </w:p>
    <w:p w14:paraId="1645E5AF"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7" w:anchor="_Toc29912488" w:history="1">
        <w:r w:rsidR="00191487" w:rsidRPr="00191487">
          <w:rPr>
            <w:rStyle w:val="Hypertextovodkaz"/>
          </w:rPr>
          <w:t>4.2.2</w:t>
        </w:r>
        <w:r w:rsidR="00191487" w:rsidRPr="00191487">
          <w:rPr>
            <w:rStyle w:val="Hypertextovodkaz"/>
            <w:rFonts w:asciiTheme="minorHAnsi" w:eastAsiaTheme="minorEastAsia" w:hAnsiTheme="minorHAnsi" w:cstheme="minorBidi"/>
            <w:sz w:val="22"/>
            <w:szCs w:val="22"/>
          </w:rPr>
          <w:tab/>
        </w:r>
        <w:r w:rsidR="00191487" w:rsidRPr="00191487">
          <w:rPr>
            <w:rStyle w:val="Hypertextovodkaz"/>
          </w:rPr>
          <w:t>Visual Studio Code</w:t>
        </w:r>
        <w:r w:rsidR="00191487" w:rsidRPr="00191487">
          <w:rPr>
            <w:rStyle w:val="Hypertextovodkaz"/>
            <w:webHidden/>
          </w:rPr>
          <w:tab/>
        </w:r>
        <w:r w:rsidR="00027AE4">
          <w:rPr>
            <w:rStyle w:val="Hypertextovodkaz"/>
            <w:webHidden/>
          </w:rPr>
          <w:t>8</w:t>
        </w:r>
      </w:hyperlink>
    </w:p>
    <w:p w14:paraId="1289197C"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8" w:anchor="_Toc29912489" w:history="1">
        <w:r w:rsidR="00191487" w:rsidRPr="00191487">
          <w:rPr>
            <w:rStyle w:val="Hypertextovodkaz"/>
          </w:rPr>
          <w:t>4.2.3</w:t>
        </w:r>
        <w:r w:rsidR="00191487" w:rsidRPr="00191487">
          <w:rPr>
            <w:rStyle w:val="Hypertextovodkaz"/>
            <w:rFonts w:asciiTheme="minorHAnsi" w:eastAsiaTheme="minorEastAsia" w:hAnsiTheme="minorHAnsi" w:cstheme="minorBidi"/>
            <w:sz w:val="22"/>
            <w:szCs w:val="22"/>
          </w:rPr>
          <w:tab/>
        </w:r>
        <w:r w:rsidR="000A7A38">
          <w:rPr>
            <w:rStyle w:val="Hypertextovodkaz"/>
          </w:rPr>
          <w:t>Python</w:t>
        </w:r>
        <w:r w:rsidR="00191487" w:rsidRPr="00191487">
          <w:rPr>
            <w:rStyle w:val="Hypertextovodkaz"/>
            <w:webHidden/>
          </w:rPr>
          <w:tab/>
        </w:r>
        <w:r w:rsidR="00027AE4">
          <w:rPr>
            <w:rStyle w:val="Hypertextovodkaz"/>
            <w:webHidden/>
          </w:rPr>
          <w:t>8</w:t>
        </w:r>
      </w:hyperlink>
    </w:p>
    <w:p w14:paraId="30A35249" w14:textId="77777777" w:rsidR="00191487"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29" w:anchor="_Toc29912490" w:history="1">
        <w:r w:rsidR="00191487" w:rsidRPr="00191487">
          <w:rPr>
            <w:rStyle w:val="Hypertextovodkaz"/>
          </w:rPr>
          <w:t>4.2.4</w:t>
        </w:r>
        <w:r w:rsidR="00191487" w:rsidRPr="00191487">
          <w:rPr>
            <w:rStyle w:val="Hypertextovodkaz"/>
            <w:rFonts w:asciiTheme="minorHAnsi" w:eastAsiaTheme="minorEastAsia" w:hAnsiTheme="minorHAnsi" w:cstheme="minorBidi"/>
            <w:sz w:val="22"/>
            <w:szCs w:val="22"/>
          </w:rPr>
          <w:tab/>
        </w:r>
        <w:r w:rsidR="00880EFF">
          <w:rPr>
            <w:rStyle w:val="Hypertextovodkaz"/>
          </w:rPr>
          <w:t>Kivy</w:t>
        </w:r>
        <w:r w:rsidR="00191487" w:rsidRPr="00191487">
          <w:rPr>
            <w:rStyle w:val="Hypertextovodkaz"/>
            <w:webHidden/>
          </w:rPr>
          <w:tab/>
        </w:r>
        <w:r w:rsidR="00027AE4">
          <w:rPr>
            <w:rStyle w:val="Hypertextovodkaz"/>
            <w:webHidden/>
          </w:rPr>
          <w:t>8</w:t>
        </w:r>
      </w:hyperlink>
    </w:p>
    <w:p w14:paraId="049882C1" w14:textId="77777777" w:rsidR="00191487" w:rsidRPr="00191487" w:rsidRDefault="005829C4" w:rsidP="00EF2ED3">
      <w:pPr>
        <w:pStyle w:val="Obsah2"/>
        <w:rPr>
          <w:rFonts w:asciiTheme="minorHAnsi" w:eastAsiaTheme="minorEastAsia" w:hAnsiTheme="minorHAnsi" w:cstheme="minorBidi"/>
          <w:b w:val="0"/>
          <w:caps w:val="0"/>
          <w:sz w:val="22"/>
          <w:szCs w:val="22"/>
        </w:rPr>
      </w:pPr>
      <w:hyperlink r:id="rId30" w:anchor="_Toc29912491" w:history="1">
        <w:r w:rsidR="00880EFF">
          <w:rPr>
            <w:rStyle w:val="Hypertextovodkaz"/>
          </w:rPr>
          <w:t>3</w:t>
        </w:r>
        <w:r w:rsidR="00191487" w:rsidRPr="00191487">
          <w:rPr>
            <w:rStyle w:val="Hypertextovodkaz"/>
            <w:rFonts w:asciiTheme="minorHAnsi" w:eastAsiaTheme="minorEastAsia" w:hAnsiTheme="minorHAnsi" w:cstheme="minorBidi"/>
            <w:b w:val="0"/>
            <w:caps w:val="0"/>
            <w:sz w:val="22"/>
            <w:szCs w:val="22"/>
          </w:rPr>
          <w:tab/>
        </w:r>
        <w:r w:rsidR="00191487" w:rsidRPr="00191487">
          <w:rPr>
            <w:rStyle w:val="Hypertextovodkaz"/>
          </w:rPr>
          <w:t>způsoby řešení a použité postupy</w:t>
        </w:r>
        <w:r w:rsidR="00191487" w:rsidRPr="00191487">
          <w:rPr>
            <w:rStyle w:val="Hypertextovodkaz"/>
            <w:webHidden/>
          </w:rPr>
          <w:tab/>
        </w:r>
        <w:r w:rsidR="00027AE4">
          <w:rPr>
            <w:rStyle w:val="Hypertextovodkaz"/>
            <w:webHidden/>
          </w:rPr>
          <w:t>9</w:t>
        </w:r>
      </w:hyperlink>
    </w:p>
    <w:p w14:paraId="69DCDD7C" w14:textId="77777777" w:rsidR="00191487" w:rsidRPr="00191487" w:rsidRDefault="005829C4" w:rsidP="00EF2ED3">
      <w:pPr>
        <w:pStyle w:val="Obsah3"/>
        <w:suppressAutoHyphens/>
        <w:rPr>
          <w:rFonts w:asciiTheme="minorHAnsi" w:eastAsiaTheme="minorEastAsia" w:hAnsiTheme="minorHAnsi" w:cstheme="minorBidi"/>
          <w:sz w:val="22"/>
          <w:szCs w:val="22"/>
        </w:rPr>
      </w:pPr>
      <w:hyperlink r:id="rId31" w:anchor="_Toc29912492" w:history="1">
        <w:r w:rsidR="00880EFF">
          <w:rPr>
            <w:rStyle w:val="Hypertextovodkaz"/>
          </w:rPr>
          <w:t>3</w:t>
        </w:r>
        <w:r w:rsidR="00191487" w:rsidRPr="00191487">
          <w:rPr>
            <w:rStyle w:val="Hypertextovodkaz"/>
          </w:rPr>
          <w:t>.1</w:t>
        </w:r>
        <w:r w:rsidR="00191487" w:rsidRPr="00191487">
          <w:rPr>
            <w:rStyle w:val="Hypertextovodkaz"/>
            <w:rFonts w:asciiTheme="minorHAnsi" w:eastAsiaTheme="minorEastAsia" w:hAnsiTheme="minorHAnsi" w:cstheme="minorBidi"/>
            <w:sz w:val="22"/>
            <w:szCs w:val="22"/>
          </w:rPr>
          <w:tab/>
        </w:r>
        <w:r w:rsidR="00191487" w:rsidRPr="00191487">
          <w:rPr>
            <w:rStyle w:val="Hypertextovodkaz"/>
          </w:rPr>
          <w:t>Zdrojový kód</w:t>
        </w:r>
        <w:r w:rsidR="00191487" w:rsidRPr="00191487">
          <w:rPr>
            <w:rStyle w:val="Hypertextovodkaz"/>
            <w:webHidden/>
          </w:rPr>
          <w:tab/>
        </w:r>
        <w:r w:rsidR="00027AE4">
          <w:rPr>
            <w:rStyle w:val="Hypertextovodkaz"/>
            <w:webHidden/>
          </w:rPr>
          <w:t>9</w:t>
        </w:r>
      </w:hyperlink>
    </w:p>
    <w:p w14:paraId="5929C0CD" w14:textId="77777777" w:rsidR="00191487" w:rsidRDefault="005829C4" w:rsidP="00EF2ED3">
      <w:pPr>
        <w:pStyle w:val="Obsah4"/>
        <w:tabs>
          <w:tab w:val="left" w:pos="1418"/>
        </w:tabs>
        <w:suppressAutoHyphens/>
      </w:pPr>
      <w:hyperlink r:id="rId32" w:anchor="_Toc29912493" w:history="1">
        <w:r w:rsidR="00880EFF">
          <w:rPr>
            <w:rStyle w:val="Hypertextovodkaz"/>
          </w:rPr>
          <w:t>3</w:t>
        </w:r>
        <w:r w:rsidR="00191487" w:rsidRPr="00191487">
          <w:rPr>
            <w:rStyle w:val="Hypertextovodkaz"/>
          </w:rPr>
          <w:t>.1.1</w:t>
        </w:r>
        <w:r w:rsidR="00191487" w:rsidRPr="00191487">
          <w:rPr>
            <w:rStyle w:val="Hypertextovodkaz"/>
            <w:rFonts w:asciiTheme="minorHAnsi" w:eastAsiaTheme="minorEastAsia" w:hAnsiTheme="minorHAnsi" w:cstheme="minorBidi"/>
            <w:sz w:val="22"/>
            <w:szCs w:val="22"/>
          </w:rPr>
          <w:tab/>
        </w:r>
        <w:r w:rsidR="00A4393E">
          <w:rPr>
            <w:rStyle w:val="Hypertextovodkaz"/>
          </w:rPr>
          <w:t>Získání dat</w:t>
        </w:r>
        <w:r w:rsidR="00191487" w:rsidRPr="00191487">
          <w:rPr>
            <w:rStyle w:val="Hypertextovodkaz"/>
            <w:webHidden/>
          </w:rPr>
          <w:tab/>
        </w:r>
        <w:r w:rsidR="00027AE4">
          <w:rPr>
            <w:rStyle w:val="Hypertextovodkaz"/>
            <w:webHidden/>
          </w:rPr>
          <w:t>9</w:t>
        </w:r>
      </w:hyperlink>
    </w:p>
    <w:p w14:paraId="31D661C0" w14:textId="77777777" w:rsidR="00A4393E" w:rsidRPr="00191487" w:rsidRDefault="005829C4" w:rsidP="00EF2ED3">
      <w:pPr>
        <w:pStyle w:val="Obsah4"/>
        <w:tabs>
          <w:tab w:val="left" w:pos="1418"/>
        </w:tabs>
        <w:suppressAutoHyphens/>
        <w:rPr>
          <w:rFonts w:asciiTheme="minorHAnsi" w:eastAsiaTheme="minorEastAsia" w:hAnsiTheme="minorHAnsi" w:cstheme="minorBidi"/>
          <w:sz w:val="22"/>
          <w:szCs w:val="22"/>
        </w:rPr>
      </w:pPr>
      <w:hyperlink r:id="rId33" w:anchor="_Toc29912493" w:history="1">
        <w:r w:rsidR="00A4393E">
          <w:rPr>
            <w:rStyle w:val="Hypertextovodkaz"/>
          </w:rPr>
          <w:t>3</w:t>
        </w:r>
        <w:r w:rsidR="00A4393E" w:rsidRPr="00191487">
          <w:rPr>
            <w:rStyle w:val="Hypertextovodkaz"/>
          </w:rPr>
          <w:t>.1.</w:t>
        </w:r>
        <w:r w:rsidR="00A4393E">
          <w:rPr>
            <w:rStyle w:val="Hypertextovodkaz"/>
          </w:rPr>
          <w:t>2</w:t>
        </w:r>
        <w:r w:rsidR="00A4393E" w:rsidRPr="00191487">
          <w:rPr>
            <w:rStyle w:val="Hypertextovodkaz"/>
            <w:rFonts w:asciiTheme="minorHAnsi" w:eastAsiaTheme="minorEastAsia" w:hAnsiTheme="minorHAnsi" w:cstheme="minorBidi"/>
            <w:sz w:val="22"/>
            <w:szCs w:val="22"/>
          </w:rPr>
          <w:tab/>
        </w:r>
        <w:r w:rsidR="00A4393E">
          <w:rPr>
            <w:rStyle w:val="Hypertextovodkaz"/>
            <w:rFonts w:asciiTheme="minorHAnsi" w:eastAsiaTheme="minorEastAsia" w:hAnsiTheme="minorHAnsi" w:cstheme="minorBidi"/>
            <w:sz w:val="22"/>
            <w:szCs w:val="22"/>
          </w:rPr>
          <w:t>Výpis na obrazovku</w:t>
        </w:r>
        <w:r w:rsidR="00A4393E" w:rsidRPr="00191487">
          <w:rPr>
            <w:rStyle w:val="Hypertextovodkaz"/>
            <w:webHidden/>
          </w:rPr>
          <w:tab/>
        </w:r>
        <w:r w:rsidR="00027AE4">
          <w:rPr>
            <w:rStyle w:val="Hypertextovodkaz"/>
            <w:webHidden/>
          </w:rPr>
          <w:t>9</w:t>
        </w:r>
      </w:hyperlink>
    </w:p>
    <w:p w14:paraId="0870BE19" w14:textId="77777777" w:rsidR="00A4393E" w:rsidRPr="00A4393E" w:rsidRDefault="005829C4" w:rsidP="00EF2ED3">
      <w:pPr>
        <w:pStyle w:val="Obsah4"/>
        <w:tabs>
          <w:tab w:val="left" w:pos="1418"/>
        </w:tabs>
        <w:suppressAutoHyphens/>
        <w:rPr>
          <w:rFonts w:asciiTheme="minorHAnsi" w:eastAsiaTheme="minorEastAsia" w:hAnsiTheme="minorHAnsi" w:cstheme="minorBidi"/>
          <w:sz w:val="22"/>
          <w:szCs w:val="22"/>
        </w:rPr>
      </w:pPr>
      <w:hyperlink r:id="rId34" w:anchor="_Toc29912493" w:history="1">
        <w:r w:rsidR="00A4393E">
          <w:rPr>
            <w:rStyle w:val="Hypertextovodkaz"/>
          </w:rPr>
          <w:t>3</w:t>
        </w:r>
        <w:r w:rsidR="00A4393E" w:rsidRPr="00191487">
          <w:rPr>
            <w:rStyle w:val="Hypertextovodkaz"/>
          </w:rPr>
          <w:t>.1.</w:t>
        </w:r>
        <w:r w:rsidR="00A4393E">
          <w:rPr>
            <w:rStyle w:val="Hypertextovodkaz"/>
          </w:rPr>
          <w:t>3</w:t>
        </w:r>
        <w:r w:rsidR="00A4393E" w:rsidRPr="00191487">
          <w:rPr>
            <w:rStyle w:val="Hypertextovodkaz"/>
            <w:rFonts w:asciiTheme="minorHAnsi" w:eastAsiaTheme="minorEastAsia" w:hAnsiTheme="minorHAnsi" w:cstheme="minorBidi"/>
            <w:sz w:val="22"/>
            <w:szCs w:val="22"/>
          </w:rPr>
          <w:tab/>
        </w:r>
        <w:r w:rsidR="00A4393E">
          <w:rPr>
            <w:rStyle w:val="Hypertextovodkaz"/>
            <w:rFonts w:asciiTheme="minorHAnsi" w:eastAsiaTheme="minorEastAsia" w:hAnsiTheme="minorHAnsi" w:cstheme="minorBidi"/>
            <w:sz w:val="22"/>
            <w:szCs w:val="22"/>
          </w:rPr>
          <w:t>Operace s databází</w:t>
        </w:r>
        <w:r w:rsidR="00A4393E" w:rsidRPr="00191487">
          <w:rPr>
            <w:rStyle w:val="Hypertextovodkaz"/>
            <w:webHidden/>
          </w:rPr>
          <w:tab/>
        </w:r>
        <w:r w:rsidR="00027AE4">
          <w:rPr>
            <w:rStyle w:val="Hypertextovodkaz"/>
            <w:webHidden/>
          </w:rPr>
          <w:t>10</w:t>
        </w:r>
      </w:hyperlink>
    </w:p>
    <w:p w14:paraId="68397329" w14:textId="77777777" w:rsidR="00191487" w:rsidRPr="00191487" w:rsidRDefault="005829C4" w:rsidP="00EF2ED3">
      <w:pPr>
        <w:pStyle w:val="Obsah2"/>
        <w:rPr>
          <w:rFonts w:asciiTheme="minorHAnsi" w:eastAsiaTheme="minorEastAsia" w:hAnsiTheme="minorHAnsi" w:cstheme="minorBidi"/>
          <w:b w:val="0"/>
          <w:caps w:val="0"/>
          <w:sz w:val="22"/>
          <w:szCs w:val="22"/>
        </w:rPr>
      </w:pPr>
      <w:hyperlink r:id="rId35" w:anchor="_Toc29912501" w:history="1">
        <w:r w:rsidR="00880EFF">
          <w:rPr>
            <w:rStyle w:val="Hypertextovodkaz"/>
          </w:rPr>
          <w:t>4</w:t>
        </w:r>
        <w:r w:rsidR="00191487" w:rsidRPr="00191487">
          <w:rPr>
            <w:rStyle w:val="Hypertextovodkaz"/>
            <w:rFonts w:asciiTheme="minorHAnsi" w:eastAsiaTheme="minorEastAsia" w:hAnsiTheme="minorHAnsi" w:cstheme="minorBidi"/>
            <w:b w:val="0"/>
            <w:caps w:val="0"/>
            <w:sz w:val="22"/>
            <w:szCs w:val="22"/>
          </w:rPr>
          <w:tab/>
        </w:r>
        <w:r w:rsidR="00191487" w:rsidRPr="00191487">
          <w:rPr>
            <w:rStyle w:val="Hypertextovodkaz"/>
          </w:rPr>
          <w:t>výsledky řešení</w:t>
        </w:r>
        <w:r w:rsidR="00191487" w:rsidRPr="00191487">
          <w:rPr>
            <w:rStyle w:val="Hypertextovodkaz"/>
            <w:webHidden/>
          </w:rPr>
          <w:tab/>
        </w:r>
        <w:r w:rsidR="00027AE4">
          <w:rPr>
            <w:rStyle w:val="Hypertextovodkaz"/>
            <w:webHidden/>
          </w:rPr>
          <w:t>11</w:t>
        </w:r>
      </w:hyperlink>
    </w:p>
    <w:p w14:paraId="7F03E0EE" w14:textId="77777777" w:rsidR="00191487" w:rsidRPr="00191487" w:rsidRDefault="005829C4" w:rsidP="00EF2ED3">
      <w:pPr>
        <w:pStyle w:val="Obsah2"/>
        <w:rPr>
          <w:rFonts w:asciiTheme="minorHAnsi" w:eastAsiaTheme="minorEastAsia" w:hAnsiTheme="minorHAnsi" w:cstheme="minorBidi"/>
          <w:b w:val="0"/>
          <w:caps w:val="0"/>
          <w:sz w:val="22"/>
          <w:szCs w:val="22"/>
        </w:rPr>
      </w:pPr>
      <w:hyperlink r:id="rId36" w:anchor="_Toc29912513" w:history="1">
        <w:r w:rsidR="00191487" w:rsidRPr="00191487">
          <w:rPr>
            <w:rStyle w:val="Hypertextovodkaz"/>
          </w:rPr>
          <w:t>Závěr</w:t>
        </w:r>
        <w:r w:rsidR="00191487" w:rsidRPr="00191487">
          <w:rPr>
            <w:rStyle w:val="Hypertextovodkaz"/>
            <w:webHidden/>
          </w:rPr>
          <w:tab/>
        </w:r>
        <w:r w:rsidR="00027AE4">
          <w:rPr>
            <w:rStyle w:val="Hypertextovodkaz"/>
            <w:webHidden/>
          </w:rPr>
          <w:t>12</w:t>
        </w:r>
      </w:hyperlink>
    </w:p>
    <w:p w14:paraId="52D90006" w14:textId="77777777" w:rsidR="00191487" w:rsidRDefault="005829C4" w:rsidP="00EF2ED3">
      <w:pPr>
        <w:pStyle w:val="Obsah2"/>
        <w:rPr>
          <w:rFonts w:asciiTheme="minorHAnsi" w:eastAsiaTheme="minorEastAsia" w:hAnsiTheme="minorHAnsi" w:cstheme="minorBidi"/>
          <w:b w:val="0"/>
          <w:caps w:val="0"/>
          <w:sz w:val="22"/>
          <w:szCs w:val="22"/>
        </w:rPr>
      </w:pPr>
      <w:hyperlink r:id="rId37" w:anchor="_Toc29912514" w:history="1">
        <w:r w:rsidR="00191487" w:rsidRPr="00191487">
          <w:rPr>
            <w:rStyle w:val="Hypertextovodkaz"/>
          </w:rPr>
          <w:t>Seznam použitýCH INFORMAČNÍCH ZDROJů</w:t>
        </w:r>
        <w:r w:rsidR="00191487" w:rsidRPr="00191487">
          <w:rPr>
            <w:rStyle w:val="Hypertextovodkaz"/>
            <w:webHidden/>
          </w:rPr>
          <w:tab/>
        </w:r>
        <w:r w:rsidR="00027AE4">
          <w:rPr>
            <w:rStyle w:val="Hypertextovodkaz"/>
            <w:webHidden/>
          </w:rPr>
          <w:t>13</w:t>
        </w:r>
      </w:hyperlink>
    </w:p>
    <w:p w14:paraId="69E2BFDE" w14:textId="77777777" w:rsidR="00191487" w:rsidRPr="00191487" w:rsidRDefault="00191487" w:rsidP="00EF2ED3">
      <w:pPr>
        <w:suppressAutoHyphens/>
        <w:rPr>
          <w:rFonts w:eastAsiaTheme="minorEastAsia"/>
          <w:noProof/>
        </w:rPr>
      </w:pPr>
    </w:p>
    <w:p w14:paraId="3AE791BF" w14:textId="77777777" w:rsidR="00191487" w:rsidRPr="00191487" w:rsidRDefault="00191487" w:rsidP="00EF2ED3">
      <w:pPr>
        <w:pStyle w:val="Obsah2"/>
        <w:rPr>
          <w:rFonts w:eastAsiaTheme="minorEastAsia"/>
        </w:rPr>
      </w:pPr>
    </w:p>
    <w:bookmarkEnd w:id="28"/>
    <w:p w14:paraId="60CF2E04" w14:textId="77777777" w:rsidR="00F22F5F" w:rsidRDefault="00F03DA6" w:rsidP="00EF2ED3">
      <w:pPr>
        <w:pStyle w:val="Obsah2"/>
        <w:sectPr w:rsidR="00F22F5F" w:rsidSect="005F622F">
          <w:pgSz w:w="11907" w:h="16840" w:code="9"/>
          <w:pgMar w:top="1701" w:right="1134" w:bottom="1134" w:left="1134" w:header="851" w:footer="709" w:gutter="851"/>
          <w:cols w:space="708"/>
          <w:titlePg/>
          <w:docGrid w:linePitch="326"/>
        </w:sectPr>
      </w:pPr>
      <w:r w:rsidRPr="00D61976">
        <w:fldChar w:fldCharType="end"/>
      </w:r>
    </w:p>
    <w:p w14:paraId="0725434C" w14:textId="77777777" w:rsidR="00601BF0" w:rsidRPr="00601BF0" w:rsidRDefault="00EF0344" w:rsidP="00EF2ED3">
      <w:pPr>
        <w:pStyle w:val="Nadpis1"/>
        <w:numPr>
          <w:ilvl w:val="0"/>
          <w:numId w:val="0"/>
        </w:numPr>
        <w:suppressAutoHyphens/>
        <w:ind w:left="360" w:hanging="360"/>
      </w:pPr>
      <w:bookmarkStart w:id="29" w:name="_Toc29912470"/>
      <w:r w:rsidRPr="003F2CB6">
        <w:rPr>
          <w:rStyle w:val="Zdraznnintenzivn"/>
          <w:i w:val="0"/>
          <w:iCs w:val="0"/>
          <w:color w:val="auto"/>
        </w:rPr>
        <w:lastRenderedPageBreak/>
        <w:t>Úvod</w:t>
      </w:r>
      <w:bookmarkEnd w:id="29"/>
    </w:p>
    <w:p w14:paraId="3B93670B" w14:textId="77777777" w:rsidR="00D90E83" w:rsidRDefault="00D8305C" w:rsidP="00EF2ED3">
      <w:pPr>
        <w:suppressAutoHyphens/>
        <w:spacing w:after="0" w:line="240" w:lineRule="auto"/>
        <w:jc w:val="left"/>
      </w:pPr>
      <w:r>
        <w:t>Již před výběrem</w:t>
      </w:r>
      <w:r w:rsidR="00186D0E">
        <w:t xml:space="preserve"> konkrétního</w:t>
      </w:r>
      <w:r>
        <w:t xml:space="preserve"> projektu jsem věděl, že chci </w:t>
      </w:r>
      <w:r w:rsidR="00186D0E">
        <w:t>pracovat na nějakém projektu založeném na využití mikrokontroleru, tuto myšlenku jsem nakonec povýšil a využil jsem jednodeskový počítač</w:t>
      </w:r>
      <w:r w:rsidR="00D90E83">
        <w:t>.</w:t>
      </w:r>
    </w:p>
    <w:p w14:paraId="20E4DFD3" w14:textId="77777777" w:rsidR="00D90E83" w:rsidRDefault="00D90E83" w:rsidP="00EF2ED3">
      <w:pPr>
        <w:suppressAutoHyphens/>
        <w:spacing w:after="0" w:line="240" w:lineRule="auto"/>
        <w:jc w:val="left"/>
      </w:pPr>
    </w:p>
    <w:p w14:paraId="076B586E" w14:textId="40DEB038" w:rsidR="00C5404C" w:rsidRDefault="00D90E83" w:rsidP="00EF2ED3">
      <w:pPr>
        <w:suppressAutoHyphens/>
        <w:spacing w:after="0" w:line="240" w:lineRule="auto"/>
        <w:jc w:val="left"/>
      </w:pPr>
      <w:r>
        <w:t>Projekt zaměřený na meteostanici jsem si vybral</w:t>
      </w:r>
      <w:r w:rsidR="00C5404C">
        <w:t xml:space="preserve"> z důvodu </w:t>
      </w:r>
      <w:r w:rsidR="00001066">
        <w:t xml:space="preserve">jednoduchosti po stránce hardwaru </w:t>
      </w:r>
      <w:r w:rsidR="005457C5">
        <w:t>a chtěl jsem se více zaměřit na programování v jazyce Python který</w:t>
      </w:r>
      <w:r w:rsidR="005510BE">
        <w:t xml:space="preserve"> je dostatečně jednoduchý pro </w:t>
      </w:r>
      <w:r w:rsidR="00142974">
        <w:t>orientaci v kódu</w:t>
      </w:r>
      <w:r w:rsidR="005510BE">
        <w:t xml:space="preserve"> a použití</w:t>
      </w:r>
      <w:r w:rsidR="00CB7943">
        <w:t>,</w:t>
      </w:r>
      <w:r w:rsidR="00CA4911">
        <w:t xml:space="preserve"> v dnešní době je tento jazyk </w:t>
      </w:r>
      <w:r w:rsidR="00DB6458">
        <w:t xml:space="preserve">„populární“ </w:t>
      </w:r>
      <w:r w:rsidR="00FE29E4">
        <w:t xml:space="preserve">a </w:t>
      </w:r>
      <w:r w:rsidR="0037730C">
        <w:t>společnostmi často žádaný</w:t>
      </w:r>
      <w:r w:rsidR="0026714C">
        <w:t xml:space="preserve">. </w:t>
      </w:r>
      <w:r w:rsidR="0086304C">
        <w:t>Knihovnu kivy</w:t>
      </w:r>
      <w:r w:rsidR="007E2037">
        <w:t xml:space="preserve"> pro vývoj uživatelského rozhraní</w:t>
      </w:r>
      <w:r w:rsidR="0086304C">
        <w:t xml:space="preserve"> jsem zvolil </w:t>
      </w:r>
      <w:r w:rsidR="0012332B">
        <w:t xml:space="preserve">jelikož </w:t>
      </w:r>
      <w:r w:rsidR="00B83F98">
        <w:t xml:space="preserve">mě s ní již dříve seznámil </w:t>
      </w:r>
      <w:r w:rsidR="00547B0E">
        <w:t xml:space="preserve">spolužák </w:t>
      </w:r>
      <w:r w:rsidR="005510BE">
        <w:t>a líbí se mi styl jak</w:t>
      </w:r>
      <w:r w:rsidR="00BB149C">
        <w:t>ý</w:t>
      </w:r>
      <w:r w:rsidR="005510BE">
        <w:t>m se píše</w:t>
      </w:r>
      <w:r w:rsidR="00D23E36">
        <w:t xml:space="preserve">. </w:t>
      </w:r>
      <w:r w:rsidR="00204D32">
        <w:t xml:space="preserve">Základnou </w:t>
      </w:r>
      <w:r w:rsidR="001A67D7">
        <w:t xml:space="preserve">stanice je </w:t>
      </w:r>
      <w:r w:rsidR="00236920">
        <w:t xml:space="preserve">jednodeskový počítač </w:t>
      </w:r>
      <w:r w:rsidR="00915342">
        <w:t xml:space="preserve">Raspberry Pi </w:t>
      </w:r>
      <w:r w:rsidR="00CF0C4C">
        <w:t xml:space="preserve">4 do kterého jsou napřímo do </w:t>
      </w:r>
      <w:r w:rsidR="00582212">
        <w:t>sběrnice I2C zapojeny senzory</w:t>
      </w:r>
      <w:r w:rsidR="0020036F">
        <w:t>.</w:t>
      </w:r>
      <w:r w:rsidR="00324B9A">
        <w:t xml:space="preserve"> Dotykový displej je připojen přes sb</w:t>
      </w:r>
      <w:r w:rsidR="0009777A">
        <w:t>ě</w:t>
      </w:r>
      <w:r w:rsidR="00324B9A">
        <w:t>rnici</w:t>
      </w:r>
      <w:r w:rsidR="00811D6E">
        <w:t xml:space="preserve"> </w:t>
      </w:r>
      <w:r w:rsidR="00DF329B">
        <w:t>z</w:t>
      </w:r>
      <w:r w:rsidR="00BF0CF5">
        <w:t> adaptéru do rasp</w:t>
      </w:r>
      <w:r w:rsidR="003D44A0">
        <w:t>berry</w:t>
      </w:r>
      <w:r w:rsidR="00324B9A">
        <w:t xml:space="preserve"> </w:t>
      </w:r>
    </w:p>
    <w:p w14:paraId="3C2C1EF8" w14:textId="77777777" w:rsidR="00C5404C" w:rsidRDefault="00C5404C" w:rsidP="00EF2ED3">
      <w:pPr>
        <w:suppressAutoHyphens/>
        <w:spacing w:after="0" w:line="240" w:lineRule="auto"/>
        <w:jc w:val="left"/>
      </w:pPr>
    </w:p>
    <w:p w14:paraId="03ACF3FA" w14:textId="77777777" w:rsidR="00650662" w:rsidRDefault="00C5404C" w:rsidP="00EF2ED3">
      <w:pPr>
        <w:suppressAutoHyphens/>
        <w:spacing w:after="0" w:line="240" w:lineRule="auto"/>
        <w:jc w:val="left"/>
      </w:pPr>
      <w:r>
        <w:t>V této dokumentaci popisuji proces vývoje a zhotovení meteostanice. V první části dokumentace se soustředím na popis a vlastnosti součástek a softwaru, v druhé se více přiblížím k problematice vytvářen</w:t>
      </w:r>
      <w:r w:rsidR="00697451">
        <w:t>í projektu.</w:t>
      </w:r>
      <w:r w:rsidR="00D90E83">
        <w:t xml:space="preserve"> </w:t>
      </w:r>
      <w:r w:rsidR="00650662">
        <w:br w:type="page"/>
      </w:r>
    </w:p>
    <w:p w14:paraId="1D18762B" w14:textId="77777777" w:rsidR="00EF0344" w:rsidRDefault="00650662" w:rsidP="00EF2ED3">
      <w:pPr>
        <w:pStyle w:val="Nadpis1"/>
        <w:suppressAutoHyphens/>
        <w:spacing w:after="0"/>
        <w:ind w:left="357" w:hanging="357"/>
      </w:pPr>
      <w:bookmarkStart w:id="30" w:name="_Toc29912471"/>
      <w:r>
        <w:lastRenderedPageBreak/>
        <w:t xml:space="preserve">Měření </w:t>
      </w:r>
      <w:bookmarkEnd w:id="30"/>
      <w:r w:rsidR="00A4393E">
        <w:t>Vlhkosti</w:t>
      </w:r>
    </w:p>
    <w:p w14:paraId="4E7A19E0" w14:textId="77777777" w:rsidR="00FD7CA1" w:rsidRPr="00FD7CA1" w:rsidRDefault="00A4393E" w:rsidP="00EF2ED3">
      <w:pPr>
        <w:pStyle w:val="Nadpis2"/>
        <w:suppressAutoHyphens/>
      </w:pPr>
      <w:r>
        <w:t>Relativní vlhkost</w:t>
      </w:r>
    </w:p>
    <w:p w14:paraId="3D3F8070" w14:textId="77777777" w:rsidR="00FD7CA1" w:rsidRDefault="00FF280A" w:rsidP="00EF2ED3">
      <w:pPr>
        <w:suppressAutoHyphens/>
      </w:pPr>
      <w:r>
        <w:t xml:space="preserve"> </w:t>
      </w:r>
      <w:r w:rsidR="007044AD" w:rsidRPr="007044AD">
        <w:t>Pokud se mluví o vlhkosti vzduchu, rozlišuje se mezi relativní a absolutní vlhkostí. Při rozdílných hodnotách teploty může vzduch přijmout různá množství vlhkosti. Přitom zásadně platí, že čím vyšší je teplota, tím více vlhkosti může přijmout. Navíc existuje při každé teplotě určitý bod, při kterém už vzduch nemůže přijímat vlhkost. Tento bod se nazývá bod nasycení nebo rosný bod. Od tohoto bodu se začíná tvořit kondenzát. Na rozdíl od relativní vlhkosti vzduchu popisuje absolutní vlhkost vzduchu přesné množství vlhkosti obsažené ve vzduchu v gramech vody na kilogram vzduchu (g/kg).</w:t>
      </w:r>
    </w:p>
    <w:p w14:paraId="482F2F44" w14:textId="77777777" w:rsidR="00E32111" w:rsidRDefault="00E32111" w:rsidP="00EF2ED3">
      <w:pPr>
        <w:pStyle w:val="Nadpis2"/>
        <w:suppressAutoHyphens/>
      </w:pPr>
      <w:bookmarkStart w:id="31" w:name="_Toc29912474"/>
      <w:r>
        <w:t>Praktické využití</w:t>
      </w:r>
      <w:bookmarkEnd w:id="31"/>
    </w:p>
    <w:p w14:paraId="553510BA" w14:textId="77777777" w:rsidR="007044AD" w:rsidRDefault="007044AD" w:rsidP="00EF2ED3">
      <w:pPr>
        <w:pStyle w:val="Nadpis3"/>
        <w:suppressAutoHyphens/>
      </w:pPr>
      <w:r>
        <w:t>Zvlhčovače</w:t>
      </w:r>
    </w:p>
    <w:p w14:paraId="6FCFA548" w14:textId="77777777" w:rsidR="007044AD" w:rsidRPr="007044AD" w:rsidRDefault="007044AD" w:rsidP="00EF2ED3">
      <w:pPr>
        <w:suppressAutoHyphens/>
        <w:ind w:left="360"/>
      </w:pPr>
      <w:r>
        <w:t>Optimální vlhkost je důležitá z hygienických důvodů a z hlediska vlastností hygroskopických materiálů. Správná vlhkost vzduchu je rozhodující i v technologických provozech a laboratořích, pro snižování elektrostatického náboje, zachování vlastností produktů i surovin a snižování prašnosti. Řízení vlhkosti je mimořádně důležité i pro konzervaci a uložení uměleckých předmětů, archiválií a historických dokumentů.</w:t>
      </w:r>
    </w:p>
    <w:p w14:paraId="0C04A2B6" w14:textId="77777777" w:rsidR="00E32111" w:rsidRDefault="007044AD" w:rsidP="00EF2ED3">
      <w:pPr>
        <w:pStyle w:val="Nadpis3"/>
        <w:suppressAutoHyphens/>
      </w:pPr>
      <w:r>
        <w:t>Odvlhčovače</w:t>
      </w:r>
    </w:p>
    <w:p w14:paraId="28E2D4CB" w14:textId="1337214D" w:rsidR="007044AD" w:rsidRPr="003F6560" w:rsidRDefault="007044AD" w:rsidP="00EF2ED3">
      <w:pPr>
        <w:suppressAutoHyphens/>
      </w:pPr>
      <w:r>
        <w:t>Snižování vlhkosti je klíčové při ochraně zdraví a staveb její před nadměrnou hodnotou. Nízká vlhkost vzduchu je důležitá i v některých technologických procesech a pro uchovávání hygroskopických materiálů. Kondenzační odvlhčování má největší účinnost při teplotách nad 20°C a pro vlhkosti do 40%. Adsorbční odvlhčování je nezastupitelné pro nízké vlhkosti a funguje ideálně i při nižších teplotách pod 15°C, kde již běžné kondenzační odvlhčení ztrácí účinnost.</w:t>
      </w:r>
    </w:p>
    <w:p w14:paraId="210A3DD3" w14:textId="77777777" w:rsidR="00E32111" w:rsidRPr="00E32111" w:rsidRDefault="00E32111" w:rsidP="00EF2ED3">
      <w:pPr>
        <w:suppressAutoHyphens/>
      </w:pPr>
    </w:p>
    <w:p w14:paraId="20F28578" w14:textId="77777777" w:rsidR="00697451" w:rsidRDefault="00697451" w:rsidP="00EF2ED3">
      <w:pPr>
        <w:pStyle w:val="Nadpis1"/>
        <w:suppressAutoHyphens/>
      </w:pPr>
      <w:bookmarkStart w:id="32" w:name="_Toc29912476"/>
      <w:r>
        <w:lastRenderedPageBreak/>
        <w:t>Využité technologie</w:t>
      </w:r>
    </w:p>
    <w:p w14:paraId="12F720D1" w14:textId="77777777" w:rsidR="00697451" w:rsidRDefault="00697451" w:rsidP="00EF2ED3">
      <w:pPr>
        <w:pStyle w:val="Nadpis2"/>
        <w:suppressAutoHyphens/>
      </w:pPr>
      <w:r>
        <w:t>Hardware</w:t>
      </w:r>
    </w:p>
    <w:p w14:paraId="2DB2ABB2" w14:textId="77777777" w:rsidR="00697451" w:rsidRDefault="00697451" w:rsidP="00EF2ED3">
      <w:pPr>
        <w:pStyle w:val="Nadpis3"/>
        <w:suppressAutoHyphens/>
      </w:pPr>
      <w:r>
        <w:t xml:space="preserve"> Seznam součástek</w:t>
      </w:r>
    </w:p>
    <w:p w14:paraId="3A71A73A" w14:textId="77777777" w:rsidR="00697451" w:rsidRDefault="00697451" w:rsidP="00EF2ED3">
      <w:pPr>
        <w:pStyle w:val="Odstavecseseznamem"/>
        <w:numPr>
          <w:ilvl w:val="0"/>
          <w:numId w:val="44"/>
        </w:numPr>
        <w:suppressAutoHyphens/>
      </w:pPr>
      <w:r>
        <w:t>Raspberry Pi 4</w:t>
      </w:r>
    </w:p>
    <w:p w14:paraId="35293490" w14:textId="77777777" w:rsidR="00697451" w:rsidRDefault="00AE2672" w:rsidP="00EF2ED3">
      <w:pPr>
        <w:pStyle w:val="Odstavecseseznamem"/>
        <w:numPr>
          <w:ilvl w:val="0"/>
          <w:numId w:val="44"/>
        </w:numPr>
        <w:suppressAutoHyphens/>
      </w:pPr>
      <w:r>
        <w:t>Senzor tlaku a teploty BMP280</w:t>
      </w:r>
    </w:p>
    <w:p w14:paraId="08D23FA6" w14:textId="77777777" w:rsidR="00697451" w:rsidRDefault="00AE2672" w:rsidP="00EF2ED3">
      <w:pPr>
        <w:pStyle w:val="Odstavecseseznamem"/>
        <w:numPr>
          <w:ilvl w:val="0"/>
          <w:numId w:val="44"/>
        </w:numPr>
        <w:suppressAutoHyphens/>
      </w:pPr>
      <w:r>
        <w:t>Senzor vlhkosti a teploty HTU21D</w:t>
      </w:r>
    </w:p>
    <w:p w14:paraId="04E073CA" w14:textId="77777777" w:rsidR="00697451" w:rsidRDefault="00AE2672" w:rsidP="00EF2ED3">
      <w:pPr>
        <w:pStyle w:val="Odstavecseseznamem"/>
        <w:numPr>
          <w:ilvl w:val="0"/>
          <w:numId w:val="44"/>
        </w:numPr>
        <w:suppressAutoHyphens/>
      </w:pPr>
      <w:r>
        <w:t>Raspberry Pi Touch Display</w:t>
      </w:r>
    </w:p>
    <w:p w14:paraId="31C6AD81" w14:textId="77777777" w:rsidR="00697451" w:rsidRDefault="00AE2672" w:rsidP="00EF2ED3">
      <w:pPr>
        <w:pStyle w:val="Odstavecseseznamem"/>
        <w:numPr>
          <w:ilvl w:val="0"/>
          <w:numId w:val="44"/>
        </w:numPr>
        <w:suppressAutoHyphens/>
      </w:pPr>
      <w:r>
        <w:t>USB-C 5,1V=3A napájecí zdroj</w:t>
      </w:r>
    </w:p>
    <w:p w14:paraId="2DFAEC48" w14:textId="77777777" w:rsidR="00697451" w:rsidRDefault="00AE2672" w:rsidP="00EF2ED3">
      <w:pPr>
        <w:pStyle w:val="Nadpis3"/>
        <w:suppressAutoHyphens/>
      </w:pPr>
      <w:r>
        <w:t>Raspberry Pi 4</w:t>
      </w:r>
    </w:p>
    <w:p w14:paraId="0E474566" w14:textId="77777777" w:rsidR="00AE2672" w:rsidRPr="00AE2672" w:rsidRDefault="008B27DD" w:rsidP="00EF2ED3">
      <w:pPr>
        <w:suppressAutoHyphens/>
      </w:pPr>
      <w:r>
        <w:t>Jednodeskový počítač Raspberry Pi 4</w:t>
      </w:r>
      <w:r w:rsidR="00600719">
        <w:t xml:space="preserve"> je postaven na 1.5GHz čtyřjádrový procesor ARM Cortex-A72 a dokáže rozběhat až 2 monitory při rozlišení 4K</w:t>
      </w:r>
      <w:r w:rsidR="0019435A">
        <w:t xml:space="preserve">. </w:t>
      </w:r>
      <w:r w:rsidR="006817A2">
        <w:t>Aktuální verze Pi 4 vlastním ve verzi s 4GB operační paměti RAM</w:t>
      </w:r>
      <w:r w:rsidR="00246B85">
        <w:t xml:space="preserve">. </w:t>
      </w:r>
      <w:r w:rsidR="006817A2">
        <w:t xml:space="preserve"> </w:t>
      </w:r>
      <w:r w:rsidR="00246B85">
        <w:t>Minimální napájení je 15W a na vstupně-výstupních 40 pinech se nachází jak 5V tak i 3.3V s</w:t>
      </w:r>
      <w:r w:rsidR="00FB68E4">
        <w:t> počítačem jsem komunikoval přes vzdálený přístup (za pomoci programu VNC).</w:t>
      </w:r>
    </w:p>
    <w:p w14:paraId="5F3E1938" w14:textId="77777777" w:rsidR="00697451" w:rsidRDefault="00AE2672" w:rsidP="00EF2ED3">
      <w:pPr>
        <w:pStyle w:val="Nadpis3"/>
        <w:suppressAutoHyphens/>
      </w:pPr>
      <w:r>
        <w:t>Senzor tlaku a teploty BMP280</w:t>
      </w:r>
    </w:p>
    <w:p w14:paraId="6C5A57E7" w14:textId="77777777" w:rsidR="00AE2672" w:rsidRPr="00AE2672" w:rsidRDefault="00FB68E4" w:rsidP="00EF2ED3">
      <w:pPr>
        <w:suppressAutoHyphens/>
        <w:spacing w:line="480" w:lineRule="auto"/>
      </w:pPr>
      <w:r>
        <w:t>Senzor BMP280 vyvíjený firmou Bosch zasazen do tištěného spoje</w:t>
      </w:r>
      <w:r w:rsidR="00C84E92">
        <w:t xml:space="preserve"> firmy </w:t>
      </w:r>
      <w:proofErr w:type="spellStart"/>
      <w:r w:rsidR="00C84E92">
        <w:t>Adafruit</w:t>
      </w:r>
      <w:proofErr w:type="spellEnd"/>
      <w:r w:rsidR="00C84E92">
        <w:t>, který zajišťuje napájení jak 5V tak i 3,3V a komunikaci jak přes I</w:t>
      </w:r>
      <w:r w:rsidR="00C84E92">
        <w:rPr>
          <w:vertAlign w:val="superscript"/>
        </w:rPr>
        <w:t>2</w:t>
      </w:r>
      <w:r w:rsidR="00C84E92">
        <w:t>C tak přes SPI</w:t>
      </w:r>
    </w:p>
    <w:p w14:paraId="60EB1B99" w14:textId="77777777" w:rsidR="00697451" w:rsidRDefault="00733A35" w:rsidP="00EF2ED3">
      <w:pPr>
        <w:pStyle w:val="Nadpis3"/>
        <w:suppressAutoHyphens/>
      </w:pPr>
      <w:r>
        <w:t>Senzor vlhkosti a teploty HTU21D</w:t>
      </w:r>
    </w:p>
    <w:p w14:paraId="368E9EF7" w14:textId="77777777" w:rsidR="00B12947" w:rsidRDefault="00C84E92" w:rsidP="00EF2ED3">
      <w:pPr>
        <w:suppressAutoHyphens/>
        <w:spacing w:line="480" w:lineRule="auto"/>
      </w:pPr>
      <w:r>
        <w:t xml:space="preserve">Senzor HTU21D zasazen do tištěného spoje firmy </w:t>
      </w:r>
      <w:proofErr w:type="spellStart"/>
      <w:r>
        <w:t>Adafruit</w:t>
      </w:r>
      <w:proofErr w:type="spellEnd"/>
      <w:r>
        <w:t>, který zajišťuje napájení jak 5V tak i 3,3V a komunikaci přes I</w:t>
      </w:r>
      <w:r>
        <w:rPr>
          <w:vertAlign w:val="superscript"/>
        </w:rPr>
        <w:t>2</w:t>
      </w:r>
      <w:r>
        <w:t>C</w:t>
      </w:r>
    </w:p>
    <w:p w14:paraId="1875302A" w14:textId="77777777" w:rsidR="00B12947" w:rsidRDefault="00C84E92" w:rsidP="00EF2ED3">
      <w:pPr>
        <w:suppressAutoHyphens/>
        <w:spacing w:line="480" w:lineRule="auto"/>
        <w:rPr>
          <w:noProof/>
        </w:rPr>
      </w:pPr>
      <w:r>
        <w:t xml:space="preserve"> </w:t>
      </w:r>
    </w:p>
    <w:p w14:paraId="62C58B34" w14:textId="77777777" w:rsidR="00AE2672" w:rsidRPr="00AE2672" w:rsidRDefault="00AE2672" w:rsidP="00EF2ED3">
      <w:pPr>
        <w:suppressAutoHyphens/>
        <w:spacing w:line="480" w:lineRule="auto"/>
      </w:pPr>
    </w:p>
    <w:p w14:paraId="4F7A42D3" w14:textId="77777777" w:rsidR="00697451" w:rsidRDefault="00733A35" w:rsidP="00EF2ED3">
      <w:pPr>
        <w:pStyle w:val="Nadpis3"/>
        <w:suppressAutoHyphens/>
      </w:pPr>
      <w:r>
        <w:lastRenderedPageBreak/>
        <w:t>Raspberry Pi Touch Display</w:t>
      </w:r>
    </w:p>
    <w:p w14:paraId="206278F0" w14:textId="77777777" w:rsidR="00B12947" w:rsidRDefault="00CE2ECF" w:rsidP="00EF2ED3">
      <w:pPr>
        <w:suppressAutoHyphens/>
      </w:pPr>
      <w:r>
        <w:t xml:space="preserve">Tento sedmi palcový dotykový display pro Raspberry Pi umožnuje použití jako tablet nebo informační display a další použití. Display s rozlišením 800x480 je připojen na </w:t>
      </w:r>
      <w:r w:rsidR="00B12947">
        <w:t xml:space="preserve">adaptér, který je následně připojen k Raspberry. Display také podporuje použití všech deseti prstů. A je plně funkční i bez klávesnice nebo myšky </w:t>
      </w:r>
    </w:p>
    <w:p w14:paraId="7CC65252" w14:textId="77777777" w:rsidR="00697451" w:rsidRPr="005024B6" w:rsidRDefault="00697451" w:rsidP="00EF2ED3">
      <w:pPr>
        <w:suppressAutoHyphens/>
        <w:spacing w:after="0" w:line="240" w:lineRule="auto"/>
        <w:jc w:val="left"/>
      </w:pPr>
    </w:p>
    <w:p w14:paraId="5F510A66" w14:textId="77777777" w:rsidR="00697451" w:rsidRDefault="00697451" w:rsidP="00EF2ED3">
      <w:pPr>
        <w:pStyle w:val="Nadpis2"/>
        <w:suppressAutoHyphens/>
      </w:pPr>
      <w:r>
        <w:t>Software</w:t>
      </w:r>
    </w:p>
    <w:p w14:paraId="4308D993" w14:textId="77777777" w:rsidR="00697451" w:rsidRDefault="00697451" w:rsidP="00EF2ED3">
      <w:pPr>
        <w:pStyle w:val="Nadpis3"/>
        <w:suppressAutoHyphens/>
      </w:pPr>
      <w:r>
        <w:t>Seznam použitého softwaru</w:t>
      </w:r>
    </w:p>
    <w:p w14:paraId="458FB32B" w14:textId="77777777" w:rsidR="00697451" w:rsidRDefault="00697451" w:rsidP="00EF2ED3">
      <w:pPr>
        <w:pStyle w:val="Odstavecseseznamem"/>
        <w:numPr>
          <w:ilvl w:val="0"/>
          <w:numId w:val="43"/>
        </w:numPr>
        <w:suppressAutoHyphens/>
      </w:pPr>
      <w:r>
        <w:t>Visual Studio Code</w:t>
      </w:r>
    </w:p>
    <w:p w14:paraId="34D95F80" w14:textId="77777777" w:rsidR="00697451" w:rsidRDefault="00733A35" w:rsidP="00EF2ED3">
      <w:pPr>
        <w:pStyle w:val="Odstavecseseznamem"/>
        <w:numPr>
          <w:ilvl w:val="0"/>
          <w:numId w:val="43"/>
        </w:numPr>
        <w:suppressAutoHyphens/>
      </w:pPr>
      <w:r>
        <w:t>Python</w:t>
      </w:r>
    </w:p>
    <w:p w14:paraId="1231740A" w14:textId="77777777" w:rsidR="00697451" w:rsidRDefault="00733A35" w:rsidP="00EF2ED3">
      <w:pPr>
        <w:pStyle w:val="Odstavecseseznamem"/>
        <w:numPr>
          <w:ilvl w:val="0"/>
          <w:numId w:val="43"/>
        </w:numPr>
        <w:suppressAutoHyphens/>
      </w:pPr>
      <w:r>
        <w:t>Kivy</w:t>
      </w:r>
    </w:p>
    <w:p w14:paraId="0E3D6280" w14:textId="77777777" w:rsidR="00697451" w:rsidRDefault="00733A35" w:rsidP="00EF2ED3">
      <w:pPr>
        <w:pStyle w:val="Odstavecseseznamem"/>
        <w:numPr>
          <w:ilvl w:val="0"/>
          <w:numId w:val="43"/>
        </w:numPr>
        <w:suppressAutoHyphens/>
      </w:pPr>
      <w:r>
        <w:t>SQLite</w:t>
      </w:r>
      <w:r w:rsidR="00697451">
        <w:t xml:space="preserve"> </w:t>
      </w:r>
    </w:p>
    <w:p w14:paraId="63F88B2F" w14:textId="77777777" w:rsidR="00697451" w:rsidRDefault="00697451" w:rsidP="00EF2ED3">
      <w:pPr>
        <w:pStyle w:val="Nadpis3"/>
        <w:suppressAutoHyphens/>
      </w:pPr>
      <w:r>
        <w:t>Visual Studio Code</w:t>
      </w:r>
    </w:p>
    <w:p w14:paraId="51007D3D" w14:textId="77777777" w:rsidR="00224130" w:rsidRPr="001D09D8" w:rsidRDefault="00224130" w:rsidP="00EF2ED3">
      <w:pPr>
        <w:suppressAutoHyphens/>
      </w:pPr>
      <w:r>
        <w:t>Visual Studio Code je opensource multiplatformní</w:t>
      </w:r>
      <w:r w:rsidRPr="001D09D8">
        <w:t xml:space="preserve"> </w:t>
      </w:r>
      <w:r>
        <w:t>e</w:t>
      </w:r>
      <w:r w:rsidR="00FF280A">
        <w:t>ditor zdrojových kódů</w:t>
      </w:r>
      <w:r>
        <w:t xml:space="preserve">, který </w:t>
      </w:r>
      <w:r w:rsidR="00FF280A">
        <w:t>jsem využil k psaní kódu v jazyce python</w:t>
      </w:r>
      <w:r>
        <w:t xml:space="preserve"> a kivy. Součástí editoru je také debugger a instalátor rozšíření. </w:t>
      </w:r>
    </w:p>
    <w:p w14:paraId="1AD16DF8" w14:textId="77777777" w:rsidR="00697451" w:rsidRDefault="00733A35" w:rsidP="00EF2ED3">
      <w:pPr>
        <w:pStyle w:val="Nadpis3"/>
        <w:suppressAutoHyphens/>
      </w:pPr>
      <w:r>
        <w:t>Python</w:t>
      </w:r>
    </w:p>
    <w:p w14:paraId="6F7490A4" w14:textId="77777777" w:rsidR="00697451" w:rsidRPr="00A161BE" w:rsidRDefault="00224130" w:rsidP="00EF2ED3">
      <w:pPr>
        <w:suppressAutoHyphens/>
      </w:pPr>
      <w:r>
        <w:t>Python je interpretovaný vyšší programovací jazyk</w:t>
      </w:r>
      <w:r w:rsidR="00545F34">
        <w:t>, který nabízí dynamickou kontrolu datových typů. Je designovaný pro jednoduché čtení a použití a běží na systémech Mac, Windows a Unix. Je zvažován jako skriptovací jazyk a často se používá pro vývoj webových aplikací.</w:t>
      </w:r>
    </w:p>
    <w:p w14:paraId="65DDE3B4" w14:textId="77777777" w:rsidR="00697451" w:rsidRDefault="00733A35" w:rsidP="00EF2ED3">
      <w:pPr>
        <w:pStyle w:val="Nadpis3"/>
        <w:suppressAutoHyphens/>
      </w:pPr>
      <w:r>
        <w:t>Kivy</w:t>
      </w:r>
    </w:p>
    <w:p w14:paraId="0C75619C" w14:textId="26259E27" w:rsidR="00733A35" w:rsidRPr="00E446EF" w:rsidRDefault="00EB68A7" w:rsidP="00EF2ED3">
      <w:pPr>
        <w:suppressAutoHyphens/>
      </w:pPr>
      <w:r>
        <w:t xml:space="preserve">Kivy je opensource knihovna Pythonu pro vývoj uživatelského prostředí a jako python lze použít na všech platformách. Kivy je vhodné pro vývoj android i počítačových aplikací. Tato knihovna umožnuje psát uživatelské prostředí přímo do kódu, nebo do zvláštního souboru s příponou </w:t>
      </w:r>
      <w:r>
        <w:rPr>
          <w:lang w:val="en-GB"/>
        </w:rPr>
        <w:t>‘</w:t>
      </w:r>
      <w:r>
        <w:t>.kv‘.</w:t>
      </w:r>
    </w:p>
    <w:p w14:paraId="0E2E62C2" w14:textId="77777777" w:rsidR="003F6560" w:rsidRDefault="00B94F42" w:rsidP="00EF2ED3">
      <w:pPr>
        <w:pStyle w:val="Nadpis1"/>
        <w:suppressAutoHyphens/>
      </w:pPr>
      <w:r>
        <w:lastRenderedPageBreak/>
        <w:t>Způsoby řešení a použité postup</w:t>
      </w:r>
      <w:r w:rsidR="00D67980">
        <w:t>y</w:t>
      </w:r>
      <w:bookmarkEnd w:id="32"/>
    </w:p>
    <w:p w14:paraId="248F7216" w14:textId="77777777" w:rsidR="00B94F42" w:rsidRDefault="00B94F42" w:rsidP="00EF2ED3">
      <w:pPr>
        <w:pStyle w:val="Nadpis2"/>
        <w:suppressAutoHyphens/>
      </w:pPr>
      <w:r w:rsidRPr="00B94F42">
        <w:t>Zdrojový kód</w:t>
      </w:r>
    </w:p>
    <w:p w14:paraId="2E188604" w14:textId="77777777" w:rsidR="005F6FD3" w:rsidRDefault="007F3DFF" w:rsidP="00EF2ED3">
      <w:pPr>
        <w:pStyle w:val="Nadpis3"/>
        <w:suppressAutoHyphens/>
      </w:pPr>
      <w:r>
        <w:t>Získání dat</w:t>
      </w:r>
    </w:p>
    <w:p w14:paraId="7DDA20FD" w14:textId="77777777" w:rsidR="007F3DFF" w:rsidRDefault="005F6FD3" w:rsidP="00EF2ED3">
      <w:pPr>
        <w:suppressAutoHyphens/>
        <w:spacing w:after="0" w:line="276" w:lineRule="auto"/>
      </w:pPr>
      <w:r>
        <w:t>Nastavení adresy vstupu do proměnné</w:t>
      </w:r>
    </w:p>
    <w:p w14:paraId="34308C70" w14:textId="77777777" w:rsidR="005F6FD3" w:rsidRPr="00A4393E" w:rsidRDefault="005F6FD3" w:rsidP="00EF2ED3">
      <w:pPr>
        <w:suppressAutoHyphens/>
        <w:spacing w:after="0" w:line="276" w:lineRule="auto"/>
        <w:ind w:left="709"/>
        <w:rPr>
          <w:sz w:val="22"/>
          <w:szCs w:val="22"/>
        </w:rPr>
      </w:pPr>
      <w:r w:rsidRPr="00A4393E">
        <w:rPr>
          <w:sz w:val="22"/>
          <w:szCs w:val="22"/>
        </w:rPr>
        <w:t>bme28_i2c = busio.I2C(3,2)</w:t>
      </w:r>
    </w:p>
    <w:p w14:paraId="45886859" w14:textId="77777777" w:rsidR="005F6FD3" w:rsidRPr="00A4393E" w:rsidRDefault="005F6FD3" w:rsidP="00EF2ED3">
      <w:pPr>
        <w:suppressAutoHyphens/>
        <w:spacing w:after="0" w:line="276" w:lineRule="auto"/>
        <w:ind w:left="709"/>
        <w:rPr>
          <w:sz w:val="22"/>
          <w:szCs w:val="22"/>
        </w:rPr>
      </w:pPr>
      <w:r w:rsidRPr="00A4393E">
        <w:rPr>
          <w:sz w:val="22"/>
          <w:szCs w:val="22"/>
        </w:rPr>
        <w:t>htu21d_i2c = busio.I2C(1,0)</w:t>
      </w:r>
    </w:p>
    <w:p w14:paraId="1D17F8FF" w14:textId="77777777" w:rsidR="005F6FD3" w:rsidRDefault="005F6FD3" w:rsidP="00EF2ED3">
      <w:pPr>
        <w:suppressAutoHyphens/>
        <w:spacing w:after="0" w:line="276" w:lineRule="auto"/>
      </w:pPr>
      <w:r>
        <w:t>Získání adresy senzoru a nastavení do proměnné</w:t>
      </w:r>
    </w:p>
    <w:p w14:paraId="3BB8203C" w14:textId="77777777" w:rsidR="005F6FD3" w:rsidRPr="00A4393E" w:rsidRDefault="005F6FD3" w:rsidP="00EF2ED3">
      <w:pPr>
        <w:suppressAutoHyphens/>
        <w:spacing w:after="0" w:line="276" w:lineRule="auto"/>
        <w:ind w:left="709"/>
        <w:rPr>
          <w:sz w:val="22"/>
          <w:szCs w:val="22"/>
        </w:rPr>
      </w:pPr>
      <w:r w:rsidRPr="00A4393E">
        <w:rPr>
          <w:sz w:val="22"/>
          <w:szCs w:val="22"/>
        </w:rPr>
        <w:t>bme280 = adafruit_bmp280.Adafruit_BMP280_I2C(bme28_i2c,0x76)</w:t>
      </w:r>
    </w:p>
    <w:p w14:paraId="21B97038" w14:textId="77777777" w:rsidR="005F6FD3" w:rsidRPr="00A4393E" w:rsidRDefault="005F6FD3" w:rsidP="00EF2ED3">
      <w:pPr>
        <w:suppressAutoHyphens/>
        <w:spacing w:after="0" w:line="276" w:lineRule="auto"/>
        <w:ind w:left="709"/>
        <w:rPr>
          <w:sz w:val="22"/>
          <w:szCs w:val="22"/>
        </w:rPr>
      </w:pPr>
      <w:r w:rsidRPr="00A4393E">
        <w:rPr>
          <w:sz w:val="22"/>
          <w:szCs w:val="22"/>
        </w:rPr>
        <w:t>htu21d = HTU21D(htu21d_i2c)</w:t>
      </w:r>
    </w:p>
    <w:p w14:paraId="6212E6B0" w14:textId="77777777" w:rsidR="005F6FD3" w:rsidRDefault="005F6FD3" w:rsidP="00EF2ED3">
      <w:pPr>
        <w:suppressAutoHyphens/>
        <w:spacing w:after="0" w:line="276" w:lineRule="auto"/>
      </w:pPr>
      <w:r>
        <w:t>Získání konečných dat do proměnných</w:t>
      </w:r>
    </w:p>
    <w:p w14:paraId="0A28DFAF" w14:textId="77777777" w:rsidR="005F6FD3" w:rsidRPr="00A4393E" w:rsidRDefault="005F6FD3" w:rsidP="00EF2ED3">
      <w:pPr>
        <w:suppressAutoHyphens/>
        <w:spacing w:after="0" w:line="276" w:lineRule="auto"/>
        <w:ind w:left="709"/>
        <w:rPr>
          <w:sz w:val="22"/>
          <w:szCs w:val="22"/>
        </w:rPr>
      </w:pPr>
      <w:r w:rsidRPr="00A4393E">
        <w:rPr>
          <w:sz w:val="22"/>
          <w:szCs w:val="22"/>
        </w:rPr>
        <w:t>teplota = bme280.temperature</w:t>
      </w:r>
    </w:p>
    <w:p w14:paraId="5D19E5B5" w14:textId="77777777" w:rsidR="005F6FD3" w:rsidRPr="00A4393E" w:rsidRDefault="005F6FD3" w:rsidP="00EF2ED3">
      <w:pPr>
        <w:suppressAutoHyphens/>
        <w:spacing w:after="0" w:line="276" w:lineRule="auto"/>
        <w:ind w:left="709"/>
        <w:rPr>
          <w:sz w:val="22"/>
          <w:szCs w:val="22"/>
        </w:rPr>
      </w:pPr>
      <w:r w:rsidRPr="00A4393E">
        <w:rPr>
          <w:sz w:val="22"/>
          <w:szCs w:val="22"/>
        </w:rPr>
        <w:t xml:space="preserve"> vlhkost = htu21d.relative_humidity</w:t>
      </w:r>
    </w:p>
    <w:p w14:paraId="458E463E" w14:textId="77777777" w:rsidR="00E9299A" w:rsidRPr="00A4393E" w:rsidRDefault="005F6FD3" w:rsidP="00EF2ED3">
      <w:pPr>
        <w:suppressAutoHyphens/>
        <w:spacing w:after="0" w:line="276" w:lineRule="auto"/>
        <w:ind w:left="709"/>
        <w:rPr>
          <w:sz w:val="22"/>
          <w:szCs w:val="22"/>
        </w:rPr>
      </w:pPr>
      <w:r w:rsidRPr="00A4393E">
        <w:rPr>
          <w:sz w:val="22"/>
          <w:szCs w:val="22"/>
        </w:rPr>
        <w:t xml:space="preserve"> tlak = bme280.pressure</w:t>
      </w:r>
    </w:p>
    <w:p w14:paraId="7E298B2A" w14:textId="77777777" w:rsidR="005F6FD3" w:rsidRDefault="00E9299A" w:rsidP="00EF2ED3">
      <w:pPr>
        <w:pStyle w:val="Nadpis3"/>
        <w:suppressAutoHyphens/>
      </w:pPr>
      <w:r>
        <w:t>Výpis na obrazovku</w:t>
      </w:r>
    </w:p>
    <w:p w14:paraId="1ACCD7E0" w14:textId="77777777" w:rsidR="00E9299A" w:rsidRDefault="00E9299A" w:rsidP="00EF2ED3">
      <w:pPr>
        <w:suppressAutoHyphens/>
        <w:spacing w:after="0" w:line="276" w:lineRule="auto"/>
      </w:pPr>
      <w:r>
        <w:t>Nachystání UI za pomoci kivy</w:t>
      </w:r>
    </w:p>
    <w:p w14:paraId="3F826B8A" w14:textId="77777777" w:rsidR="00E9299A" w:rsidRPr="007927C8" w:rsidRDefault="00E9299A" w:rsidP="00EF2ED3">
      <w:pPr>
        <w:suppressAutoHyphens/>
        <w:spacing w:after="0" w:line="276" w:lineRule="auto"/>
        <w:ind w:left="709"/>
        <w:rPr>
          <w:sz w:val="22"/>
          <w:szCs w:val="22"/>
        </w:rPr>
      </w:pPr>
      <w:proofErr w:type="spellStart"/>
      <w:r w:rsidRPr="007927C8">
        <w:rPr>
          <w:sz w:val="22"/>
          <w:szCs w:val="22"/>
        </w:rPr>
        <w:t>def</w:t>
      </w:r>
      <w:proofErr w:type="spellEnd"/>
      <w:r w:rsidRPr="007927C8">
        <w:rPr>
          <w:sz w:val="22"/>
          <w:szCs w:val="22"/>
        </w:rPr>
        <w:t xml:space="preserve"> __</w:t>
      </w:r>
      <w:proofErr w:type="spellStart"/>
      <w:r w:rsidRPr="007927C8">
        <w:rPr>
          <w:sz w:val="22"/>
          <w:szCs w:val="22"/>
        </w:rPr>
        <w:t>init</w:t>
      </w:r>
      <w:proofErr w:type="spellEnd"/>
      <w:r w:rsidRPr="007927C8">
        <w:rPr>
          <w:sz w:val="22"/>
          <w:szCs w:val="22"/>
        </w:rPr>
        <w:t>__(</w:t>
      </w:r>
      <w:proofErr w:type="spellStart"/>
      <w:r w:rsidRPr="007927C8">
        <w:rPr>
          <w:sz w:val="22"/>
          <w:szCs w:val="22"/>
        </w:rPr>
        <w:t>self</w:t>
      </w:r>
      <w:proofErr w:type="spellEnd"/>
      <w:r w:rsidRPr="007927C8">
        <w:rPr>
          <w:sz w:val="22"/>
          <w:szCs w:val="22"/>
        </w:rPr>
        <w:t>, **</w:t>
      </w:r>
      <w:proofErr w:type="spellStart"/>
      <w:r w:rsidRPr="007927C8">
        <w:rPr>
          <w:sz w:val="22"/>
          <w:szCs w:val="22"/>
        </w:rPr>
        <w:t>kwargs</w:t>
      </w:r>
      <w:proofErr w:type="spellEnd"/>
      <w:r w:rsidRPr="007927C8">
        <w:rPr>
          <w:sz w:val="22"/>
          <w:szCs w:val="22"/>
        </w:rPr>
        <w:t>):</w:t>
      </w:r>
    </w:p>
    <w:p w14:paraId="09646BB2"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super(</w:t>
      </w:r>
      <w:proofErr w:type="spellStart"/>
      <w:r w:rsidRPr="007927C8">
        <w:rPr>
          <w:sz w:val="22"/>
          <w:szCs w:val="22"/>
        </w:rPr>
        <w:t>MyGrid</w:t>
      </w:r>
      <w:proofErr w:type="spellEnd"/>
      <w:r w:rsidRPr="007927C8">
        <w:rPr>
          <w:sz w:val="22"/>
          <w:szCs w:val="22"/>
        </w:rPr>
        <w:t xml:space="preserve">, </w:t>
      </w:r>
      <w:proofErr w:type="spellStart"/>
      <w:r w:rsidRPr="007927C8">
        <w:rPr>
          <w:sz w:val="22"/>
          <w:szCs w:val="22"/>
        </w:rPr>
        <w:t>self</w:t>
      </w:r>
      <w:proofErr w:type="spellEnd"/>
      <w:r w:rsidRPr="007927C8">
        <w:rPr>
          <w:sz w:val="22"/>
          <w:szCs w:val="22"/>
        </w:rPr>
        <w:t>).__</w:t>
      </w:r>
      <w:proofErr w:type="spellStart"/>
      <w:r w:rsidRPr="007927C8">
        <w:rPr>
          <w:sz w:val="22"/>
          <w:szCs w:val="22"/>
        </w:rPr>
        <w:t>init</w:t>
      </w:r>
      <w:proofErr w:type="spellEnd"/>
      <w:r w:rsidRPr="007927C8">
        <w:rPr>
          <w:sz w:val="22"/>
          <w:szCs w:val="22"/>
        </w:rPr>
        <w:t>__(**</w:t>
      </w:r>
      <w:proofErr w:type="spellStart"/>
      <w:r w:rsidRPr="007927C8">
        <w:rPr>
          <w:sz w:val="22"/>
          <w:szCs w:val="22"/>
        </w:rPr>
        <w:t>kwargs</w:t>
      </w:r>
      <w:proofErr w:type="spellEnd"/>
      <w:r w:rsidRPr="007927C8">
        <w:rPr>
          <w:sz w:val="22"/>
          <w:szCs w:val="22"/>
        </w:rPr>
        <w:t>)</w:t>
      </w:r>
    </w:p>
    <w:p w14:paraId="6C8447FB" w14:textId="77777777" w:rsidR="00BC7EA2" w:rsidRDefault="00BC7EA2" w:rsidP="00EF2ED3">
      <w:pPr>
        <w:suppressAutoHyphens/>
        <w:spacing w:after="0" w:line="276" w:lineRule="auto"/>
      </w:pPr>
      <w:r>
        <w:t>Nastavení zobrazení přes celé okno</w:t>
      </w:r>
    </w:p>
    <w:p w14:paraId="29CA4A7E"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self.cols</w:t>
      </w:r>
      <w:proofErr w:type="spellEnd"/>
      <w:r w:rsidRPr="007927C8">
        <w:rPr>
          <w:sz w:val="22"/>
          <w:szCs w:val="22"/>
        </w:rPr>
        <w:t xml:space="preserve"> = 1</w:t>
      </w:r>
    </w:p>
    <w:p w14:paraId="5098833D"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self.casZapisu</w:t>
      </w:r>
      <w:proofErr w:type="spellEnd"/>
      <w:r w:rsidRPr="007927C8">
        <w:rPr>
          <w:sz w:val="22"/>
          <w:szCs w:val="22"/>
        </w:rPr>
        <w:t xml:space="preserve"> = 0</w:t>
      </w:r>
    </w:p>
    <w:p w14:paraId="05EF8F3C" w14:textId="77777777" w:rsidR="00BC7EA2" w:rsidRDefault="00BC7EA2" w:rsidP="00EF2ED3">
      <w:pPr>
        <w:suppressAutoHyphens/>
        <w:spacing w:after="0" w:line="276" w:lineRule="auto"/>
      </w:pPr>
      <w:r>
        <w:t>Nachystání tlačítek a jejich akcí</w:t>
      </w:r>
    </w:p>
    <w:p w14:paraId="52569CA1" w14:textId="77777777" w:rsidR="00E9299A" w:rsidRPr="007927C8" w:rsidRDefault="00E9299A" w:rsidP="00EF2ED3">
      <w:pPr>
        <w:suppressAutoHyphens/>
        <w:spacing w:after="0" w:line="276" w:lineRule="auto"/>
        <w:ind w:left="709"/>
        <w:rPr>
          <w:sz w:val="22"/>
          <w:szCs w:val="22"/>
        </w:rPr>
      </w:pPr>
      <w:r>
        <w:t xml:space="preserve">        </w:t>
      </w:r>
      <w:proofErr w:type="spellStart"/>
      <w:r w:rsidRPr="007927C8">
        <w:rPr>
          <w:sz w:val="22"/>
          <w:szCs w:val="22"/>
        </w:rPr>
        <w:t>self.temButton</w:t>
      </w:r>
      <w:proofErr w:type="spellEnd"/>
      <w:r w:rsidRPr="007927C8">
        <w:rPr>
          <w:sz w:val="22"/>
          <w:szCs w:val="22"/>
        </w:rPr>
        <w:t xml:space="preserve"> = </w:t>
      </w:r>
      <w:proofErr w:type="spellStart"/>
      <w:r w:rsidRPr="007927C8">
        <w:rPr>
          <w:sz w:val="22"/>
          <w:szCs w:val="22"/>
        </w:rPr>
        <w:t>Button</w:t>
      </w:r>
      <w:proofErr w:type="spellEnd"/>
      <w:r w:rsidRPr="007927C8">
        <w:rPr>
          <w:sz w:val="22"/>
          <w:szCs w:val="22"/>
        </w:rPr>
        <w:t>(text="25 °C")</w:t>
      </w:r>
    </w:p>
    <w:p w14:paraId="5FC3B04B"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self.temButton.bind</w:t>
      </w:r>
      <w:proofErr w:type="spellEnd"/>
      <w:r w:rsidRPr="007927C8">
        <w:rPr>
          <w:sz w:val="22"/>
          <w:szCs w:val="22"/>
        </w:rPr>
        <w:t>(</w:t>
      </w:r>
      <w:proofErr w:type="spellStart"/>
      <w:r w:rsidRPr="007927C8">
        <w:rPr>
          <w:sz w:val="22"/>
          <w:szCs w:val="22"/>
        </w:rPr>
        <w:t>on_press</w:t>
      </w:r>
      <w:proofErr w:type="spellEnd"/>
      <w:r w:rsidRPr="007927C8">
        <w:rPr>
          <w:sz w:val="22"/>
          <w:szCs w:val="22"/>
        </w:rPr>
        <w:t>=</w:t>
      </w:r>
      <w:proofErr w:type="spellStart"/>
      <w:r w:rsidRPr="007927C8">
        <w:rPr>
          <w:sz w:val="22"/>
          <w:szCs w:val="22"/>
        </w:rPr>
        <w:t>self.temButtonPressed</w:t>
      </w:r>
      <w:proofErr w:type="spellEnd"/>
      <w:r w:rsidRPr="007927C8">
        <w:rPr>
          <w:sz w:val="22"/>
          <w:szCs w:val="22"/>
        </w:rPr>
        <w:t>)</w:t>
      </w:r>
    </w:p>
    <w:p w14:paraId="714F04FC"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self.humButton</w:t>
      </w:r>
      <w:proofErr w:type="spellEnd"/>
      <w:r w:rsidRPr="007927C8">
        <w:rPr>
          <w:sz w:val="22"/>
          <w:szCs w:val="22"/>
        </w:rPr>
        <w:t xml:space="preserve"> = </w:t>
      </w:r>
      <w:proofErr w:type="spellStart"/>
      <w:r w:rsidRPr="007927C8">
        <w:rPr>
          <w:sz w:val="22"/>
          <w:szCs w:val="22"/>
        </w:rPr>
        <w:t>Button</w:t>
      </w:r>
      <w:proofErr w:type="spellEnd"/>
      <w:r w:rsidRPr="007927C8">
        <w:rPr>
          <w:sz w:val="22"/>
          <w:szCs w:val="22"/>
        </w:rPr>
        <w:t>(text="22 %")</w:t>
      </w:r>
    </w:p>
    <w:p w14:paraId="7F7F2C48"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self.humButton.bind</w:t>
      </w:r>
      <w:proofErr w:type="spellEnd"/>
      <w:r w:rsidRPr="007927C8">
        <w:rPr>
          <w:sz w:val="22"/>
          <w:szCs w:val="22"/>
        </w:rPr>
        <w:t>(</w:t>
      </w:r>
      <w:proofErr w:type="spellStart"/>
      <w:r w:rsidRPr="007927C8">
        <w:rPr>
          <w:sz w:val="22"/>
          <w:szCs w:val="22"/>
        </w:rPr>
        <w:t>on_press</w:t>
      </w:r>
      <w:proofErr w:type="spellEnd"/>
      <w:r w:rsidRPr="007927C8">
        <w:rPr>
          <w:sz w:val="22"/>
          <w:szCs w:val="22"/>
        </w:rPr>
        <w:t>=</w:t>
      </w:r>
      <w:proofErr w:type="spellStart"/>
      <w:r w:rsidRPr="007927C8">
        <w:rPr>
          <w:sz w:val="22"/>
          <w:szCs w:val="22"/>
        </w:rPr>
        <w:t>self.humButtonPressed</w:t>
      </w:r>
      <w:proofErr w:type="spellEnd"/>
      <w:r w:rsidRPr="007927C8">
        <w:rPr>
          <w:sz w:val="22"/>
          <w:szCs w:val="22"/>
        </w:rPr>
        <w:t>)</w:t>
      </w:r>
    </w:p>
    <w:p w14:paraId="4CD2C65C"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self.preButton</w:t>
      </w:r>
      <w:proofErr w:type="spellEnd"/>
      <w:r w:rsidRPr="007927C8">
        <w:rPr>
          <w:sz w:val="22"/>
          <w:szCs w:val="22"/>
        </w:rPr>
        <w:t xml:space="preserve"> = </w:t>
      </w:r>
      <w:proofErr w:type="spellStart"/>
      <w:r w:rsidRPr="007927C8">
        <w:rPr>
          <w:sz w:val="22"/>
          <w:szCs w:val="22"/>
        </w:rPr>
        <w:t>Button</w:t>
      </w:r>
      <w:proofErr w:type="spellEnd"/>
      <w:r w:rsidRPr="007927C8">
        <w:rPr>
          <w:sz w:val="22"/>
          <w:szCs w:val="22"/>
        </w:rPr>
        <w:t>(text="995 hPa")</w:t>
      </w:r>
    </w:p>
    <w:p w14:paraId="4D10892B"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self.preButton.bind</w:t>
      </w:r>
      <w:proofErr w:type="spellEnd"/>
      <w:r w:rsidRPr="007927C8">
        <w:rPr>
          <w:sz w:val="22"/>
          <w:szCs w:val="22"/>
        </w:rPr>
        <w:t>(</w:t>
      </w:r>
      <w:proofErr w:type="spellStart"/>
      <w:r w:rsidRPr="007927C8">
        <w:rPr>
          <w:sz w:val="22"/>
          <w:szCs w:val="22"/>
        </w:rPr>
        <w:t>on_press</w:t>
      </w:r>
      <w:proofErr w:type="spellEnd"/>
      <w:r w:rsidRPr="007927C8">
        <w:rPr>
          <w:sz w:val="22"/>
          <w:szCs w:val="22"/>
        </w:rPr>
        <w:t>=</w:t>
      </w:r>
      <w:proofErr w:type="spellStart"/>
      <w:r w:rsidRPr="007927C8">
        <w:rPr>
          <w:sz w:val="22"/>
          <w:szCs w:val="22"/>
        </w:rPr>
        <w:t>self.preButtonPressed</w:t>
      </w:r>
      <w:proofErr w:type="spellEnd"/>
      <w:r w:rsidRPr="007927C8">
        <w:rPr>
          <w:sz w:val="22"/>
          <w:szCs w:val="22"/>
        </w:rPr>
        <w:t>)</w:t>
      </w:r>
    </w:p>
    <w:p w14:paraId="0E6B16FB" w14:textId="77777777" w:rsidR="00BC7EA2" w:rsidRDefault="00BC7EA2" w:rsidP="00EF2ED3">
      <w:pPr>
        <w:suppressAutoHyphens/>
        <w:spacing w:after="0" w:line="276" w:lineRule="auto"/>
      </w:pPr>
      <w:r>
        <w:t>Připravení plochy pro výpis a nastavení na dva sloupce</w:t>
      </w:r>
    </w:p>
    <w:p w14:paraId="3D5D654A" w14:textId="77777777" w:rsidR="007927C8" w:rsidRPr="00A4393E"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w:t>
      </w:r>
      <w:proofErr w:type="spellEnd"/>
      <w:r w:rsidRPr="007927C8">
        <w:rPr>
          <w:sz w:val="22"/>
          <w:szCs w:val="22"/>
        </w:rPr>
        <w:t xml:space="preserve"> = </w:t>
      </w:r>
      <w:proofErr w:type="spellStart"/>
      <w:r w:rsidRPr="007927C8">
        <w:rPr>
          <w:sz w:val="22"/>
          <w:szCs w:val="22"/>
        </w:rPr>
        <w:t>GridLayout</w:t>
      </w:r>
      <w:proofErr w:type="spellEnd"/>
      <w:r w:rsidRPr="007927C8">
        <w:rPr>
          <w:sz w:val="22"/>
          <w:szCs w:val="22"/>
        </w:rPr>
        <w:t>(</w:t>
      </w:r>
      <w:proofErr w:type="spellStart"/>
      <w:r w:rsidRPr="007927C8">
        <w:rPr>
          <w:sz w:val="22"/>
          <w:szCs w:val="22"/>
        </w:rPr>
        <w:t>cols</w:t>
      </w:r>
      <w:proofErr w:type="spellEnd"/>
      <w:r w:rsidRPr="007927C8">
        <w:rPr>
          <w:sz w:val="22"/>
          <w:szCs w:val="22"/>
        </w:rPr>
        <w:t>=2)</w:t>
      </w:r>
    </w:p>
    <w:p w14:paraId="43039403" w14:textId="77777777" w:rsidR="00BC7EA2" w:rsidRDefault="00BC7EA2" w:rsidP="00EF2ED3">
      <w:pPr>
        <w:suppressAutoHyphens/>
        <w:spacing w:after="0" w:line="276" w:lineRule="auto"/>
      </w:pPr>
      <w:r>
        <w:t>Výpis textu</w:t>
      </w:r>
    </w:p>
    <w:p w14:paraId="7B51FF8B" w14:textId="77777777" w:rsidR="00E9299A" w:rsidRPr="007927C8" w:rsidRDefault="00E9299A" w:rsidP="00EF2ED3">
      <w:pPr>
        <w:suppressAutoHyphens/>
        <w:spacing w:after="0" w:line="276" w:lineRule="auto"/>
        <w:ind w:left="709"/>
        <w:rPr>
          <w:sz w:val="22"/>
          <w:szCs w:val="22"/>
        </w:rPr>
      </w:pPr>
      <w:r>
        <w:t xml:space="preserve">        </w:t>
      </w:r>
      <w:proofErr w:type="spellStart"/>
      <w:r w:rsidRPr="007927C8">
        <w:rPr>
          <w:sz w:val="22"/>
          <w:szCs w:val="22"/>
        </w:rPr>
        <w:t>self.mainLayout.add_widget</w:t>
      </w:r>
      <w:proofErr w:type="spellEnd"/>
      <w:r w:rsidRPr="007927C8">
        <w:rPr>
          <w:sz w:val="22"/>
          <w:szCs w:val="22"/>
        </w:rPr>
        <w:t>(Label(text="Teplota: "))</w:t>
      </w:r>
    </w:p>
    <w:p w14:paraId="13C56A24" w14:textId="77777777" w:rsidR="007927C8" w:rsidRDefault="007927C8" w:rsidP="00EF2ED3">
      <w:pPr>
        <w:suppressAutoHyphens/>
        <w:spacing w:after="0" w:line="276" w:lineRule="auto"/>
      </w:pPr>
      <w:r>
        <w:t>Výpis předem připraveného tlačítka</w:t>
      </w:r>
    </w:p>
    <w:p w14:paraId="17859743" w14:textId="77777777" w:rsidR="00E9299A" w:rsidRPr="007927C8" w:rsidRDefault="00E9299A" w:rsidP="00EF2ED3">
      <w:pPr>
        <w:suppressAutoHyphens/>
        <w:spacing w:after="0" w:line="276" w:lineRule="auto"/>
        <w:ind w:left="709"/>
        <w:rPr>
          <w:sz w:val="22"/>
          <w:szCs w:val="22"/>
        </w:rPr>
      </w:pPr>
      <w:r>
        <w:t xml:space="preserve">        </w:t>
      </w:r>
      <w:proofErr w:type="spellStart"/>
      <w:r w:rsidRPr="007927C8">
        <w:rPr>
          <w:sz w:val="22"/>
          <w:szCs w:val="22"/>
        </w:rPr>
        <w:t>self.mainLayout.add_widget</w:t>
      </w:r>
      <w:proofErr w:type="spellEnd"/>
      <w:r w:rsidRPr="007927C8">
        <w:rPr>
          <w:sz w:val="22"/>
          <w:szCs w:val="22"/>
        </w:rPr>
        <w:t>(</w:t>
      </w:r>
      <w:proofErr w:type="spellStart"/>
      <w:r w:rsidRPr="007927C8">
        <w:rPr>
          <w:sz w:val="22"/>
          <w:szCs w:val="22"/>
        </w:rPr>
        <w:t>self.temButton</w:t>
      </w:r>
      <w:proofErr w:type="spellEnd"/>
      <w:r w:rsidRPr="007927C8">
        <w:rPr>
          <w:sz w:val="22"/>
          <w:szCs w:val="22"/>
        </w:rPr>
        <w:t>)</w:t>
      </w:r>
    </w:p>
    <w:p w14:paraId="7B0890F2"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(Label(text="Vlhkost: "))</w:t>
      </w:r>
    </w:p>
    <w:p w14:paraId="12AD892E"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w:t>
      </w:r>
      <w:proofErr w:type="spellStart"/>
      <w:r w:rsidRPr="007927C8">
        <w:rPr>
          <w:sz w:val="22"/>
          <w:szCs w:val="22"/>
        </w:rPr>
        <w:t>self.humButton</w:t>
      </w:r>
      <w:proofErr w:type="spellEnd"/>
      <w:r w:rsidRPr="007927C8">
        <w:rPr>
          <w:sz w:val="22"/>
          <w:szCs w:val="22"/>
        </w:rPr>
        <w:t>)</w:t>
      </w:r>
    </w:p>
    <w:p w14:paraId="26746787"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(Label(text="Tlak: "))</w:t>
      </w:r>
    </w:p>
    <w:p w14:paraId="5AB47A43"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self.mainLayout.add_widget</w:t>
      </w:r>
      <w:proofErr w:type="spellEnd"/>
      <w:r w:rsidRPr="007927C8">
        <w:rPr>
          <w:sz w:val="22"/>
          <w:szCs w:val="22"/>
        </w:rPr>
        <w:t>(</w:t>
      </w:r>
      <w:proofErr w:type="spellStart"/>
      <w:r w:rsidRPr="007927C8">
        <w:rPr>
          <w:sz w:val="22"/>
          <w:szCs w:val="22"/>
        </w:rPr>
        <w:t>self.preButton</w:t>
      </w:r>
      <w:proofErr w:type="spellEnd"/>
      <w:r w:rsidRPr="007927C8">
        <w:rPr>
          <w:sz w:val="22"/>
          <w:szCs w:val="22"/>
        </w:rPr>
        <w:t>)</w:t>
      </w:r>
    </w:p>
    <w:p w14:paraId="58C33C79" w14:textId="77777777" w:rsidR="00E9299A" w:rsidRPr="007927C8" w:rsidRDefault="00E9299A"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self.add_widget</w:t>
      </w:r>
      <w:proofErr w:type="spellEnd"/>
      <w:r w:rsidRPr="007927C8">
        <w:rPr>
          <w:sz w:val="22"/>
          <w:szCs w:val="22"/>
        </w:rPr>
        <w:t>(</w:t>
      </w:r>
      <w:proofErr w:type="spellStart"/>
      <w:r w:rsidRPr="007927C8">
        <w:rPr>
          <w:sz w:val="22"/>
          <w:szCs w:val="22"/>
        </w:rPr>
        <w:t>self.mainLayout</w:t>
      </w:r>
      <w:proofErr w:type="spellEnd"/>
      <w:r w:rsidRPr="007927C8">
        <w:rPr>
          <w:sz w:val="22"/>
          <w:szCs w:val="22"/>
        </w:rPr>
        <w:t>)</w:t>
      </w:r>
    </w:p>
    <w:p w14:paraId="54F3C985" w14:textId="77777777" w:rsidR="00E9299A" w:rsidRDefault="00E9299A" w:rsidP="00EF2ED3">
      <w:pPr>
        <w:suppressAutoHyphens/>
        <w:spacing w:after="0" w:line="276" w:lineRule="auto"/>
      </w:pPr>
    </w:p>
    <w:p w14:paraId="2786CBCF" w14:textId="77777777" w:rsidR="00E9299A" w:rsidRDefault="00E9299A" w:rsidP="00EF2ED3">
      <w:pPr>
        <w:suppressAutoHyphens/>
        <w:spacing w:after="0" w:line="276" w:lineRule="auto"/>
      </w:pPr>
      <w:r>
        <w:t>Následn</w:t>
      </w:r>
      <w:r w:rsidR="00A4393E">
        <w:t>á funkce</w:t>
      </w:r>
      <w:r>
        <w:t xml:space="preserve"> update probíhající každých 5 sekund</w:t>
      </w:r>
    </w:p>
    <w:p w14:paraId="79458B87" w14:textId="77777777" w:rsidR="00E9299A" w:rsidRPr="007927C8" w:rsidRDefault="00E9299A" w:rsidP="00EF2ED3">
      <w:pPr>
        <w:suppressAutoHyphens/>
        <w:spacing w:after="0" w:line="276" w:lineRule="auto"/>
        <w:ind w:left="709"/>
        <w:rPr>
          <w:sz w:val="22"/>
          <w:szCs w:val="22"/>
        </w:rPr>
      </w:pPr>
      <w:proofErr w:type="spellStart"/>
      <w:r w:rsidRPr="007927C8">
        <w:rPr>
          <w:sz w:val="22"/>
          <w:szCs w:val="22"/>
        </w:rPr>
        <w:t>self.temButton.text</w:t>
      </w:r>
      <w:proofErr w:type="spellEnd"/>
      <w:r w:rsidRPr="007927C8">
        <w:rPr>
          <w:sz w:val="22"/>
          <w:szCs w:val="22"/>
        </w:rPr>
        <w:t xml:space="preserve"> = str(</w:t>
      </w:r>
      <w:proofErr w:type="spellStart"/>
      <w:r w:rsidRPr="007927C8">
        <w:rPr>
          <w:sz w:val="22"/>
          <w:szCs w:val="22"/>
        </w:rPr>
        <w:t>round</w:t>
      </w:r>
      <w:proofErr w:type="spellEnd"/>
      <w:r w:rsidRPr="007927C8">
        <w:rPr>
          <w:sz w:val="22"/>
          <w:szCs w:val="22"/>
        </w:rPr>
        <w:t>(MyApp.bme280.temperature,1))+"C"</w:t>
      </w:r>
    </w:p>
    <w:p w14:paraId="7C06B73F" w14:textId="77777777" w:rsidR="00E9299A" w:rsidRPr="007927C8" w:rsidRDefault="00E9299A" w:rsidP="00EF2ED3">
      <w:pPr>
        <w:suppressAutoHyphens/>
        <w:spacing w:after="0" w:line="276" w:lineRule="auto"/>
        <w:rPr>
          <w:sz w:val="22"/>
          <w:szCs w:val="22"/>
        </w:rPr>
      </w:pPr>
      <w:r w:rsidRPr="007927C8">
        <w:rPr>
          <w:sz w:val="22"/>
          <w:szCs w:val="22"/>
        </w:rPr>
        <w:t xml:space="preserve">        </w:t>
      </w:r>
      <w:r w:rsidRPr="007927C8">
        <w:rPr>
          <w:sz w:val="22"/>
          <w:szCs w:val="22"/>
        </w:rPr>
        <w:tab/>
      </w:r>
      <w:proofErr w:type="spellStart"/>
      <w:r w:rsidRPr="007927C8">
        <w:rPr>
          <w:sz w:val="22"/>
          <w:szCs w:val="22"/>
        </w:rPr>
        <w:t>self.humButton.text</w:t>
      </w:r>
      <w:proofErr w:type="spellEnd"/>
      <w:r w:rsidRPr="007927C8">
        <w:rPr>
          <w:sz w:val="22"/>
          <w:szCs w:val="22"/>
        </w:rPr>
        <w:t xml:space="preserve"> = str(</w:t>
      </w:r>
      <w:proofErr w:type="spellStart"/>
      <w:r w:rsidRPr="007927C8">
        <w:rPr>
          <w:sz w:val="22"/>
          <w:szCs w:val="22"/>
        </w:rPr>
        <w:t>round</w:t>
      </w:r>
      <w:proofErr w:type="spellEnd"/>
      <w:r w:rsidRPr="007927C8">
        <w:rPr>
          <w:sz w:val="22"/>
          <w:szCs w:val="22"/>
        </w:rPr>
        <w:t>(MyApp.htu21d.relative_humidity,1))+"%"</w:t>
      </w:r>
    </w:p>
    <w:p w14:paraId="28B0D9CF" w14:textId="77777777" w:rsidR="00E9299A" w:rsidRPr="007927C8" w:rsidRDefault="00E9299A" w:rsidP="00EF2ED3">
      <w:pPr>
        <w:suppressAutoHyphens/>
        <w:spacing w:after="0" w:line="276" w:lineRule="auto"/>
        <w:rPr>
          <w:sz w:val="22"/>
          <w:szCs w:val="22"/>
        </w:rPr>
      </w:pPr>
      <w:r w:rsidRPr="007927C8">
        <w:rPr>
          <w:sz w:val="22"/>
          <w:szCs w:val="22"/>
        </w:rPr>
        <w:t xml:space="preserve">       </w:t>
      </w:r>
      <w:r w:rsidRPr="007927C8">
        <w:rPr>
          <w:sz w:val="22"/>
          <w:szCs w:val="22"/>
        </w:rPr>
        <w:tab/>
      </w:r>
      <w:proofErr w:type="spellStart"/>
      <w:r w:rsidRPr="007927C8">
        <w:rPr>
          <w:sz w:val="22"/>
          <w:szCs w:val="22"/>
        </w:rPr>
        <w:t>self.preButton.text</w:t>
      </w:r>
      <w:proofErr w:type="spellEnd"/>
      <w:r w:rsidRPr="007927C8">
        <w:rPr>
          <w:sz w:val="22"/>
          <w:szCs w:val="22"/>
        </w:rPr>
        <w:t xml:space="preserve"> = str(</w:t>
      </w:r>
      <w:proofErr w:type="spellStart"/>
      <w:r w:rsidRPr="007927C8">
        <w:rPr>
          <w:sz w:val="22"/>
          <w:szCs w:val="22"/>
        </w:rPr>
        <w:t>round</w:t>
      </w:r>
      <w:proofErr w:type="spellEnd"/>
      <w:r w:rsidRPr="007927C8">
        <w:rPr>
          <w:sz w:val="22"/>
          <w:szCs w:val="22"/>
        </w:rPr>
        <w:t>(MyApp.bme280.pressure,1))+"hPa"</w:t>
      </w:r>
    </w:p>
    <w:p w14:paraId="23A09FA9" w14:textId="77777777" w:rsidR="00E9299A" w:rsidRDefault="00BC7EA2" w:rsidP="00EF2ED3">
      <w:pPr>
        <w:pStyle w:val="Nadpis3"/>
        <w:suppressAutoHyphens/>
      </w:pPr>
      <w:r>
        <w:t xml:space="preserve">Operace s </w:t>
      </w:r>
      <w:r w:rsidR="00E9299A">
        <w:t>databáz</w:t>
      </w:r>
      <w:r>
        <w:t>í</w:t>
      </w:r>
    </w:p>
    <w:p w14:paraId="6419D87B" w14:textId="77777777" w:rsidR="00E9299A" w:rsidRDefault="00E9299A" w:rsidP="00EF2ED3">
      <w:pPr>
        <w:suppressAutoHyphens/>
        <w:spacing w:after="0" w:line="276" w:lineRule="auto"/>
      </w:pPr>
      <w:r>
        <w:t xml:space="preserve">Funkce pro Zápis </w:t>
      </w:r>
    </w:p>
    <w:p w14:paraId="4E92C877" w14:textId="77777777" w:rsidR="00BC7EA2" w:rsidRPr="007927C8" w:rsidRDefault="00BC7EA2" w:rsidP="00EF2ED3">
      <w:pPr>
        <w:suppressAutoHyphens/>
        <w:spacing w:after="0" w:line="276" w:lineRule="auto"/>
        <w:rPr>
          <w:sz w:val="22"/>
          <w:szCs w:val="22"/>
        </w:rPr>
      </w:pPr>
      <w:r>
        <w:tab/>
      </w:r>
      <w:proofErr w:type="spellStart"/>
      <w:r w:rsidRPr="007927C8">
        <w:rPr>
          <w:sz w:val="22"/>
          <w:szCs w:val="22"/>
        </w:rPr>
        <w:t>def</w:t>
      </w:r>
      <w:proofErr w:type="spellEnd"/>
      <w:r w:rsidRPr="007927C8">
        <w:rPr>
          <w:sz w:val="22"/>
          <w:szCs w:val="22"/>
        </w:rPr>
        <w:t xml:space="preserve"> </w:t>
      </w:r>
      <w:proofErr w:type="spellStart"/>
      <w:r w:rsidRPr="007927C8">
        <w:rPr>
          <w:sz w:val="22"/>
          <w:szCs w:val="22"/>
        </w:rPr>
        <w:t>zapis</w:t>
      </w:r>
      <w:proofErr w:type="spellEnd"/>
      <w:r w:rsidRPr="007927C8">
        <w:rPr>
          <w:sz w:val="22"/>
          <w:szCs w:val="22"/>
        </w:rPr>
        <w:t>(</w:t>
      </w:r>
      <w:proofErr w:type="spellStart"/>
      <w:r w:rsidRPr="007927C8">
        <w:rPr>
          <w:sz w:val="22"/>
          <w:szCs w:val="22"/>
        </w:rPr>
        <w:t>self</w:t>
      </w:r>
      <w:proofErr w:type="spellEnd"/>
      <w:r w:rsidRPr="007927C8">
        <w:rPr>
          <w:sz w:val="22"/>
          <w:szCs w:val="22"/>
        </w:rPr>
        <w:t xml:space="preserve">, </w:t>
      </w:r>
      <w:proofErr w:type="spellStart"/>
      <w:r w:rsidRPr="007927C8">
        <w:rPr>
          <w:sz w:val="22"/>
          <w:szCs w:val="22"/>
        </w:rPr>
        <w:t>cas</w:t>
      </w:r>
      <w:proofErr w:type="spellEnd"/>
      <w:r w:rsidRPr="007927C8">
        <w:rPr>
          <w:sz w:val="22"/>
          <w:szCs w:val="22"/>
        </w:rPr>
        <w:t>, teplota, vlhkost, tlak):</w:t>
      </w:r>
    </w:p>
    <w:p w14:paraId="702158A4" w14:textId="77777777" w:rsidR="007927C8" w:rsidRDefault="007927C8" w:rsidP="00EF2ED3">
      <w:pPr>
        <w:suppressAutoHyphens/>
        <w:spacing w:after="0" w:line="276" w:lineRule="auto"/>
      </w:pPr>
      <w:r>
        <w:t>Připojení databáze</w:t>
      </w:r>
    </w:p>
    <w:p w14:paraId="4A527C7F" w14:textId="77777777" w:rsidR="00BC7EA2" w:rsidRPr="007927C8" w:rsidRDefault="00BC7EA2"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conn</w:t>
      </w:r>
      <w:proofErr w:type="spellEnd"/>
      <w:r w:rsidRPr="007927C8">
        <w:rPr>
          <w:sz w:val="22"/>
          <w:szCs w:val="22"/>
        </w:rPr>
        <w:t xml:space="preserve"> = sqlite3.connect('</w:t>
      </w:r>
      <w:proofErr w:type="spellStart"/>
      <w:r w:rsidRPr="007927C8">
        <w:rPr>
          <w:sz w:val="22"/>
          <w:szCs w:val="22"/>
        </w:rPr>
        <w:t>my.db</w:t>
      </w:r>
      <w:proofErr w:type="spellEnd"/>
      <w:r w:rsidRPr="007927C8">
        <w:rPr>
          <w:sz w:val="22"/>
          <w:szCs w:val="22"/>
        </w:rPr>
        <w:t>')</w:t>
      </w:r>
    </w:p>
    <w:p w14:paraId="597EE3C9" w14:textId="77777777" w:rsidR="007927C8" w:rsidRPr="007927C8" w:rsidRDefault="00BC7EA2" w:rsidP="00EF2ED3">
      <w:pPr>
        <w:suppressAutoHyphens/>
        <w:spacing w:after="0" w:line="276" w:lineRule="auto"/>
        <w:ind w:left="709"/>
        <w:rPr>
          <w:sz w:val="22"/>
          <w:szCs w:val="22"/>
        </w:rPr>
      </w:pPr>
      <w:r w:rsidRPr="007927C8">
        <w:rPr>
          <w:sz w:val="22"/>
          <w:szCs w:val="22"/>
        </w:rPr>
        <w:t xml:space="preserve">        c = </w:t>
      </w:r>
      <w:proofErr w:type="spellStart"/>
      <w:r w:rsidRPr="007927C8">
        <w:rPr>
          <w:sz w:val="22"/>
          <w:szCs w:val="22"/>
        </w:rPr>
        <w:t>conn.cursor</w:t>
      </w:r>
      <w:proofErr w:type="spellEnd"/>
      <w:r w:rsidRPr="007927C8">
        <w:rPr>
          <w:sz w:val="22"/>
          <w:szCs w:val="22"/>
        </w:rPr>
        <w:t>()</w:t>
      </w:r>
    </w:p>
    <w:p w14:paraId="73F57314" w14:textId="77777777" w:rsidR="007927C8" w:rsidRDefault="007927C8" w:rsidP="00EF2ED3">
      <w:pPr>
        <w:suppressAutoHyphens/>
        <w:spacing w:after="0" w:line="276" w:lineRule="auto"/>
      </w:pPr>
      <w:r>
        <w:t>Připravení dotazu</w:t>
      </w:r>
    </w:p>
    <w:p w14:paraId="2A4CB709" w14:textId="77777777" w:rsidR="00BC7EA2" w:rsidRPr="007927C8" w:rsidRDefault="00BC7EA2" w:rsidP="00EF2ED3">
      <w:pPr>
        <w:suppressAutoHyphens/>
        <w:spacing w:after="0" w:line="276" w:lineRule="auto"/>
        <w:ind w:left="709"/>
        <w:rPr>
          <w:sz w:val="22"/>
          <w:szCs w:val="22"/>
        </w:rPr>
      </w:pPr>
      <w:r w:rsidRPr="007927C8">
        <w:rPr>
          <w:sz w:val="22"/>
          <w:szCs w:val="22"/>
        </w:rPr>
        <w:t xml:space="preserve">        </w:t>
      </w:r>
      <w:proofErr w:type="spellStart"/>
      <w:r w:rsidRPr="007927C8">
        <w:rPr>
          <w:sz w:val="22"/>
          <w:szCs w:val="22"/>
        </w:rPr>
        <w:t>sqlite_insert_with_param</w:t>
      </w:r>
      <w:proofErr w:type="spellEnd"/>
      <w:r w:rsidRPr="007927C8">
        <w:rPr>
          <w:sz w:val="22"/>
          <w:szCs w:val="22"/>
        </w:rPr>
        <w:t xml:space="preserve"> = """INSERT INTO data (</w:t>
      </w:r>
      <w:proofErr w:type="spellStart"/>
      <w:r w:rsidRPr="007927C8">
        <w:rPr>
          <w:sz w:val="22"/>
          <w:szCs w:val="22"/>
        </w:rPr>
        <w:t>cas</w:t>
      </w:r>
      <w:proofErr w:type="spellEnd"/>
      <w:r w:rsidRPr="007927C8">
        <w:rPr>
          <w:sz w:val="22"/>
          <w:szCs w:val="22"/>
        </w:rPr>
        <w:t>,</w:t>
      </w:r>
      <w:r w:rsidR="007927C8" w:rsidRPr="007927C8">
        <w:rPr>
          <w:sz w:val="22"/>
          <w:szCs w:val="22"/>
        </w:rPr>
        <w:t xml:space="preserve"> </w:t>
      </w:r>
      <w:r w:rsidRPr="007927C8">
        <w:rPr>
          <w:sz w:val="22"/>
          <w:szCs w:val="22"/>
        </w:rPr>
        <w:t>teplota,</w:t>
      </w:r>
      <w:r w:rsidR="007927C8" w:rsidRPr="007927C8">
        <w:rPr>
          <w:sz w:val="22"/>
          <w:szCs w:val="22"/>
        </w:rPr>
        <w:t xml:space="preserve"> </w:t>
      </w:r>
      <w:r w:rsidRPr="007927C8">
        <w:rPr>
          <w:sz w:val="22"/>
          <w:szCs w:val="22"/>
        </w:rPr>
        <w:t>vlhkost,</w:t>
      </w:r>
      <w:r w:rsidR="007927C8" w:rsidRPr="007927C8">
        <w:rPr>
          <w:sz w:val="22"/>
          <w:szCs w:val="22"/>
        </w:rPr>
        <w:t xml:space="preserve"> </w:t>
      </w:r>
      <w:r w:rsidRPr="007927C8">
        <w:rPr>
          <w:sz w:val="22"/>
          <w:szCs w:val="22"/>
        </w:rPr>
        <w:t>tlak)</w:t>
      </w:r>
    </w:p>
    <w:p w14:paraId="5C1695FB" w14:textId="1E57C0A7" w:rsidR="00BC7EA2" w:rsidRDefault="00BC7EA2" w:rsidP="00EF2ED3">
      <w:pPr>
        <w:suppressAutoHyphens/>
        <w:spacing w:after="0" w:line="276" w:lineRule="auto"/>
        <w:ind w:left="709"/>
      </w:pPr>
      <w:r w:rsidRPr="007927C8">
        <w:rPr>
          <w:sz w:val="22"/>
          <w:szCs w:val="22"/>
        </w:rPr>
        <w:t xml:space="preserve">                    VALUES(</w:t>
      </w:r>
      <w:r w:rsidR="00740EBD">
        <w:rPr>
          <w:sz w:val="22"/>
          <w:szCs w:val="22"/>
        </w:rPr>
        <w:t xml:space="preserve"> </w:t>
      </w:r>
      <w:r w:rsidRPr="007927C8">
        <w:rPr>
          <w:sz w:val="22"/>
          <w:szCs w:val="22"/>
        </w:rPr>
        <w:t>?,</w:t>
      </w:r>
      <w:r w:rsidR="009011B7">
        <w:rPr>
          <w:sz w:val="22"/>
          <w:szCs w:val="22"/>
        </w:rPr>
        <w:t xml:space="preserve"> </w:t>
      </w:r>
      <w:r w:rsidRPr="007927C8">
        <w:rPr>
          <w:sz w:val="22"/>
          <w:szCs w:val="22"/>
        </w:rPr>
        <w:t>?,</w:t>
      </w:r>
      <w:r w:rsidR="009011B7">
        <w:rPr>
          <w:sz w:val="22"/>
          <w:szCs w:val="22"/>
        </w:rPr>
        <w:t xml:space="preserve"> </w:t>
      </w:r>
      <w:r w:rsidRPr="007927C8">
        <w:rPr>
          <w:sz w:val="22"/>
          <w:szCs w:val="22"/>
        </w:rPr>
        <w:t>?,</w:t>
      </w:r>
      <w:r w:rsidR="009011B7">
        <w:rPr>
          <w:sz w:val="22"/>
          <w:szCs w:val="22"/>
        </w:rPr>
        <w:t xml:space="preserve"> </w:t>
      </w:r>
      <w:r w:rsidRPr="007927C8">
        <w:rPr>
          <w:sz w:val="22"/>
          <w:szCs w:val="22"/>
        </w:rPr>
        <w:t>?);"""</w:t>
      </w:r>
    </w:p>
    <w:p w14:paraId="6984A37C" w14:textId="77777777" w:rsidR="007927C8" w:rsidRDefault="007927C8" w:rsidP="00EF2ED3">
      <w:pPr>
        <w:suppressAutoHyphens/>
        <w:spacing w:after="0" w:line="276" w:lineRule="auto"/>
      </w:pPr>
      <w:r>
        <w:t>Sloučení proměnných do jednoho pole</w:t>
      </w:r>
    </w:p>
    <w:p w14:paraId="2080BC11" w14:textId="77777777" w:rsidR="00BC7EA2" w:rsidRDefault="00BC7EA2" w:rsidP="00EF2ED3">
      <w:pPr>
        <w:suppressAutoHyphens/>
        <w:spacing w:after="0" w:line="276" w:lineRule="auto"/>
        <w:ind w:left="709"/>
      </w:pPr>
      <w:r>
        <w:t xml:space="preserve">        </w:t>
      </w:r>
      <w:proofErr w:type="spellStart"/>
      <w:r w:rsidRPr="007927C8">
        <w:rPr>
          <w:sz w:val="22"/>
          <w:szCs w:val="22"/>
        </w:rPr>
        <w:t>data_tuple</w:t>
      </w:r>
      <w:proofErr w:type="spellEnd"/>
      <w:r w:rsidRPr="007927C8">
        <w:rPr>
          <w:sz w:val="22"/>
          <w:szCs w:val="22"/>
        </w:rPr>
        <w:t xml:space="preserve"> = (</w:t>
      </w:r>
      <w:proofErr w:type="spellStart"/>
      <w:r w:rsidRPr="007927C8">
        <w:rPr>
          <w:sz w:val="22"/>
          <w:szCs w:val="22"/>
        </w:rPr>
        <w:t>cas</w:t>
      </w:r>
      <w:proofErr w:type="spellEnd"/>
      <w:r w:rsidRPr="007927C8">
        <w:rPr>
          <w:sz w:val="22"/>
          <w:szCs w:val="22"/>
        </w:rPr>
        <w:t>, teplota, vlhkost, tlak)</w:t>
      </w:r>
    </w:p>
    <w:p w14:paraId="05BBA0DC" w14:textId="77777777" w:rsidR="007927C8" w:rsidRDefault="007927C8" w:rsidP="00EF2ED3">
      <w:pPr>
        <w:suppressAutoHyphens/>
        <w:spacing w:after="0" w:line="276" w:lineRule="auto"/>
      </w:pPr>
      <w:r>
        <w:t>Sloučení dotazu s polem proměnných</w:t>
      </w:r>
    </w:p>
    <w:p w14:paraId="0A16D2BF" w14:textId="77777777" w:rsidR="00BC7EA2" w:rsidRPr="00A4393E" w:rsidRDefault="00BC7EA2" w:rsidP="00EF2ED3">
      <w:pPr>
        <w:suppressAutoHyphens/>
        <w:spacing w:after="0" w:line="276" w:lineRule="auto"/>
        <w:ind w:left="709"/>
        <w:rPr>
          <w:sz w:val="22"/>
          <w:szCs w:val="22"/>
        </w:rPr>
      </w:pPr>
      <w:r w:rsidRPr="00A4393E">
        <w:rPr>
          <w:sz w:val="22"/>
          <w:szCs w:val="22"/>
        </w:rPr>
        <w:t xml:space="preserve">        </w:t>
      </w:r>
      <w:proofErr w:type="spellStart"/>
      <w:r w:rsidRPr="00A4393E">
        <w:rPr>
          <w:sz w:val="22"/>
          <w:szCs w:val="22"/>
        </w:rPr>
        <w:t>c.execute</w:t>
      </w:r>
      <w:proofErr w:type="spellEnd"/>
      <w:r w:rsidRPr="00A4393E">
        <w:rPr>
          <w:sz w:val="22"/>
          <w:szCs w:val="22"/>
        </w:rPr>
        <w:t>(</w:t>
      </w:r>
      <w:proofErr w:type="spellStart"/>
      <w:r w:rsidRPr="00A4393E">
        <w:rPr>
          <w:sz w:val="22"/>
          <w:szCs w:val="22"/>
        </w:rPr>
        <w:t>sqlite_insert_with_param,data_tuple</w:t>
      </w:r>
      <w:proofErr w:type="spellEnd"/>
      <w:r w:rsidRPr="00A4393E">
        <w:rPr>
          <w:sz w:val="22"/>
          <w:szCs w:val="22"/>
        </w:rPr>
        <w:t>)</w:t>
      </w:r>
    </w:p>
    <w:p w14:paraId="289F8D0E" w14:textId="77777777" w:rsidR="007927C8" w:rsidRDefault="007927C8" w:rsidP="00EF2ED3">
      <w:pPr>
        <w:suppressAutoHyphens/>
        <w:spacing w:after="0" w:line="276" w:lineRule="auto"/>
      </w:pPr>
      <w:r>
        <w:t>Vyvolání dotazu – uložení proměnných do databáze</w:t>
      </w:r>
    </w:p>
    <w:p w14:paraId="0BF31740" w14:textId="77777777" w:rsidR="00BC7EA2" w:rsidRPr="00A4393E" w:rsidRDefault="00BC7EA2" w:rsidP="00EF2ED3">
      <w:pPr>
        <w:suppressAutoHyphens/>
        <w:spacing w:after="0" w:line="276" w:lineRule="auto"/>
        <w:ind w:left="709"/>
        <w:rPr>
          <w:sz w:val="22"/>
          <w:szCs w:val="22"/>
        </w:rPr>
      </w:pPr>
      <w:r w:rsidRPr="00A4393E">
        <w:rPr>
          <w:sz w:val="22"/>
          <w:szCs w:val="22"/>
        </w:rPr>
        <w:t xml:space="preserve">        </w:t>
      </w:r>
      <w:proofErr w:type="spellStart"/>
      <w:r w:rsidRPr="00A4393E">
        <w:rPr>
          <w:sz w:val="22"/>
          <w:szCs w:val="22"/>
        </w:rPr>
        <w:t>conn.commit</w:t>
      </w:r>
      <w:proofErr w:type="spellEnd"/>
      <w:r w:rsidRPr="00A4393E">
        <w:rPr>
          <w:sz w:val="22"/>
          <w:szCs w:val="22"/>
        </w:rPr>
        <w:t>()</w:t>
      </w:r>
    </w:p>
    <w:p w14:paraId="07CF9878" w14:textId="77777777" w:rsidR="007927C8" w:rsidRDefault="007927C8" w:rsidP="00EF2ED3">
      <w:pPr>
        <w:suppressAutoHyphens/>
        <w:spacing w:after="0" w:line="276" w:lineRule="auto"/>
      </w:pPr>
      <w:r>
        <w:t>Odpojení od databáze</w:t>
      </w:r>
    </w:p>
    <w:p w14:paraId="4218D922" w14:textId="77777777" w:rsidR="00BC7EA2" w:rsidRPr="00A4393E" w:rsidRDefault="00BC7EA2" w:rsidP="00EF2ED3">
      <w:pPr>
        <w:suppressAutoHyphens/>
        <w:spacing w:after="0" w:line="276" w:lineRule="auto"/>
        <w:ind w:left="709"/>
        <w:rPr>
          <w:sz w:val="22"/>
          <w:szCs w:val="22"/>
        </w:rPr>
      </w:pPr>
      <w:r w:rsidRPr="00A4393E">
        <w:rPr>
          <w:sz w:val="22"/>
          <w:szCs w:val="22"/>
        </w:rPr>
        <w:t xml:space="preserve">        </w:t>
      </w:r>
      <w:proofErr w:type="spellStart"/>
      <w:r w:rsidRPr="00A4393E">
        <w:rPr>
          <w:sz w:val="22"/>
          <w:szCs w:val="22"/>
        </w:rPr>
        <w:t>conn.close</w:t>
      </w:r>
      <w:proofErr w:type="spellEnd"/>
      <w:r w:rsidRPr="00A4393E">
        <w:rPr>
          <w:sz w:val="22"/>
          <w:szCs w:val="22"/>
        </w:rPr>
        <w:t>()</w:t>
      </w:r>
    </w:p>
    <w:p w14:paraId="4E4EC744" w14:textId="77777777" w:rsidR="00BC7EA2" w:rsidRDefault="00BC7EA2" w:rsidP="00EF2ED3">
      <w:pPr>
        <w:suppressAutoHyphens/>
        <w:spacing w:before="240" w:after="0" w:line="240" w:lineRule="auto"/>
        <w:ind w:left="709"/>
      </w:pPr>
    </w:p>
    <w:p w14:paraId="3F3F5458" w14:textId="77777777" w:rsidR="00BC7EA2" w:rsidRDefault="00BC7EA2" w:rsidP="00EF2ED3">
      <w:pPr>
        <w:suppressAutoHyphens/>
        <w:spacing w:after="0" w:line="240" w:lineRule="auto"/>
      </w:pPr>
      <w:r>
        <w:t>Funkce pro čtení</w:t>
      </w:r>
    </w:p>
    <w:p w14:paraId="7B93893C" w14:textId="77777777" w:rsidR="00BC7EA2" w:rsidRPr="00A4393E" w:rsidRDefault="00BC7EA2" w:rsidP="00EF2ED3">
      <w:pPr>
        <w:suppressAutoHyphens/>
        <w:spacing w:after="0" w:line="240" w:lineRule="auto"/>
        <w:rPr>
          <w:sz w:val="22"/>
          <w:szCs w:val="22"/>
        </w:rPr>
      </w:pPr>
      <w:r>
        <w:tab/>
      </w:r>
      <w:proofErr w:type="spellStart"/>
      <w:r w:rsidRPr="00A4393E">
        <w:rPr>
          <w:sz w:val="22"/>
          <w:szCs w:val="22"/>
        </w:rPr>
        <w:t>def</w:t>
      </w:r>
      <w:proofErr w:type="spellEnd"/>
      <w:r w:rsidRPr="00A4393E">
        <w:rPr>
          <w:sz w:val="22"/>
          <w:szCs w:val="22"/>
        </w:rPr>
        <w:t xml:space="preserve"> </w:t>
      </w:r>
      <w:proofErr w:type="spellStart"/>
      <w:r w:rsidRPr="00A4393E">
        <w:rPr>
          <w:sz w:val="22"/>
          <w:szCs w:val="22"/>
        </w:rPr>
        <w:t>cteni</w:t>
      </w:r>
      <w:proofErr w:type="spellEnd"/>
      <w:r w:rsidRPr="00A4393E">
        <w:rPr>
          <w:sz w:val="22"/>
          <w:szCs w:val="22"/>
        </w:rPr>
        <w:t>(</w:t>
      </w:r>
      <w:proofErr w:type="spellStart"/>
      <w:r w:rsidRPr="00A4393E">
        <w:rPr>
          <w:sz w:val="22"/>
          <w:szCs w:val="22"/>
        </w:rPr>
        <w:t>self</w:t>
      </w:r>
      <w:proofErr w:type="spellEnd"/>
      <w:r w:rsidRPr="00A4393E">
        <w:rPr>
          <w:sz w:val="22"/>
          <w:szCs w:val="22"/>
        </w:rPr>
        <w:t>):</w:t>
      </w:r>
    </w:p>
    <w:p w14:paraId="6604B7C2" w14:textId="77777777" w:rsidR="00BC7EA2" w:rsidRPr="00A4393E" w:rsidRDefault="00BC7EA2" w:rsidP="00EF2ED3">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conn</w:t>
      </w:r>
      <w:proofErr w:type="spellEnd"/>
      <w:r w:rsidRPr="00A4393E">
        <w:rPr>
          <w:sz w:val="22"/>
          <w:szCs w:val="22"/>
        </w:rPr>
        <w:t xml:space="preserve"> = sqlite3.connect('</w:t>
      </w:r>
      <w:proofErr w:type="spellStart"/>
      <w:r w:rsidRPr="00A4393E">
        <w:rPr>
          <w:sz w:val="22"/>
          <w:szCs w:val="22"/>
        </w:rPr>
        <w:t>my.db</w:t>
      </w:r>
      <w:proofErr w:type="spellEnd"/>
      <w:r w:rsidRPr="00A4393E">
        <w:rPr>
          <w:sz w:val="22"/>
          <w:szCs w:val="22"/>
        </w:rPr>
        <w:t>')</w:t>
      </w:r>
    </w:p>
    <w:p w14:paraId="5E0A7C25" w14:textId="77777777" w:rsidR="007927C8" w:rsidRPr="00A4393E" w:rsidRDefault="00BC7EA2" w:rsidP="00EF2ED3">
      <w:pPr>
        <w:suppressAutoHyphens/>
        <w:spacing w:after="0" w:line="240" w:lineRule="auto"/>
        <w:ind w:left="709"/>
        <w:rPr>
          <w:sz w:val="22"/>
          <w:szCs w:val="22"/>
        </w:rPr>
      </w:pPr>
      <w:r w:rsidRPr="00A4393E">
        <w:rPr>
          <w:sz w:val="22"/>
          <w:szCs w:val="22"/>
        </w:rPr>
        <w:t xml:space="preserve">        c = </w:t>
      </w:r>
      <w:proofErr w:type="spellStart"/>
      <w:r w:rsidRPr="00A4393E">
        <w:rPr>
          <w:sz w:val="22"/>
          <w:szCs w:val="22"/>
        </w:rPr>
        <w:t>conn.cursor</w:t>
      </w:r>
      <w:proofErr w:type="spellEnd"/>
      <w:r w:rsidRPr="00A4393E">
        <w:rPr>
          <w:sz w:val="22"/>
          <w:szCs w:val="22"/>
        </w:rPr>
        <w:t>()</w:t>
      </w:r>
    </w:p>
    <w:p w14:paraId="53497C25" w14:textId="77777777" w:rsidR="007927C8" w:rsidRPr="00A4393E" w:rsidRDefault="00BC7EA2" w:rsidP="00EF2ED3">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c.execute</w:t>
      </w:r>
      <w:proofErr w:type="spellEnd"/>
      <w:r w:rsidRPr="00A4393E">
        <w:rPr>
          <w:sz w:val="22"/>
          <w:szCs w:val="22"/>
        </w:rPr>
        <w:t xml:space="preserve">("SELECT * FROM data </w:t>
      </w:r>
    </w:p>
    <w:p w14:paraId="452C7613" w14:textId="77777777" w:rsidR="007927C8" w:rsidRPr="00A4393E" w:rsidRDefault="00BC7EA2" w:rsidP="00EF2ED3">
      <w:pPr>
        <w:suppressAutoHyphens/>
        <w:spacing w:after="0" w:line="240" w:lineRule="auto"/>
        <w:ind w:left="1418" w:firstLine="709"/>
        <w:rPr>
          <w:sz w:val="22"/>
          <w:szCs w:val="22"/>
        </w:rPr>
      </w:pPr>
      <w:r w:rsidRPr="00A4393E">
        <w:rPr>
          <w:sz w:val="22"/>
          <w:szCs w:val="22"/>
        </w:rPr>
        <w:t xml:space="preserve">ORDER BY id </w:t>
      </w:r>
    </w:p>
    <w:p w14:paraId="55BAA08D" w14:textId="77777777" w:rsidR="00BC7EA2" w:rsidRPr="00A4393E" w:rsidRDefault="00BC7EA2" w:rsidP="00EF2ED3">
      <w:pPr>
        <w:suppressAutoHyphens/>
        <w:spacing w:after="0" w:line="240" w:lineRule="auto"/>
        <w:ind w:left="1418" w:firstLine="709"/>
        <w:rPr>
          <w:sz w:val="22"/>
          <w:szCs w:val="22"/>
        </w:rPr>
      </w:pPr>
      <w:r w:rsidRPr="00A4393E">
        <w:rPr>
          <w:sz w:val="22"/>
          <w:szCs w:val="22"/>
        </w:rPr>
        <w:t>DESC LIMIT 10")</w:t>
      </w:r>
    </w:p>
    <w:p w14:paraId="73AE1F68" w14:textId="77777777" w:rsidR="00BC7EA2" w:rsidRPr="00A4393E" w:rsidRDefault="00BC7EA2" w:rsidP="00EF2ED3">
      <w:pPr>
        <w:suppressAutoHyphens/>
        <w:spacing w:after="0" w:line="240" w:lineRule="auto"/>
        <w:ind w:left="709"/>
        <w:rPr>
          <w:sz w:val="22"/>
          <w:szCs w:val="22"/>
        </w:rPr>
      </w:pPr>
      <w:r w:rsidRPr="00A4393E">
        <w:rPr>
          <w:sz w:val="22"/>
          <w:szCs w:val="22"/>
        </w:rPr>
        <w:t xml:space="preserve">        kam = </w:t>
      </w:r>
      <w:proofErr w:type="spellStart"/>
      <w:r w:rsidRPr="00A4393E">
        <w:rPr>
          <w:sz w:val="22"/>
          <w:szCs w:val="22"/>
        </w:rPr>
        <w:t>c.fetchall</w:t>
      </w:r>
      <w:proofErr w:type="spellEnd"/>
      <w:r w:rsidRPr="00A4393E">
        <w:rPr>
          <w:sz w:val="22"/>
          <w:szCs w:val="22"/>
        </w:rPr>
        <w:t>()</w:t>
      </w:r>
    </w:p>
    <w:p w14:paraId="79F7BEFB" w14:textId="77777777" w:rsidR="00BC7EA2" w:rsidRPr="00A4393E" w:rsidRDefault="00BC7EA2" w:rsidP="00EF2ED3">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conn.commit</w:t>
      </w:r>
      <w:proofErr w:type="spellEnd"/>
      <w:r w:rsidRPr="00A4393E">
        <w:rPr>
          <w:sz w:val="22"/>
          <w:szCs w:val="22"/>
        </w:rPr>
        <w:t>()</w:t>
      </w:r>
    </w:p>
    <w:p w14:paraId="30669A19" w14:textId="77777777" w:rsidR="00BC7EA2" w:rsidRPr="00A4393E" w:rsidRDefault="00BC7EA2" w:rsidP="00EF2ED3">
      <w:pPr>
        <w:suppressAutoHyphens/>
        <w:spacing w:after="0" w:line="240" w:lineRule="auto"/>
        <w:ind w:left="709"/>
        <w:rPr>
          <w:sz w:val="22"/>
          <w:szCs w:val="22"/>
        </w:rPr>
      </w:pPr>
      <w:r w:rsidRPr="00A4393E">
        <w:rPr>
          <w:sz w:val="22"/>
          <w:szCs w:val="22"/>
        </w:rPr>
        <w:t xml:space="preserve">        </w:t>
      </w:r>
      <w:proofErr w:type="spellStart"/>
      <w:r w:rsidRPr="00A4393E">
        <w:rPr>
          <w:sz w:val="22"/>
          <w:szCs w:val="22"/>
        </w:rPr>
        <w:t>conn.close</w:t>
      </w:r>
      <w:proofErr w:type="spellEnd"/>
      <w:r w:rsidRPr="00A4393E">
        <w:rPr>
          <w:sz w:val="22"/>
          <w:szCs w:val="22"/>
        </w:rPr>
        <w:t>()</w:t>
      </w:r>
    </w:p>
    <w:p w14:paraId="6B326EBF" w14:textId="77777777" w:rsidR="00BC7EA2" w:rsidRPr="00A4393E" w:rsidRDefault="00BC7EA2" w:rsidP="00EF2ED3">
      <w:pPr>
        <w:suppressAutoHyphens/>
        <w:spacing w:after="0" w:line="240" w:lineRule="auto"/>
        <w:ind w:left="709"/>
        <w:rPr>
          <w:sz w:val="22"/>
          <w:szCs w:val="22"/>
        </w:rPr>
      </w:pPr>
      <w:r w:rsidRPr="00A4393E">
        <w:rPr>
          <w:sz w:val="22"/>
          <w:szCs w:val="22"/>
        </w:rPr>
        <w:t xml:space="preserve">        return kam</w:t>
      </w:r>
    </w:p>
    <w:p w14:paraId="08CF8209" w14:textId="77777777" w:rsidR="00E909A4" w:rsidRDefault="00E909A4" w:rsidP="00EF2ED3">
      <w:pPr>
        <w:pStyle w:val="Nadpis1"/>
        <w:suppressAutoHyphens/>
      </w:pPr>
      <w:bookmarkStart w:id="33" w:name="_Toc29912501"/>
      <w:r>
        <w:lastRenderedPageBreak/>
        <w:t xml:space="preserve">výsledky </w:t>
      </w:r>
      <w:r w:rsidR="001F7CBC">
        <w:t>řešení</w:t>
      </w:r>
      <w:bookmarkEnd w:id="33"/>
    </w:p>
    <w:p w14:paraId="1BBC556F" w14:textId="77777777" w:rsidR="007B60AC" w:rsidRPr="007B60AC" w:rsidRDefault="007B60AC" w:rsidP="00EF2ED3">
      <w:pPr>
        <w:suppressAutoHyphens/>
      </w:pPr>
    </w:p>
    <w:p w14:paraId="232645B6" w14:textId="4287D881" w:rsidR="007B60AC" w:rsidRDefault="0048200E" w:rsidP="00EF2ED3">
      <w:pPr>
        <w:pStyle w:val="Nadpis2"/>
        <w:suppressAutoHyphens/>
      </w:pPr>
      <w:r>
        <w:t>Splněné cíle</w:t>
      </w:r>
    </w:p>
    <w:p w14:paraId="63FFEAA5" w14:textId="77777777" w:rsidR="00E90F76" w:rsidRDefault="00E71A54" w:rsidP="00EF2ED3">
      <w:pPr>
        <w:suppressAutoHyphens/>
      </w:pPr>
      <w:r>
        <w:t xml:space="preserve">Počítač raspberry </w:t>
      </w:r>
      <w:r w:rsidR="002C00BC">
        <w:t>čte data ze senzorů</w:t>
      </w:r>
      <w:r w:rsidR="00B11B7A">
        <w:t xml:space="preserve"> přes sběrnici I</w:t>
      </w:r>
      <w:r w:rsidR="00B11B7A">
        <w:rPr>
          <w:vertAlign w:val="superscript"/>
        </w:rPr>
        <w:t>2</w:t>
      </w:r>
      <w:r w:rsidR="00B11B7A">
        <w:t>C</w:t>
      </w:r>
      <w:r w:rsidR="00A76213">
        <w:t xml:space="preserve">, které zapisuje do </w:t>
      </w:r>
      <w:r w:rsidR="00F84BEF">
        <w:t>lokální databáze</w:t>
      </w:r>
      <w:r w:rsidR="00B11B45">
        <w:t xml:space="preserve"> a vykresluje je </w:t>
      </w:r>
      <w:r w:rsidR="00E308AB">
        <w:t>na displej,</w:t>
      </w:r>
      <w:r w:rsidR="009D456D">
        <w:t xml:space="preserve"> </w:t>
      </w:r>
      <w:r w:rsidR="00E76891">
        <w:t xml:space="preserve">na kterém si následně můžeme rozkliknout grafy jednotlivých </w:t>
      </w:r>
      <w:r w:rsidR="00D40084">
        <w:t>dat</w:t>
      </w:r>
      <w:r w:rsidR="00245632">
        <w:t xml:space="preserve">, v grafu se vykresluje </w:t>
      </w:r>
      <w:r w:rsidR="00314A52">
        <w:t>10 posledních záznamů</w:t>
      </w:r>
      <w:r w:rsidR="00A4397E">
        <w:t xml:space="preserve">. Graf je </w:t>
      </w:r>
      <w:r w:rsidR="0049198A">
        <w:t xml:space="preserve">zpracován </w:t>
      </w:r>
      <w:r w:rsidR="00227E90">
        <w:t xml:space="preserve">aby </w:t>
      </w:r>
      <w:r w:rsidR="00F919AF">
        <w:t xml:space="preserve">dynamicky měnil </w:t>
      </w:r>
      <w:r w:rsidR="00C167A3">
        <w:t xml:space="preserve">svůj rozsah na základě </w:t>
      </w:r>
      <w:r w:rsidR="00820EE6">
        <w:t>největších a nejmenších z</w:t>
      </w:r>
      <w:r w:rsidR="005A0727">
        <w:t>á</w:t>
      </w:r>
      <w:r w:rsidR="00820EE6">
        <w:t>znamů</w:t>
      </w:r>
      <w:r w:rsidR="005A0727">
        <w:t>.</w:t>
      </w:r>
      <w:r w:rsidR="00E90F76">
        <w:t xml:space="preserve"> </w:t>
      </w:r>
    </w:p>
    <w:p w14:paraId="192AFF1A" w14:textId="08BA7BC7" w:rsidR="00E90F76" w:rsidRDefault="00E90F76" w:rsidP="00EF2ED3">
      <w:pPr>
        <w:suppressAutoHyphens/>
      </w:pPr>
      <w:r>
        <w:rPr>
          <w:noProof/>
        </w:rPr>
        <w:drawing>
          <wp:inline distT="0" distB="0" distL="0" distR="0" wp14:anchorId="285B94A9" wp14:editId="61D3FD81">
            <wp:extent cx="5547360" cy="3392298"/>
            <wp:effectExtent l="0" t="0" r="0" b="0"/>
            <wp:docPr id="2" name="Obrázek 2" descr="Obsah obrázku monitor, interiér, elektronika,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38">
                      <a:extLst>
                        <a:ext uri="{28A0092B-C50C-407E-A947-70E740481C1C}">
                          <a14:useLocalDpi xmlns:a14="http://schemas.microsoft.com/office/drawing/2010/main" val="0"/>
                        </a:ext>
                      </a:extLst>
                    </a:blip>
                    <a:stretch>
                      <a:fillRect/>
                    </a:stretch>
                  </pic:blipFill>
                  <pic:spPr>
                    <a:xfrm>
                      <a:off x="0" y="0"/>
                      <a:ext cx="5566466" cy="3403981"/>
                    </a:xfrm>
                    <a:prstGeom prst="rect">
                      <a:avLst/>
                    </a:prstGeom>
                  </pic:spPr>
                </pic:pic>
              </a:graphicData>
            </a:graphic>
          </wp:inline>
        </w:drawing>
      </w:r>
    </w:p>
    <w:p w14:paraId="23CC224F" w14:textId="55F0AACA" w:rsidR="00E90F76" w:rsidRDefault="00BA3DE9" w:rsidP="00EF2ED3">
      <w:pPr>
        <w:pStyle w:val="Titulek"/>
        <w:suppressAutoHyphens/>
        <w:jc w:val="both"/>
        <w:rPr>
          <w:noProof/>
        </w:rPr>
      </w:pPr>
      <w:r>
        <w:t>Obrázek 4.</w:t>
      </w:r>
      <w:fldSimple w:instr=" SEQ Obrázek \* ARABIC \s 1 ">
        <w:r>
          <w:rPr>
            <w:noProof/>
          </w:rPr>
          <w:t>1</w:t>
        </w:r>
      </w:fldSimple>
      <w:r>
        <w:t xml:space="preserve"> </w:t>
      </w:r>
      <w:r w:rsidR="00D979A3">
        <w:t xml:space="preserve">Základní </w:t>
      </w:r>
      <w:r w:rsidR="00524B74">
        <w:t xml:space="preserve">obrazovka </w:t>
      </w:r>
      <w:r w:rsidR="00DD4012">
        <w:t>uživatelského rozhraní</w:t>
      </w:r>
    </w:p>
    <w:p w14:paraId="0CD4E426" w14:textId="3E24F21F" w:rsidR="00ED4EC1" w:rsidRDefault="00133B75" w:rsidP="00EF2ED3">
      <w:pPr>
        <w:suppressAutoHyphens/>
      </w:pPr>
      <w:r>
        <w:rPr>
          <w:noProof/>
        </w:rPr>
        <w:lastRenderedPageBreak/>
        <w:drawing>
          <wp:inline distT="0" distB="0" distL="0" distR="0" wp14:anchorId="4CC87F13" wp14:editId="0C83FA45">
            <wp:extent cx="5580380" cy="3981450"/>
            <wp:effectExtent l="0" t="0" r="1270" b="0"/>
            <wp:docPr id="6" name="Obrázek 6" descr="Obsah obrázku zeď&#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5580380" cy="3981450"/>
                    </a:xfrm>
                    <a:prstGeom prst="rect">
                      <a:avLst/>
                    </a:prstGeom>
                  </pic:spPr>
                </pic:pic>
              </a:graphicData>
            </a:graphic>
          </wp:inline>
        </w:drawing>
      </w:r>
    </w:p>
    <w:p w14:paraId="2A696CEC" w14:textId="1B877B49" w:rsidR="00133B75" w:rsidRPr="00ED4EC1" w:rsidRDefault="00DE72AA" w:rsidP="00EF2ED3">
      <w:pPr>
        <w:pStyle w:val="Titulek"/>
        <w:suppressAutoHyphens/>
      </w:pPr>
      <w:r>
        <w:t xml:space="preserve">Obrázek </w:t>
      </w:r>
      <w:fldSimple w:instr=" STYLEREF 1 \s ">
        <w:r>
          <w:rPr>
            <w:noProof/>
          </w:rPr>
          <w:t>7</w:t>
        </w:r>
      </w:fldSimple>
      <w:r>
        <w:t xml:space="preserve">.2 </w:t>
      </w:r>
      <w:r w:rsidR="00A00D69">
        <w:t>Zobrazení jednotlivých grafů</w:t>
      </w:r>
    </w:p>
    <w:p w14:paraId="19564955" w14:textId="6F25E9B7" w:rsidR="00557446" w:rsidRDefault="00557446" w:rsidP="00EF2ED3">
      <w:pPr>
        <w:pStyle w:val="Nadpis2"/>
        <w:suppressAutoHyphens/>
      </w:pPr>
      <w:r>
        <w:t>Nesplněné cíle</w:t>
      </w:r>
    </w:p>
    <w:p w14:paraId="7B6BBC5B" w14:textId="628253BE" w:rsidR="00557446" w:rsidRDefault="004F1818" w:rsidP="00EF2ED3">
      <w:pPr>
        <w:suppressAutoHyphens/>
      </w:pPr>
      <w:r>
        <w:t xml:space="preserve">Zobrazení </w:t>
      </w:r>
      <w:r w:rsidR="006E712B">
        <w:t xml:space="preserve">jednotlivých časů </w:t>
      </w:r>
      <w:r w:rsidR="00151F1B">
        <w:t>pod osou X</w:t>
      </w:r>
    </w:p>
    <w:p w14:paraId="3CD39510" w14:textId="690FB940" w:rsidR="00732C04" w:rsidRPr="00963274" w:rsidRDefault="002125F0" w:rsidP="00EF2ED3">
      <w:pPr>
        <w:suppressAutoHyphens/>
      </w:pPr>
      <w:r>
        <w:t>Při</w:t>
      </w:r>
      <w:r w:rsidR="00FA23B3">
        <w:t>z</w:t>
      </w:r>
      <w:r>
        <w:t>působení</w:t>
      </w:r>
      <w:r w:rsidR="004A2F42">
        <w:t xml:space="preserve"> rozlišení a </w:t>
      </w:r>
      <w:r w:rsidR="009B2371">
        <w:t>použití</w:t>
      </w:r>
      <w:r>
        <w:t xml:space="preserve"> </w:t>
      </w:r>
      <w:r w:rsidR="00AB77CD">
        <w:t>vstup</w:t>
      </w:r>
      <w:r w:rsidR="009B2371">
        <w:t>u</w:t>
      </w:r>
      <w:r w:rsidR="00AB77CD">
        <w:t xml:space="preserve"> </w:t>
      </w:r>
      <w:r w:rsidR="00FA23B3">
        <w:t>dotykov</w:t>
      </w:r>
      <w:r w:rsidR="00AB77CD">
        <w:t>ého</w:t>
      </w:r>
      <w:r w:rsidR="00FA23B3">
        <w:t xml:space="preserve"> displej</w:t>
      </w:r>
      <w:r w:rsidR="00AB77CD">
        <w:t>e</w:t>
      </w:r>
    </w:p>
    <w:p w14:paraId="0E4D2E69" w14:textId="77777777" w:rsidR="00B64C7B" w:rsidRPr="00B64C7B" w:rsidRDefault="00B64C7B" w:rsidP="00EF2ED3">
      <w:pPr>
        <w:suppressAutoHyphens/>
      </w:pPr>
    </w:p>
    <w:p w14:paraId="41FA3D13" w14:textId="77777777" w:rsidR="00483A69" w:rsidRDefault="00B8449A" w:rsidP="00EF2ED3">
      <w:pPr>
        <w:pStyle w:val="Nadpis1"/>
        <w:numPr>
          <w:ilvl w:val="0"/>
          <w:numId w:val="0"/>
        </w:numPr>
        <w:suppressAutoHyphens/>
        <w:ind w:left="360"/>
        <w:rPr>
          <w:rStyle w:val="NadpisChar"/>
          <w:b/>
          <w:bCs/>
          <w:caps/>
        </w:rPr>
      </w:pPr>
      <w:bookmarkStart w:id="34" w:name="_Toc29912513"/>
      <w:r w:rsidRPr="00860FA7">
        <w:rPr>
          <w:rStyle w:val="NadpisChar"/>
          <w:b/>
          <w:bCs/>
          <w:caps/>
        </w:rPr>
        <w:lastRenderedPageBreak/>
        <w:t>Závěr</w:t>
      </w:r>
      <w:bookmarkEnd w:id="34"/>
    </w:p>
    <w:p w14:paraId="3805CDF5" w14:textId="23FD1BAE" w:rsidR="00AB18DA" w:rsidRPr="00D61976" w:rsidRDefault="00D3182C" w:rsidP="00EF2ED3">
      <w:pPr>
        <w:suppressAutoHyphens/>
      </w:pPr>
      <w:r>
        <w:t xml:space="preserve">Cílem </w:t>
      </w:r>
      <w:r w:rsidR="00BB19C2">
        <w:t xml:space="preserve">tohoto projektu </w:t>
      </w:r>
      <w:r w:rsidR="008334AA">
        <w:t>bylo vytvořit</w:t>
      </w:r>
      <w:r w:rsidR="006C2DEB">
        <w:t xml:space="preserve"> funkční </w:t>
      </w:r>
      <w:r w:rsidR="00F13B1B">
        <w:t>meteostanici</w:t>
      </w:r>
      <w:r w:rsidR="004B7B61">
        <w:t xml:space="preserve">. I přes </w:t>
      </w:r>
      <w:r w:rsidR="00927F6A">
        <w:t xml:space="preserve">problémy s displejem </w:t>
      </w:r>
      <w:r w:rsidR="000A1CD3">
        <w:t xml:space="preserve">se mi podařilo </w:t>
      </w:r>
      <w:r w:rsidR="0048599C">
        <w:t>funkční meteostanici zhotovit v</w:t>
      </w:r>
      <w:r w:rsidR="005C2607">
        <w:t> </w:t>
      </w:r>
      <w:r w:rsidR="00AE3174">
        <w:t>podobě</w:t>
      </w:r>
      <w:r w:rsidR="005C2607">
        <w:t>, že by se dala částečně použít v</w:t>
      </w:r>
      <w:r w:rsidR="000F0840">
        <w:t> </w:t>
      </w:r>
      <w:r w:rsidR="005C2607">
        <w:t>praxi</w:t>
      </w:r>
      <w:r w:rsidR="000F0840">
        <w:t>.</w:t>
      </w:r>
      <w:r w:rsidR="00CD63DE">
        <w:t xml:space="preserve"> </w:t>
      </w:r>
      <w:r w:rsidR="00DA18F6">
        <w:t>Vylepšení mě na</w:t>
      </w:r>
      <w:r w:rsidR="00466CDD">
        <w:t>padá nespočet</w:t>
      </w:r>
      <w:r w:rsidR="00DC6BE9">
        <w:t xml:space="preserve">, od </w:t>
      </w:r>
      <w:r w:rsidR="007C3678">
        <w:t xml:space="preserve">možnosti připojení </w:t>
      </w:r>
      <w:r w:rsidR="003F0D87">
        <w:t xml:space="preserve">vzdáleného senzoru za pomoci </w:t>
      </w:r>
      <w:r w:rsidR="00440876">
        <w:t>mikročipu esp8266,</w:t>
      </w:r>
      <w:r w:rsidR="001267B0">
        <w:t xml:space="preserve"> po</w:t>
      </w:r>
      <w:r w:rsidR="0013310C">
        <w:t xml:space="preserve"> </w:t>
      </w:r>
      <w:r w:rsidR="00893D50">
        <w:t xml:space="preserve">úpravy uživatelského rozhraní jako je </w:t>
      </w:r>
      <w:r w:rsidR="00793E51">
        <w:t xml:space="preserve">světlejší motiv </w:t>
      </w:r>
      <w:r w:rsidR="00CF4ED0">
        <w:t xml:space="preserve">nebo </w:t>
      </w:r>
      <w:r w:rsidR="00EB2E17">
        <w:t xml:space="preserve">přepínání </w:t>
      </w:r>
      <w:r w:rsidR="00157826">
        <w:t>počtu záznamů v</w:t>
      </w:r>
      <w:r w:rsidR="007669E0">
        <w:t> </w:t>
      </w:r>
      <w:r w:rsidR="00157826">
        <w:t>grafu</w:t>
      </w:r>
      <w:r w:rsidR="007669E0">
        <w:t>.</w:t>
      </w:r>
      <w:r w:rsidR="00F14F0C">
        <w:t xml:space="preserve"> Během vývoje jsem se setkal </w:t>
      </w:r>
      <w:r w:rsidR="007264BA">
        <w:t>s</w:t>
      </w:r>
      <w:r w:rsidR="009F7863">
        <w:t> </w:t>
      </w:r>
      <w:r w:rsidR="007264BA">
        <w:t>problémy</w:t>
      </w:r>
      <w:r w:rsidR="009F7863">
        <w:t xml:space="preserve">, </w:t>
      </w:r>
      <w:r w:rsidR="00810328">
        <w:t xml:space="preserve">jako </w:t>
      </w:r>
      <w:r w:rsidR="007761A1">
        <w:t>disfun</w:t>
      </w:r>
      <w:r w:rsidR="00FF5C97">
        <w:t xml:space="preserve">kční dotykové vstupy </w:t>
      </w:r>
      <w:r w:rsidR="00096800">
        <w:t>v rozhraní kivy</w:t>
      </w:r>
      <w:r w:rsidR="00894516">
        <w:t>.</w:t>
      </w:r>
      <w:r w:rsidR="00894516">
        <w:t xml:space="preserve"> Tvorbou projektu jsem získal mnoho zkušeností, díky kterým bych příště postupoval jinak.</w:t>
      </w:r>
    </w:p>
    <w:p w14:paraId="51BAF17E" w14:textId="77777777" w:rsidR="00E15D00" w:rsidRPr="00D61976" w:rsidRDefault="00E15D00" w:rsidP="00EF2ED3">
      <w:pPr>
        <w:suppressAutoHyphens/>
      </w:pPr>
    </w:p>
    <w:p w14:paraId="0BCF3F2D" w14:textId="77777777" w:rsidR="00802D4F" w:rsidRPr="00D61976" w:rsidRDefault="00802D4F" w:rsidP="00EF2ED3">
      <w:pPr>
        <w:suppressAutoHyphens/>
      </w:pPr>
    </w:p>
    <w:p w14:paraId="28B75101" w14:textId="77777777" w:rsidR="00F03DA6" w:rsidRPr="00D61976" w:rsidRDefault="00F03DA6" w:rsidP="00EF2ED3">
      <w:pPr>
        <w:pStyle w:val="Nadpis"/>
        <w:suppressAutoHyphens/>
        <w:rPr>
          <w:rStyle w:val="Pokec"/>
        </w:rPr>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29912514"/>
      <w:r w:rsidRPr="00D61976">
        <w:lastRenderedPageBreak/>
        <w:t>Seznam použit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802D4F" w:rsidRPr="00D61976">
        <w:t>ýCH INFORMAČNÍCH ZDROJů</w:t>
      </w:r>
      <w:bookmarkEnd w:id="63"/>
    </w:p>
    <w:p w14:paraId="1BAB5AEC" w14:textId="261B91CB" w:rsidR="00F33F46" w:rsidRDefault="00BF4581" w:rsidP="00EF2ED3">
      <w:pPr>
        <w:pStyle w:val="Literatura"/>
        <w:suppressAutoHyphens/>
        <w:jc w:val="left"/>
      </w:pPr>
      <w:r>
        <w:rPr>
          <w:bCs/>
        </w:rPr>
        <w:t>[1]</w:t>
      </w:r>
      <w:r>
        <w:rPr>
          <w:bCs/>
        </w:rPr>
        <w:tab/>
      </w:r>
      <w:r>
        <w:rPr>
          <w:bCs/>
        </w:rPr>
        <w:tab/>
      </w:r>
      <w:r w:rsidR="003A7E91">
        <w:rPr>
          <w:bCs/>
        </w:rPr>
        <w:t xml:space="preserve">ADAFRUIT INDUSTRIES. </w:t>
      </w:r>
      <w:proofErr w:type="spellStart"/>
      <w:r w:rsidR="008E7B0F" w:rsidRPr="008E7B0F">
        <w:rPr>
          <w:bCs/>
        </w:rPr>
        <w:t>Adafruit</w:t>
      </w:r>
      <w:proofErr w:type="spellEnd"/>
      <w:r w:rsidR="008E7B0F" w:rsidRPr="008E7B0F">
        <w:rPr>
          <w:bCs/>
        </w:rPr>
        <w:t xml:space="preserve"> BMP280 </w:t>
      </w:r>
      <w:proofErr w:type="spellStart"/>
      <w:r w:rsidR="008E7B0F" w:rsidRPr="008E7B0F">
        <w:rPr>
          <w:bCs/>
        </w:rPr>
        <w:t>Barometric</w:t>
      </w:r>
      <w:proofErr w:type="spellEnd"/>
      <w:r w:rsidR="008E7B0F" w:rsidRPr="008E7B0F">
        <w:rPr>
          <w:bCs/>
        </w:rPr>
        <w:t xml:space="preserve"> </w:t>
      </w:r>
      <w:proofErr w:type="spellStart"/>
      <w:r w:rsidR="008E7B0F" w:rsidRPr="008E7B0F">
        <w:rPr>
          <w:bCs/>
        </w:rPr>
        <w:t>Pressure</w:t>
      </w:r>
      <w:proofErr w:type="spellEnd"/>
      <w:r w:rsidR="008E7B0F" w:rsidRPr="008E7B0F">
        <w:rPr>
          <w:bCs/>
        </w:rPr>
        <w:t xml:space="preserve"> + </w:t>
      </w:r>
      <w:proofErr w:type="spellStart"/>
      <w:r w:rsidR="008E7B0F" w:rsidRPr="008E7B0F">
        <w:rPr>
          <w:bCs/>
        </w:rPr>
        <w:t>Temperature</w:t>
      </w:r>
      <w:proofErr w:type="spellEnd"/>
      <w:r w:rsidR="008E7B0F" w:rsidRPr="008E7B0F">
        <w:rPr>
          <w:bCs/>
        </w:rPr>
        <w:t xml:space="preserve"> Sensor</w:t>
      </w:r>
      <w:r w:rsidR="003A7E91">
        <w:rPr>
          <w:bCs/>
        </w:rPr>
        <w:t>. Cdn-learn.adafruit.com [online]. [cit. 2019-12-</w:t>
      </w:r>
      <w:r w:rsidR="002B33B9">
        <w:rPr>
          <w:bCs/>
        </w:rPr>
        <w:t>31</w:t>
      </w:r>
      <w:r w:rsidR="003A7E91">
        <w:rPr>
          <w:bCs/>
        </w:rPr>
        <w:t xml:space="preserve">]. </w:t>
      </w:r>
      <w:hyperlink r:id="rId40" w:history="1">
        <w:r w:rsidR="00D864F8">
          <w:rPr>
            <w:rStyle w:val="Hypertextovodkaz"/>
          </w:rPr>
          <w:t>https://learn.adafruit.com/adafruit-bmp280-barometric-pressure-plus-temperature-sensor-breakout</w:t>
        </w:r>
      </w:hyperlink>
    </w:p>
    <w:p w14:paraId="0CA6A191" w14:textId="7943B027" w:rsidR="00100FD6" w:rsidRPr="00081EFE" w:rsidRDefault="00100FD6" w:rsidP="00EF2ED3">
      <w:pPr>
        <w:pStyle w:val="Literatura"/>
        <w:suppressAutoHyphens/>
        <w:jc w:val="left"/>
        <w:rPr>
          <w:bCs/>
        </w:rPr>
      </w:pPr>
      <w:r>
        <w:rPr>
          <w:bCs/>
        </w:rPr>
        <w:t>[</w:t>
      </w:r>
      <w:r w:rsidR="002D4D15">
        <w:rPr>
          <w:bCs/>
        </w:rPr>
        <w:t>2</w:t>
      </w:r>
      <w:r>
        <w:rPr>
          <w:bCs/>
        </w:rPr>
        <w:t>]</w:t>
      </w:r>
      <w:r>
        <w:rPr>
          <w:bCs/>
        </w:rPr>
        <w:tab/>
      </w:r>
      <w:r>
        <w:rPr>
          <w:bCs/>
        </w:rPr>
        <w:tab/>
        <w:t xml:space="preserve">ADAFRUIT INDUSTRIES. </w:t>
      </w:r>
      <w:proofErr w:type="spellStart"/>
      <w:r w:rsidR="007E382A" w:rsidRPr="007E382A">
        <w:rPr>
          <w:bCs/>
        </w:rPr>
        <w:t>CircuitPython</w:t>
      </w:r>
      <w:proofErr w:type="spellEnd"/>
      <w:r w:rsidR="007E382A" w:rsidRPr="007E382A">
        <w:rPr>
          <w:bCs/>
        </w:rPr>
        <w:t xml:space="preserve"> </w:t>
      </w:r>
      <w:proofErr w:type="spellStart"/>
      <w:r w:rsidR="007E382A" w:rsidRPr="007E382A">
        <w:rPr>
          <w:bCs/>
        </w:rPr>
        <w:t>Basics</w:t>
      </w:r>
      <w:proofErr w:type="spellEnd"/>
      <w:r w:rsidR="007E382A" w:rsidRPr="007E382A">
        <w:rPr>
          <w:bCs/>
        </w:rPr>
        <w:t>: I2C and SPI</w:t>
      </w:r>
      <w:r>
        <w:rPr>
          <w:bCs/>
        </w:rPr>
        <w:t>. Cdn-learn.adafruit.com [online]. [cit. 2019-12-</w:t>
      </w:r>
      <w:r w:rsidR="002B33B9">
        <w:rPr>
          <w:bCs/>
        </w:rPr>
        <w:t>31</w:t>
      </w:r>
      <w:r>
        <w:rPr>
          <w:bCs/>
        </w:rPr>
        <w:t xml:space="preserve">]. </w:t>
      </w:r>
      <w:hyperlink r:id="rId41" w:history="1">
        <w:r w:rsidR="002B33B9">
          <w:rPr>
            <w:rStyle w:val="Hypertextovodkaz"/>
          </w:rPr>
          <w:t>https://learn.adafruit.com/circuitpython-basics-i2c-and-spi</w:t>
        </w:r>
      </w:hyperlink>
    </w:p>
    <w:p w14:paraId="336F8A6E" w14:textId="024D7FFA" w:rsidR="00CA50E0" w:rsidRPr="00081EFE" w:rsidRDefault="00CA50E0" w:rsidP="00CA50E0">
      <w:pPr>
        <w:pStyle w:val="Literatura"/>
        <w:suppressAutoHyphens/>
        <w:jc w:val="left"/>
        <w:rPr>
          <w:bCs/>
        </w:rPr>
      </w:pPr>
      <w:r>
        <w:rPr>
          <w:bCs/>
        </w:rPr>
        <w:t>[</w:t>
      </w:r>
      <w:r w:rsidR="002D4D15">
        <w:rPr>
          <w:bCs/>
        </w:rPr>
        <w:t>3</w:t>
      </w:r>
      <w:r>
        <w:rPr>
          <w:bCs/>
        </w:rPr>
        <w:t>]</w:t>
      </w:r>
      <w:r>
        <w:rPr>
          <w:bCs/>
        </w:rPr>
        <w:tab/>
      </w:r>
      <w:r>
        <w:rPr>
          <w:bCs/>
        </w:rPr>
        <w:tab/>
        <w:t xml:space="preserve">ADAFRUIT INDUSTRIES. </w:t>
      </w:r>
      <w:proofErr w:type="spellStart"/>
      <w:r w:rsidRPr="00C72001">
        <w:rPr>
          <w:bCs/>
        </w:rPr>
        <w:t>Adafruit</w:t>
      </w:r>
      <w:proofErr w:type="spellEnd"/>
      <w:r w:rsidRPr="00C72001">
        <w:rPr>
          <w:bCs/>
        </w:rPr>
        <w:t xml:space="preserve"> HTU21D-F </w:t>
      </w:r>
      <w:proofErr w:type="spellStart"/>
      <w:r w:rsidRPr="00C72001">
        <w:rPr>
          <w:bCs/>
        </w:rPr>
        <w:t>Temperature</w:t>
      </w:r>
      <w:proofErr w:type="spellEnd"/>
      <w:r w:rsidRPr="00C72001">
        <w:rPr>
          <w:bCs/>
        </w:rPr>
        <w:t xml:space="preserve"> &amp; Humidity Sensor</w:t>
      </w:r>
      <w:r>
        <w:rPr>
          <w:bCs/>
        </w:rPr>
        <w:t>. Cdn-learn.adafruit.com [online]. [cit. 2019-12-</w:t>
      </w:r>
      <w:r w:rsidR="002B33B9">
        <w:rPr>
          <w:bCs/>
        </w:rPr>
        <w:t>31</w:t>
      </w:r>
      <w:r>
        <w:rPr>
          <w:bCs/>
        </w:rPr>
        <w:t xml:space="preserve">]. </w:t>
      </w:r>
      <w:hyperlink r:id="rId42" w:history="1">
        <w:r>
          <w:rPr>
            <w:rStyle w:val="Hypertextovodkaz"/>
          </w:rPr>
          <w:t>https://learn.adafruit.com/adafruit-htu21d-f-temperature-humidity-sensor</w:t>
        </w:r>
      </w:hyperlink>
    </w:p>
    <w:p w14:paraId="361C9DA5" w14:textId="317A18F4" w:rsidR="00ED584B" w:rsidRDefault="00ED584B" w:rsidP="00ED584B">
      <w:pPr>
        <w:pStyle w:val="Literatura"/>
        <w:suppressAutoHyphens/>
        <w:jc w:val="left"/>
      </w:pPr>
      <w:r>
        <w:rPr>
          <w:bCs/>
        </w:rPr>
        <w:t>[</w:t>
      </w:r>
      <w:r w:rsidR="00AF4735">
        <w:rPr>
          <w:bCs/>
        </w:rPr>
        <w:t>4</w:t>
      </w:r>
      <w:r>
        <w:rPr>
          <w:bCs/>
        </w:rPr>
        <w:t>]</w:t>
      </w:r>
      <w:r>
        <w:rPr>
          <w:bCs/>
        </w:rPr>
        <w:tab/>
      </w:r>
      <w:r>
        <w:rPr>
          <w:bCs/>
        </w:rPr>
        <w:tab/>
      </w:r>
      <w:r>
        <w:rPr>
          <w:bCs/>
        </w:rPr>
        <w:t>FLAIR</w:t>
      </w:r>
      <w:r>
        <w:rPr>
          <w:bCs/>
        </w:rPr>
        <w:t xml:space="preserve">. </w:t>
      </w:r>
      <w:r w:rsidR="00690D45">
        <w:rPr>
          <w:bCs/>
        </w:rPr>
        <w:t>Co je to rel</w:t>
      </w:r>
      <w:r w:rsidR="005C3E19">
        <w:rPr>
          <w:bCs/>
        </w:rPr>
        <w:t>ativní vlhkost</w:t>
      </w:r>
      <w:r>
        <w:rPr>
          <w:bCs/>
        </w:rPr>
        <w:t xml:space="preserve">. </w:t>
      </w:r>
      <w:r w:rsidR="008B056A" w:rsidRPr="008B056A">
        <w:rPr>
          <w:bCs/>
        </w:rPr>
        <w:t>http://www.flair.cz</w:t>
      </w:r>
      <w:r>
        <w:rPr>
          <w:bCs/>
        </w:rPr>
        <w:t xml:space="preserve"> [online]. [cit. 2019-12-31]. </w:t>
      </w:r>
      <w:hyperlink r:id="rId43" w:history="1">
        <w:r w:rsidR="008B056A">
          <w:rPr>
            <w:rStyle w:val="Hypertextovodkaz"/>
          </w:rPr>
          <w:t>http://www.flair.cz/relativni-vlhkost</w:t>
        </w:r>
      </w:hyperlink>
    </w:p>
    <w:p w14:paraId="31BED8DD" w14:textId="586541B6" w:rsidR="00AF4735" w:rsidRDefault="00AF4735" w:rsidP="00AF4735">
      <w:pPr>
        <w:pStyle w:val="Literatura"/>
        <w:suppressAutoHyphens/>
        <w:jc w:val="left"/>
      </w:pPr>
      <w:r>
        <w:rPr>
          <w:bCs/>
        </w:rPr>
        <w:t>[</w:t>
      </w:r>
      <w:r>
        <w:rPr>
          <w:bCs/>
        </w:rPr>
        <w:t>5</w:t>
      </w:r>
      <w:r>
        <w:rPr>
          <w:bCs/>
        </w:rPr>
        <w:t>]</w:t>
      </w:r>
      <w:r>
        <w:rPr>
          <w:bCs/>
        </w:rPr>
        <w:tab/>
      </w:r>
      <w:r>
        <w:rPr>
          <w:bCs/>
        </w:rPr>
        <w:tab/>
      </w:r>
      <w:r w:rsidR="006B1112">
        <w:rPr>
          <w:bCs/>
        </w:rPr>
        <w:t>KIVY</w:t>
      </w:r>
      <w:r>
        <w:rPr>
          <w:bCs/>
        </w:rPr>
        <w:t xml:space="preserve">. </w:t>
      </w:r>
      <w:r w:rsidR="00A50498">
        <w:t xml:space="preserve">Kivy </w:t>
      </w:r>
      <w:proofErr w:type="spellStart"/>
      <w:r w:rsidR="00A50498">
        <w:t>Documentation</w:t>
      </w:r>
      <w:proofErr w:type="spellEnd"/>
      <w:r>
        <w:rPr>
          <w:bCs/>
        </w:rPr>
        <w:t xml:space="preserve">. </w:t>
      </w:r>
      <w:hyperlink r:id="rId44" w:anchor="home" w:history="1">
        <w:r w:rsidR="002B22D2">
          <w:rPr>
            <w:rStyle w:val="Hypertextovodkaz"/>
          </w:rPr>
          <w:t>https://kivy.org/#home</w:t>
        </w:r>
      </w:hyperlink>
      <w:r>
        <w:rPr>
          <w:bCs/>
        </w:rPr>
        <w:t xml:space="preserve"> [online]. [cit. 2019-12-31]. </w:t>
      </w:r>
      <w:hyperlink r:id="rId45" w:history="1">
        <w:r w:rsidR="00F24D29">
          <w:rPr>
            <w:rStyle w:val="Hypertextovodkaz"/>
          </w:rPr>
          <w:t>https://kivy.org/doc/stable/gettingstarted/intro.html</w:t>
        </w:r>
      </w:hyperlink>
    </w:p>
    <w:p w14:paraId="32163DCD" w14:textId="1A138878" w:rsidR="009F0114" w:rsidRPr="00AF4735" w:rsidRDefault="009F0114" w:rsidP="009F0114">
      <w:pPr>
        <w:pStyle w:val="Literatura"/>
        <w:suppressAutoHyphens/>
        <w:jc w:val="left"/>
        <w:rPr>
          <w:bCs/>
        </w:rPr>
      </w:pPr>
      <w:r>
        <w:rPr>
          <w:bCs/>
        </w:rPr>
        <w:t>[</w:t>
      </w:r>
      <w:r>
        <w:rPr>
          <w:bCs/>
        </w:rPr>
        <w:t>6</w:t>
      </w:r>
      <w:r>
        <w:rPr>
          <w:bCs/>
        </w:rPr>
        <w:t>]</w:t>
      </w:r>
      <w:r>
        <w:rPr>
          <w:bCs/>
        </w:rPr>
        <w:tab/>
      </w:r>
      <w:r>
        <w:rPr>
          <w:bCs/>
        </w:rPr>
        <w:tab/>
        <w:t xml:space="preserve">KIVY. </w:t>
      </w:r>
      <w:r>
        <w:t>Kivy</w:t>
      </w:r>
      <w:r w:rsidR="009813F4">
        <w:t xml:space="preserve">-garden </w:t>
      </w:r>
      <w:proofErr w:type="spellStart"/>
      <w:proofErr w:type="gramStart"/>
      <w:r w:rsidR="009813F4">
        <w:t>Graph</w:t>
      </w:r>
      <w:proofErr w:type="spellEnd"/>
      <w:r w:rsidR="009813F4">
        <w:t xml:space="preserve"> </w:t>
      </w:r>
      <w:r>
        <w:t xml:space="preserve"> </w:t>
      </w:r>
      <w:proofErr w:type="spellStart"/>
      <w:r>
        <w:t>Documentation</w:t>
      </w:r>
      <w:proofErr w:type="spellEnd"/>
      <w:proofErr w:type="gramEnd"/>
      <w:r>
        <w:rPr>
          <w:bCs/>
        </w:rPr>
        <w:t xml:space="preserve">. </w:t>
      </w:r>
      <w:hyperlink r:id="rId46" w:history="1">
        <w:r w:rsidR="005E6EF9">
          <w:rPr>
            <w:rStyle w:val="Hypertextovodkaz"/>
          </w:rPr>
          <w:t>https://kivy-garden.github.io/</w:t>
        </w:r>
      </w:hyperlink>
      <w:r>
        <w:rPr>
          <w:bCs/>
        </w:rPr>
        <w:t xml:space="preserve"> [online]. [cit. 2019-12-31]. </w:t>
      </w:r>
      <w:hyperlink r:id="rId47" w:history="1">
        <w:r w:rsidR="009813F4">
          <w:rPr>
            <w:rStyle w:val="Hypertextovodkaz"/>
          </w:rPr>
          <w:t>https://kivy-garden.github.io/graph/</w:t>
        </w:r>
      </w:hyperlink>
    </w:p>
    <w:p w14:paraId="406B9FBA" w14:textId="399DB8D5" w:rsidR="00041E3D" w:rsidRDefault="00041E3D" w:rsidP="00041E3D">
      <w:pPr>
        <w:pStyle w:val="Literatura"/>
        <w:jc w:val="left"/>
      </w:pPr>
      <w:r>
        <w:t>[</w:t>
      </w:r>
      <w:r w:rsidR="009F0114">
        <w:t>7</w:t>
      </w:r>
      <w:r>
        <w:t>]</w:t>
      </w:r>
      <w:r>
        <w:tab/>
      </w:r>
      <w:r>
        <w:tab/>
      </w:r>
      <w:r w:rsidR="00630AF7">
        <w:t>Python</w:t>
      </w:r>
      <w:r>
        <w:t xml:space="preserve">. In: Wikipedia: the free </w:t>
      </w:r>
      <w:proofErr w:type="spellStart"/>
      <w:r>
        <w:t>encyclopedia</w:t>
      </w:r>
      <w:proofErr w:type="spellEnd"/>
      <w:r>
        <w:t xml:space="preserve"> [online]. San Francisco (CA): </w:t>
      </w:r>
      <w:proofErr w:type="spellStart"/>
      <w:r>
        <w:t>Wikimedia</w:t>
      </w:r>
      <w:proofErr w:type="spellEnd"/>
      <w:r>
        <w:t xml:space="preserve"> </w:t>
      </w:r>
      <w:proofErr w:type="spellStart"/>
      <w:r>
        <w:t>Foundation</w:t>
      </w:r>
      <w:proofErr w:type="spellEnd"/>
      <w:r>
        <w:t xml:space="preserve"> [cit. 2019-12-23]. Dostupné z: </w:t>
      </w:r>
      <w:hyperlink r:id="rId48" w:history="1">
        <w:r w:rsidR="00630AF7">
          <w:rPr>
            <w:rStyle w:val="Hypertextovodkaz"/>
          </w:rPr>
          <w:t>https://cs.wikipedia.org/wiki/Python</w:t>
        </w:r>
      </w:hyperlink>
    </w:p>
    <w:p w14:paraId="7AE9F226" w14:textId="14166C99" w:rsidR="00630AF7" w:rsidRDefault="00630AF7" w:rsidP="00630AF7">
      <w:pPr>
        <w:pStyle w:val="Literatura"/>
        <w:jc w:val="left"/>
      </w:pPr>
      <w:r>
        <w:t>[</w:t>
      </w:r>
      <w:r w:rsidR="009F0114">
        <w:t>8</w:t>
      </w:r>
      <w:r>
        <w:t>]</w:t>
      </w:r>
      <w:r>
        <w:tab/>
      </w:r>
      <w:r>
        <w:tab/>
      </w:r>
      <w:r w:rsidR="00F71E8D">
        <w:t>Raspberry</w:t>
      </w:r>
      <w:r w:rsidR="00AC40BF">
        <w:t xml:space="preserve"> Pi</w:t>
      </w:r>
      <w:r>
        <w:t xml:space="preserve">. In: Wikipedia: the free </w:t>
      </w:r>
      <w:proofErr w:type="spellStart"/>
      <w:r>
        <w:t>encyclopedia</w:t>
      </w:r>
      <w:proofErr w:type="spellEnd"/>
      <w:r>
        <w:t xml:space="preserve"> [online]. San Francisco (CA): </w:t>
      </w:r>
      <w:proofErr w:type="spellStart"/>
      <w:r>
        <w:t>Wikimedia</w:t>
      </w:r>
      <w:proofErr w:type="spellEnd"/>
      <w:r>
        <w:t xml:space="preserve"> </w:t>
      </w:r>
      <w:proofErr w:type="spellStart"/>
      <w:r>
        <w:t>Foundation</w:t>
      </w:r>
      <w:proofErr w:type="spellEnd"/>
      <w:r>
        <w:t xml:space="preserve"> [cit. 2019-12-23]. Dostupné z: </w:t>
      </w:r>
      <w:hyperlink r:id="rId49" w:history="1">
        <w:r w:rsidR="00AC40BF">
          <w:rPr>
            <w:rStyle w:val="Hypertextovodkaz"/>
          </w:rPr>
          <w:t>https://en.wikipedia.org/wiki/Raspberry_Pi</w:t>
        </w:r>
      </w:hyperlink>
    </w:p>
    <w:p w14:paraId="0DA4F70F" w14:textId="1EAFAF10" w:rsidR="00100FD6" w:rsidRPr="00081EFE" w:rsidRDefault="003E379D" w:rsidP="000574B2">
      <w:pPr>
        <w:pStyle w:val="Literatura"/>
        <w:suppressAutoHyphens/>
        <w:jc w:val="left"/>
        <w:rPr>
          <w:bCs/>
        </w:rPr>
      </w:pPr>
      <w:r>
        <w:rPr>
          <w:bCs/>
        </w:rPr>
        <w:t>[6]</w:t>
      </w:r>
      <w:r>
        <w:rPr>
          <w:bCs/>
        </w:rPr>
        <w:tab/>
      </w:r>
      <w:r>
        <w:rPr>
          <w:bCs/>
        </w:rPr>
        <w:tab/>
      </w:r>
      <w:r w:rsidR="00FB3A4E">
        <w:rPr>
          <w:bCs/>
        </w:rPr>
        <w:t>PYTHON</w:t>
      </w:r>
      <w:r>
        <w:rPr>
          <w:bCs/>
        </w:rPr>
        <w:t xml:space="preserve">. </w:t>
      </w:r>
      <w:r w:rsidR="008B0239">
        <w:rPr>
          <w:bCs/>
        </w:rPr>
        <w:t>SQLite</w:t>
      </w:r>
      <w:r w:rsidR="008B0239">
        <w:rPr>
          <w:bCs/>
        </w:rPr>
        <w:t xml:space="preserve"> </w:t>
      </w:r>
      <w:r>
        <w:rPr>
          <w:bCs/>
        </w:rPr>
        <w:t xml:space="preserve">. </w:t>
      </w:r>
      <w:hyperlink r:id="rId50" w:history="1">
        <w:r w:rsidR="000A0EEA">
          <w:rPr>
            <w:rStyle w:val="Hypertextovodkaz"/>
          </w:rPr>
          <w:t>https://www.python.org/</w:t>
        </w:r>
      </w:hyperlink>
      <w:r>
        <w:rPr>
          <w:bCs/>
        </w:rPr>
        <w:t xml:space="preserve"> [online]. [cit. 2019-12-31]. </w:t>
      </w:r>
      <w:hyperlink r:id="rId51" w:history="1">
        <w:r w:rsidR="00D55B8B">
          <w:rPr>
            <w:rStyle w:val="Hypertextovodkaz"/>
          </w:rPr>
          <w:t>https://docs.python.org/3/library/sqlite3.html</w:t>
        </w:r>
      </w:hyperlink>
    </w:p>
    <w:sectPr w:rsidR="00100FD6" w:rsidRPr="00081EFE" w:rsidSect="005F622F">
      <w:pgSz w:w="11907" w:h="16840" w:code="9"/>
      <w:pgMar w:top="1701" w:right="1134" w:bottom="1134" w:left="1134" w:header="851" w:footer="709" w:gutter="85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27524" w14:textId="77777777" w:rsidR="005829C4" w:rsidRDefault="005829C4">
      <w:r>
        <w:separator/>
      </w:r>
    </w:p>
    <w:p w14:paraId="3504A2EC" w14:textId="77777777" w:rsidR="005829C4" w:rsidRDefault="005829C4"/>
  </w:endnote>
  <w:endnote w:type="continuationSeparator" w:id="0">
    <w:p w14:paraId="0B22A7B4" w14:textId="77777777" w:rsidR="005829C4" w:rsidRDefault="005829C4">
      <w:r>
        <w:continuationSeparator/>
      </w:r>
    </w:p>
    <w:p w14:paraId="4B8854B8" w14:textId="77777777" w:rsidR="005829C4" w:rsidRDefault="005829C4"/>
  </w:endnote>
  <w:endnote w:type="continuationNotice" w:id="1">
    <w:p w14:paraId="19D510C6" w14:textId="77777777" w:rsidR="005829C4" w:rsidRDefault="005829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518577"/>
      <w:docPartObj>
        <w:docPartGallery w:val="Page Numbers (Bottom of Page)"/>
        <w:docPartUnique/>
      </w:docPartObj>
    </w:sdtPr>
    <w:sdtEndPr/>
    <w:sdtContent>
      <w:p w14:paraId="02E23E54" w14:textId="77777777" w:rsidR="00EF3E16" w:rsidRDefault="00EF3E16">
        <w:pPr>
          <w:pStyle w:val="Zpat"/>
          <w:jc w:val="center"/>
        </w:pPr>
        <w:r>
          <w:fldChar w:fldCharType="begin"/>
        </w:r>
        <w:r>
          <w:instrText>PAGE   \* MERGEFORMAT</w:instrText>
        </w:r>
        <w:r>
          <w:fldChar w:fldCharType="separate"/>
        </w:r>
        <w:r>
          <w:t>2</w:t>
        </w:r>
        <w:r>
          <w:fldChar w:fldCharType="end"/>
        </w:r>
      </w:p>
    </w:sdtContent>
  </w:sdt>
  <w:p w14:paraId="3C7DD28A" w14:textId="77777777" w:rsidR="00EF3E16" w:rsidRDefault="00EF3E1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27B9" w14:textId="77777777" w:rsidR="00EF3E16" w:rsidRDefault="00EF3E16">
    <w:pPr>
      <w:pStyle w:val="Zpat"/>
      <w:jc w:val="center"/>
    </w:pPr>
  </w:p>
  <w:p w14:paraId="116DBFBC" w14:textId="77777777" w:rsidR="00EF3E16" w:rsidRDefault="00EF3E1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12F5E" w14:textId="77777777" w:rsidR="005829C4" w:rsidRDefault="005829C4">
      <w:r>
        <w:separator/>
      </w:r>
    </w:p>
    <w:p w14:paraId="1DB31BA4" w14:textId="77777777" w:rsidR="005829C4" w:rsidRDefault="005829C4"/>
  </w:footnote>
  <w:footnote w:type="continuationSeparator" w:id="0">
    <w:p w14:paraId="34D7C48C" w14:textId="77777777" w:rsidR="005829C4" w:rsidRDefault="005829C4">
      <w:r>
        <w:continuationSeparator/>
      </w:r>
    </w:p>
    <w:p w14:paraId="549C0567" w14:textId="77777777" w:rsidR="005829C4" w:rsidRDefault="005829C4"/>
  </w:footnote>
  <w:footnote w:type="continuationNotice" w:id="1">
    <w:p w14:paraId="7F365539" w14:textId="77777777" w:rsidR="005829C4" w:rsidRDefault="005829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78898" w14:textId="77777777" w:rsidR="00EF3E16" w:rsidRPr="00781963" w:rsidRDefault="00EF3E16" w:rsidP="00781963">
    <w:pPr>
      <w:pStyle w:val="Zhlav"/>
      <w:rPr>
        <w:sz w:val="20"/>
        <w:szCs w:val="20"/>
        <w:u w:val="single"/>
      </w:rPr>
    </w:pPr>
  </w:p>
  <w:p w14:paraId="190FDAC1" w14:textId="77777777" w:rsidR="00EF3E16" w:rsidRDefault="00EF3E16"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1EED6" w14:textId="77777777" w:rsidR="00EF3E16" w:rsidRPr="00B455DE" w:rsidRDefault="00EF3E16">
    <w:pPr>
      <w:pStyle w:val="Zhlav"/>
      <w:rPr>
        <w:sz w:val="20"/>
        <w:szCs w:val="20"/>
        <w:u w:val="single"/>
      </w:rPr>
    </w:pPr>
    <w:r w:rsidRPr="00B455DE">
      <w:rPr>
        <w:sz w:val="20"/>
        <w:szCs w:val="20"/>
        <w:u w:val="single"/>
      </w:rPr>
      <w:t>Závěrečná studijní práce,</w:t>
    </w:r>
    <w:r w:rsidR="00B94F42">
      <w:rPr>
        <w:sz w:val="20"/>
        <w:szCs w:val="20"/>
        <w:u w:val="single"/>
      </w:rPr>
      <w:t xml:space="preserve"> Dominik</w:t>
    </w:r>
    <w:r w:rsidRPr="00B455DE">
      <w:rPr>
        <w:sz w:val="20"/>
        <w:szCs w:val="20"/>
        <w:u w:val="single"/>
      </w:rPr>
      <w:t xml:space="preserve"> </w:t>
    </w:r>
    <w:r w:rsidR="00B94F42">
      <w:rPr>
        <w:sz w:val="20"/>
        <w:szCs w:val="20"/>
        <w:u w:val="single"/>
      </w:rPr>
      <w:t>Večerek</w:t>
    </w:r>
    <w:r w:rsidRPr="00B455DE">
      <w:rPr>
        <w:sz w:val="20"/>
        <w:szCs w:val="20"/>
        <w:u w:val="single"/>
      </w:rPr>
      <w:t xml:space="preserve"> IT4, 2019/2020</w:t>
    </w:r>
    <w:r>
      <w:rPr>
        <w:sz w:val="20"/>
        <w:szCs w:val="20"/>
        <w:u w:val="single"/>
      </w:rPr>
      <w:tab/>
    </w:r>
  </w:p>
  <w:p w14:paraId="27E45E5C" w14:textId="77777777" w:rsidR="00EF3E16" w:rsidRPr="000F1F8E" w:rsidRDefault="00EF3E16"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862"/>
        </w:tabs>
        <w:ind w:left="646"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DEF4F28"/>
    <w:multiLevelType w:val="hybridMultilevel"/>
    <w:tmpl w:val="13A64512"/>
    <w:lvl w:ilvl="0" w:tplc="B79C5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87B60EE"/>
    <w:multiLevelType w:val="hybridMultilevel"/>
    <w:tmpl w:val="5BBE21D4"/>
    <w:lvl w:ilvl="0" w:tplc="114A983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28601748"/>
    <w:multiLevelType w:val="hybridMultilevel"/>
    <w:tmpl w:val="A97C97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6F81938"/>
    <w:multiLevelType w:val="hybridMultilevel"/>
    <w:tmpl w:val="769261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9"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3E906180"/>
    <w:multiLevelType w:val="hybridMultilevel"/>
    <w:tmpl w:val="500676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65B5DD6"/>
    <w:multiLevelType w:val="hybridMultilevel"/>
    <w:tmpl w:val="4E100CEE"/>
    <w:lvl w:ilvl="0" w:tplc="B79C5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4D881AC9"/>
    <w:multiLevelType w:val="hybridMultilevel"/>
    <w:tmpl w:val="ADF418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2"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6"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8"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9"/>
  </w:num>
  <w:num w:numId="3">
    <w:abstractNumId w:val="28"/>
  </w:num>
  <w:num w:numId="4">
    <w:abstractNumId w:val="48"/>
  </w:num>
  <w:num w:numId="5">
    <w:abstractNumId w:val="16"/>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4"/>
  </w:num>
  <w:num w:numId="19">
    <w:abstractNumId w:val="45"/>
  </w:num>
  <w:num w:numId="20">
    <w:abstractNumId w:val="12"/>
  </w:num>
  <w:num w:numId="21">
    <w:abstractNumId w:val="31"/>
  </w:num>
  <w:num w:numId="22">
    <w:abstractNumId w:val="47"/>
  </w:num>
  <w:num w:numId="23">
    <w:abstractNumId w:val="19"/>
  </w:num>
  <w:num w:numId="24">
    <w:abstractNumId w:val="23"/>
  </w:num>
  <w:num w:numId="25">
    <w:abstractNumId w:val="36"/>
  </w:num>
  <w:num w:numId="26">
    <w:abstractNumId w:val="11"/>
  </w:num>
  <w:num w:numId="27">
    <w:abstractNumId w:val="41"/>
  </w:num>
  <w:num w:numId="28">
    <w:abstractNumId w:val="14"/>
  </w:num>
  <w:num w:numId="29">
    <w:abstractNumId w:val="29"/>
  </w:num>
  <w:num w:numId="30">
    <w:abstractNumId w:val="25"/>
  </w:num>
  <w:num w:numId="31">
    <w:abstractNumId w:val="43"/>
  </w:num>
  <w:num w:numId="32">
    <w:abstractNumId w:val="22"/>
  </w:num>
  <w:num w:numId="33">
    <w:abstractNumId w:val="35"/>
  </w:num>
  <w:num w:numId="34">
    <w:abstractNumId w:val="42"/>
  </w:num>
  <w:num w:numId="35">
    <w:abstractNumId w:val="46"/>
  </w:num>
  <w:num w:numId="36">
    <w:abstractNumId w:val="30"/>
  </w:num>
  <w:num w:numId="37">
    <w:abstractNumId w:val="17"/>
  </w:num>
  <w:num w:numId="38">
    <w:abstractNumId w:val="40"/>
  </w:num>
  <w:num w:numId="39">
    <w:abstractNumId w:val="24"/>
  </w:num>
  <w:num w:numId="40">
    <w:abstractNumId w:val="20"/>
  </w:num>
  <w:num w:numId="41">
    <w:abstractNumId w:val="32"/>
  </w:num>
  <w:num w:numId="42">
    <w:abstractNumId w:val="37"/>
  </w:num>
  <w:num w:numId="43">
    <w:abstractNumId w:val="33"/>
  </w:num>
  <w:num w:numId="44">
    <w:abstractNumId w:val="27"/>
  </w:num>
  <w:num w:numId="45">
    <w:abstractNumId w:val="26"/>
  </w:num>
  <w:num w:numId="46">
    <w:abstractNumId w:val="38"/>
  </w:num>
  <w:num w:numId="47">
    <w:abstractNumId w:val="34"/>
  </w:num>
  <w:num w:numId="48">
    <w:abstractNumId w:val="1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A8"/>
    <w:rsid w:val="00001066"/>
    <w:rsid w:val="0001587B"/>
    <w:rsid w:val="00015CA6"/>
    <w:rsid w:val="00016C49"/>
    <w:rsid w:val="00027AE4"/>
    <w:rsid w:val="00027DBA"/>
    <w:rsid w:val="00041647"/>
    <w:rsid w:val="00041E3D"/>
    <w:rsid w:val="00046525"/>
    <w:rsid w:val="00055845"/>
    <w:rsid w:val="000574B2"/>
    <w:rsid w:val="00071ADE"/>
    <w:rsid w:val="00075EB3"/>
    <w:rsid w:val="00081EFE"/>
    <w:rsid w:val="00082619"/>
    <w:rsid w:val="00091EDE"/>
    <w:rsid w:val="00094A5B"/>
    <w:rsid w:val="00096800"/>
    <w:rsid w:val="0009777A"/>
    <w:rsid w:val="000A0EEA"/>
    <w:rsid w:val="000A1CD3"/>
    <w:rsid w:val="000A7A38"/>
    <w:rsid w:val="000B275C"/>
    <w:rsid w:val="000B40C6"/>
    <w:rsid w:val="000B430B"/>
    <w:rsid w:val="000B4A7F"/>
    <w:rsid w:val="000B7637"/>
    <w:rsid w:val="000C0314"/>
    <w:rsid w:val="000C6228"/>
    <w:rsid w:val="000D162F"/>
    <w:rsid w:val="000D49B2"/>
    <w:rsid w:val="000D5B56"/>
    <w:rsid w:val="000E42F9"/>
    <w:rsid w:val="000E7D48"/>
    <w:rsid w:val="000F0840"/>
    <w:rsid w:val="000F1F8E"/>
    <w:rsid w:val="000F5ED1"/>
    <w:rsid w:val="000F772F"/>
    <w:rsid w:val="00100FD6"/>
    <w:rsid w:val="00103F54"/>
    <w:rsid w:val="001046EC"/>
    <w:rsid w:val="00105DB1"/>
    <w:rsid w:val="00106D4A"/>
    <w:rsid w:val="00111642"/>
    <w:rsid w:val="00111E07"/>
    <w:rsid w:val="00122C15"/>
    <w:rsid w:val="0012332B"/>
    <w:rsid w:val="001267B0"/>
    <w:rsid w:val="00130373"/>
    <w:rsid w:val="00131D49"/>
    <w:rsid w:val="0013310C"/>
    <w:rsid w:val="00133B75"/>
    <w:rsid w:val="00135127"/>
    <w:rsid w:val="00137BB1"/>
    <w:rsid w:val="00140172"/>
    <w:rsid w:val="00141067"/>
    <w:rsid w:val="00142974"/>
    <w:rsid w:val="001476F6"/>
    <w:rsid w:val="0015147C"/>
    <w:rsid w:val="00151F1B"/>
    <w:rsid w:val="00154208"/>
    <w:rsid w:val="00157365"/>
    <w:rsid w:val="00157826"/>
    <w:rsid w:val="001676A8"/>
    <w:rsid w:val="00171FCE"/>
    <w:rsid w:val="00172067"/>
    <w:rsid w:val="001862A7"/>
    <w:rsid w:val="00186D0E"/>
    <w:rsid w:val="00191487"/>
    <w:rsid w:val="00191B80"/>
    <w:rsid w:val="0019435A"/>
    <w:rsid w:val="001A14C6"/>
    <w:rsid w:val="001A4E93"/>
    <w:rsid w:val="001A5905"/>
    <w:rsid w:val="001A67D7"/>
    <w:rsid w:val="001B0130"/>
    <w:rsid w:val="001B56D3"/>
    <w:rsid w:val="001B6F92"/>
    <w:rsid w:val="001C6DF0"/>
    <w:rsid w:val="001D09D8"/>
    <w:rsid w:val="001D0D7A"/>
    <w:rsid w:val="001D2250"/>
    <w:rsid w:val="001D27AA"/>
    <w:rsid w:val="001D39EF"/>
    <w:rsid w:val="001D6F36"/>
    <w:rsid w:val="001E459D"/>
    <w:rsid w:val="001E5D3E"/>
    <w:rsid w:val="001F423D"/>
    <w:rsid w:val="001F46D6"/>
    <w:rsid w:val="001F7CBC"/>
    <w:rsid w:val="0020036F"/>
    <w:rsid w:val="002021A9"/>
    <w:rsid w:val="00204D32"/>
    <w:rsid w:val="002125F0"/>
    <w:rsid w:val="00215FCD"/>
    <w:rsid w:val="0021755D"/>
    <w:rsid w:val="00224130"/>
    <w:rsid w:val="00225300"/>
    <w:rsid w:val="00226A5F"/>
    <w:rsid w:val="00227E90"/>
    <w:rsid w:val="00230592"/>
    <w:rsid w:val="00236920"/>
    <w:rsid w:val="002371F5"/>
    <w:rsid w:val="00240BCC"/>
    <w:rsid w:val="00245114"/>
    <w:rsid w:val="00245632"/>
    <w:rsid w:val="00246B85"/>
    <w:rsid w:val="00247127"/>
    <w:rsid w:val="00251804"/>
    <w:rsid w:val="002571D2"/>
    <w:rsid w:val="00262E5F"/>
    <w:rsid w:val="00266954"/>
    <w:rsid w:val="0026714C"/>
    <w:rsid w:val="00272895"/>
    <w:rsid w:val="002810D2"/>
    <w:rsid w:val="002853E9"/>
    <w:rsid w:val="00286345"/>
    <w:rsid w:val="00286700"/>
    <w:rsid w:val="002867F6"/>
    <w:rsid w:val="002945D7"/>
    <w:rsid w:val="00294C06"/>
    <w:rsid w:val="002A1D6D"/>
    <w:rsid w:val="002B16A2"/>
    <w:rsid w:val="002B22D2"/>
    <w:rsid w:val="002B33B9"/>
    <w:rsid w:val="002B53FE"/>
    <w:rsid w:val="002C00BC"/>
    <w:rsid w:val="002C358B"/>
    <w:rsid w:val="002C6CED"/>
    <w:rsid w:val="002C7F52"/>
    <w:rsid w:val="002D4D15"/>
    <w:rsid w:val="002E1084"/>
    <w:rsid w:val="002E2F71"/>
    <w:rsid w:val="002F3109"/>
    <w:rsid w:val="003060B8"/>
    <w:rsid w:val="00306DC9"/>
    <w:rsid w:val="003071F5"/>
    <w:rsid w:val="00314A52"/>
    <w:rsid w:val="00320CEC"/>
    <w:rsid w:val="00324B9A"/>
    <w:rsid w:val="00327B83"/>
    <w:rsid w:val="003318C6"/>
    <w:rsid w:val="00331AC0"/>
    <w:rsid w:val="00331BB7"/>
    <w:rsid w:val="00345800"/>
    <w:rsid w:val="0035102B"/>
    <w:rsid w:val="00355D2E"/>
    <w:rsid w:val="003652EE"/>
    <w:rsid w:val="0037566B"/>
    <w:rsid w:val="00376CB7"/>
    <w:rsid w:val="0037730C"/>
    <w:rsid w:val="003826F1"/>
    <w:rsid w:val="003844A7"/>
    <w:rsid w:val="003859FE"/>
    <w:rsid w:val="00385D3A"/>
    <w:rsid w:val="00386666"/>
    <w:rsid w:val="00392488"/>
    <w:rsid w:val="00395982"/>
    <w:rsid w:val="00396078"/>
    <w:rsid w:val="00397DD1"/>
    <w:rsid w:val="003A420F"/>
    <w:rsid w:val="003A6BE5"/>
    <w:rsid w:val="003A74AE"/>
    <w:rsid w:val="003A7E91"/>
    <w:rsid w:val="003B05B9"/>
    <w:rsid w:val="003B1CEF"/>
    <w:rsid w:val="003B2FB6"/>
    <w:rsid w:val="003B6211"/>
    <w:rsid w:val="003C11FD"/>
    <w:rsid w:val="003C242E"/>
    <w:rsid w:val="003C4950"/>
    <w:rsid w:val="003C79AC"/>
    <w:rsid w:val="003D232F"/>
    <w:rsid w:val="003D44A0"/>
    <w:rsid w:val="003E379D"/>
    <w:rsid w:val="003E4453"/>
    <w:rsid w:val="003F0D87"/>
    <w:rsid w:val="003F1978"/>
    <w:rsid w:val="003F2CB6"/>
    <w:rsid w:val="003F6560"/>
    <w:rsid w:val="00403842"/>
    <w:rsid w:val="00423C63"/>
    <w:rsid w:val="00427ED6"/>
    <w:rsid w:val="0043394A"/>
    <w:rsid w:val="00440876"/>
    <w:rsid w:val="004411C4"/>
    <w:rsid w:val="004420B1"/>
    <w:rsid w:val="00444ADD"/>
    <w:rsid w:val="004637D3"/>
    <w:rsid w:val="004661ED"/>
    <w:rsid w:val="00466CDD"/>
    <w:rsid w:val="0048200E"/>
    <w:rsid w:val="00483A69"/>
    <w:rsid w:val="0048599C"/>
    <w:rsid w:val="00486309"/>
    <w:rsid w:val="00487FD5"/>
    <w:rsid w:val="0049028C"/>
    <w:rsid w:val="0049198A"/>
    <w:rsid w:val="004963E0"/>
    <w:rsid w:val="004A12E0"/>
    <w:rsid w:val="004A1B13"/>
    <w:rsid w:val="004A1F22"/>
    <w:rsid w:val="004A2F42"/>
    <w:rsid w:val="004B5EFA"/>
    <w:rsid w:val="004B64CE"/>
    <w:rsid w:val="004B7B61"/>
    <w:rsid w:val="004C66A0"/>
    <w:rsid w:val="004D5B3B"/>
    <w:rsid w:val="004E0F48"/>
    <w:rsid w:val="004E2F7C"/>
    <w:rsid w:val="004F11EF"/>
    <w:rsid w:val="004F1818"/>
    <w:rsid w:val="004F34F3"/>
    <w:rsid w:val="005024B6"/>
    <w:rsid w:val="005061AF"/>
    <w:rsid w:val="00507990"/>
    <w:rsid w:val="00524B74"/>
    <w:rsid w:val="00536E67"/>
    <w:rsid w:val="005457C5"/>
    <w:rsid w:val="00545F34"/>
    <w:rsid w:val="00547B0E"/>
    <w:rsid w:val="005510BE"/>
    <w:rsid w:val="00553372"/>
    <w:rsid w:val="00556775"/>
    <w:rsid w:val="00557446"/>
    <w:rsid w:val="00560F3D"/>
    <w:rsid w:val="005664C3"/>
    <w:rsid w:val="00566871"/>
    <w:rsid w:val="00570D9F"/>
    <w:rsid w:val="00571D43"/>
    <w:rsid w:val="00572E9F"/>
    <w:rsid w:val="005731E5"/>
    <w:rsid w:val="00573AFC"/>
    <w:rsid w:val="005751B6"/>
    <w:rsid w:val="005812AC"/>
    <w:rsid w:val="00582212"/>
    <w:rsid w:val="005829C4"/>
    <w:rsid w:val="00595174"/>
    <w:rsid w:val="0059683A"/>
    <w:rsid w:val="005A04A9"/>
    <w:rsid w:val="005A0727"/>
    <w:rsid w:val="005A2DA6"/>
    <w:rsid w:val="005A3295"/>
    <w:rsid w:val="005A7434"/>
    <w:rsid w:val="005B1BA0"/>
    <w:rsid w:val="005B4F85"/>
    <w:rsid w:val="005B58EC"/>
    <w:rsid w:val="005C09E8"/>
    <w:rsid w:val="005C2607"/>
    <w:rsid w:val="005C3E19"/>
    <w:rsid w:val="005C4A6B"/>
    <w:rsid w:val="005D5EFD"/>
    <w:rsid w:val="005E29C8"/>
    <w:rsid w:val="005E5FE6"/>
    <w:rsid w:val="005E6EF9"/>
    <w:rsid w:val="005F3335"/>
    <w:rsid w:val="005F54E0"/>
    <w:rsid w:val="005F622F"/>
    <w:rsid w:val="005F6FD3"/>
    <w:rsid w:val="005F73B0"/>
    <w:rsid w:val="00600719"/>
    <w:rsid w:val="00601BF0"/>
    <w:rsid w:val="006022A1"/>
    <w:rsid w:val="00602A32"/>
    <w:rsid w:val="00611EA7"/>
    <w:rsid w:val="00613A01"/>
    <w:rsid w:val="00614852"/>
    <w:rsid w:val="006161CE"/>
    <w:rsid w:val="00617749"/>
    <w:rsid w:val="00617F80"/>
    <w:rsid w:val="0062219E"/>
    <w:rsid w:val="006271AB"/>
    <w:rsid w:val="0062796D"/>
    <w:rsid w:val="00630AF7"/>
    <w:rsid w:val="006412C1"/>
    <w:rsid w:val="00642EE8"/>
    <w:rsid w:val="00650662"/>
    <w:rsid w:val="006546FA"/>
    <w:rsid w:val="00656266"/>
    <w:rsid w:val="00657ACD"/>
    <w:rsid w:val="00662A2C"/>
    <w:rsid w:val="006739DA"/>
    <w:rsid w:val="00676A3A"/>
    <w:rsid w:val="00680130"/>
    <w:rsid w:val="00680144"/>
    <w:rsid w:val="006817A2"/>
    <w:rsid w:val="00690D45"/>
    <w:rsid w:val="00697451"/>
    <w:rsid w:val="006A6650"/>
    <w:rsid w:val="006B1112"/>
    <w:rsid w:val="006B140B"/>
    <w:rsid w:val="006C2C63"/>
    <w:rsid w:val="006C2DEB"/>
    <w:rsid w:val="006C5C4A"/>
    <w:rsid w:val="006C5F65"/>
    <w:rsid w:val="006D00B4"/>
    <w:rsid w:val="006D4107"/>
    <w:rsid w:val="006D5D1F"/>
    <w:rsid w:val="006E175E"/>
    <w:rsid w:val="006E2B97"/>
    <w:rsid w:val="006E712B"/>
    <w:rsid w:val="006F558D"/>
    <w:rsid w:val="006F7957"/>
    <w:rsid w:val="00700C7A"/>
    <w:rsid w:val="00703BAB"/>
    <w:rsid w:val="007044AD"/>
    <w:rsid w:val="0070571A"/>
    <w:rsid w:val="007117A3"/>
    <w:rsid w:val="007117CE"/>
    <w:rsid w:val="00716985"/>
    <w:rsid w:val="00722E0E"/>
    <w:rsid w:val="007264BA"/>
    <w:rsid w:val="00732C04"/>
    <w:rsid w:val="00733A35"/>
    <w:rsid w:val="007344AD"/>
    <w:rsid w:val="00734605"/>
    <w:rsid w:val="00734BFA"/>
    <w:rsid w:val="00734FD7"/>
    <w:rsid w:val="00736F15"/>
    <w:rsid w:val="00737325"/>
    <w:rsid w:val="00740EBD"/>
    <w:rsid w:val="00743FE9"/>
    <w:rsid w:val="00744370"/>
    <w:rsid w:val="00752FBB"/>
    <w:rsid w:val="00756E7C"/>
    <w:rsid w:val="007669E0"/>
    <w:rsid w:val="007761A1"/>
    <w:rsid w:val="007769EF"/>
    <w:rsid w:val="00781963"/>
    <w:rsid w:val="007831A3"/>
    <w:rsid w:val="007919B1"/>
    <w:rsid w:val="007927C8"/>
    <w:rsid w:val="00793E51"/>
    <w:rsid w:val="00794196"/>
    <w:rsid w:val="007A43BB"/>
    <w:rsid w:val="007B1605"/>
    <w:rsid w:val="007B60AC"/>
    <w:rsid w:val="007C3678"/>
    <w:rsid w:val="007C4434"/>
    <w:rsid w:val="007C67A1"/>
    <w:rsid w:val="007C7AF4"/>
    <w:rsid w:val="007D1351"/>
    <w:rsid w:val="007D1791"/>
    <w:rsid w:val="007D544D"/>
    <w:rsid w:val="007D5789"/>
    <w:rsid w:val="007E2037"/>
    <w:rsid w:val="007E382A"/>
    <w:rsid w:val="007E3AC1"/>
    <w:rsid w:val="007F3DFF"/>
    <w:rsid w:val="008018EA"/>
    <w:rsid w:val="00801D19"/>
    <w:rsid w:val="00802D4F"/>
    <w:rsid w:val="00805488"/>
    <w:rsid w:val="008061A4"/>
    <w:rsid w:val="00810328"/>
    <w:rsid w:val="00810BEB"/>
    <w:rsid w:val="00811BD3"/>
    <w:rsid w:val="00811D6E"/>
    <w:rsid w:val="00820EE6"/>
    <w:rsid w:val="00821DC5"/>
    <w:rsid w:val="00823DA2"/>
    <w:rsid w:val="008258EA"/>
    <w:rsid w:val="008334AA"/>
    <w:rsid w:val="00837063"/>
    <w:rsid w:val="00843FC5"/>
    <w:rsid w:val="00845224"/>
    <w:rsid w:val="008471FB"/>
    <w:rsid w:val="00855A83"/>
    <w:rsid w:val="00860FA7"/>
    <w:rsid w:val="0086304C"/>
    <w:rsid w:val="00867A88"/>
    <w:rsid w:val="00871217"/>
    <w:rsid w:val="0087176E"/>
    <w:rsid w:val="00873B3F"/>
    <w:rsid w:val="00877E72"/>
    <w:rsid w:val="00880EFF"/>
    <w:rsid w:val="008816A2"/>
    <w:rsid w:val="00886427"/>
    <w:rsid w:val="00890922"/>
    <w:rsid w:val="00893D50"/>
    <w:rsid w:val="00894516"/>
    <w:rsid w:val="00896E56"/>
    <w:rsid w:val="008A3128"/>
    <w:rsid w:val="008A45A1"/>
    <w:rsid w:val="008A798E"/>
    <w:rsid w:val="008B0239"/>
    <w:rsid w:val="008B056A"/>
    <w:rsid w:val="008B27DD"/>
    <w:rsid w:val="008B6730"/>
    <w:rsid w:val="008B7DA8"/>
    <w:rsid w:val="008C4876"/>
    <w:rsid w:val="008C6AE3"/>
    <w:rsid w:val="008C732B"/>
    <w:rsid w:val="008D4D7A"/>
    <w:rsid w:val="008E2404"/>
    <w:rsid w:val="008E7B0F"/>
    <w:rsid w:val="008F08DF"/>
    <w:rsid w:val="008F1281"/>
    <w:rsid w:val="008F18D5"/>
    <w:rsid w:val="009011B7"/>
    <w:rsid w:val="00907764"/>
    <w:rsid w:val="0091369E"/>
    <w:rsid w:val="00913B6E"/>
    <w:rsid w:val="00915342"/>
    <w:rsid w:val="00917522"/>
    <w:rsid w:val="00927F6A"/>
    <w:rsid w:val="00940795"/>
    <w:rsid w:val="0095738F"/>
    <w:rsid w:val="00957FD6"/>
    <w:rsid w:val="009603FD"/>
    <w:rsid w:val="00963274"/>
    <w:rsid w:val="00964978"/>
    <w:rsid w:val="0096535C"/>
    <w:rsid w:val="00971581"/>
    <w:rsid w:val="00977E5D"/>
    <w:rsid w:val="009807D3"/>
    <w:rsid w:val="00980C01"/>
    <w:rsid w:val="0098131C"/>
    <w:rsid w:val="009813F4"/>
    <w:rsid w:val="009838D2"/>
    <w:rsid w:val="00990151"/>
    <w:rsid w:val="009901F5"/>
    <w:rsid w:val="009910B6"/>
    <w:rsid w:val="009A0CD9"/>
    <w:rsid w:val="009B2371"/>
    <w:rsid w:val="009C0958"/>
    <w:rsid w:val="009D456D"/>
    <w:rsid w:val="009F0114"/>
    <w:rsid w:val="009F0F99"/>
    <w:rsid w:val="009F7863"/>
    <w:rsid w:val="00A00297"/>
    <w:rsid w:val="00A00D69"/>
    <w:rsid w:val="00A0246F"/>
    <w:rsid w:val="00A0304C"/>
    <w:rsid w:val="00A07699"/>
    <w:rsid w:val="00A10616"/>
    <w:rsid w:val="00A1344E"/>
    <w:rsid w:val="00A15971"/>
    <w:rsid w:val="00A161BE"/>
    <w:rsid w:val="00A31FEB"/>
    <w:rsid w:val="00A33DF2"/>
    <w:rsid w:val="00A35E96"/>
    <w:rsid w:val="00A4393E"/>
    <w:rsid w:val="00A4397E"/>
    <w:rsid w:val="00A50498"/>
    <w:rsid w:val="00A53909"/>
    <w:rsid w:val="00A5682E"/>
    <w:rsid w:val="00A752DD"/>
    <w:rsid w:val="00A756FC"/>
    <w:rsid w:val="00A76213"/>
    <w:rsid w:val="00A874C9"/>
    <w:rsid w:val="00A87DD9"/>
    <w:rsid w:val="00A94A67"/>
    <w:rsid w:val="00A9748B"/>
    <w:rsid w:val="00AA4658"/>
    <w:rsid w:val="00AB18DA"/>
    <w:rsid w:val="00AB5B07"/>
    <w:rsid w:val="00AB6846"/>
    <w:rsid w:val="00AB77CD"/>
    <w:rsid w:val="00AC40BF"/>
    <w:rsid w:val="00AC5CF7"/>
    <w:rsid w:val="00AD0830"/>
    <w:rsid w:val="00AD1053"/>
    <w:rsid w:val="00AD479C"/>
    <w:rsid w:val="00AE2672"/>
    <w:rsid w:val="00AE3174"/>
    <w:rsid w:val="00AE371E"/>
    <w:rsid w:val="00AE5D9A"/>
    <w:rsid w:val="00AF40E6"/>
    <w:rsid w:val="00AF4735"/>
    <w:rsid w:val="00AF4CD0"/>
    <w:rsid w:val="00B03FD4"/>
    <w:rsid w:val="00B06A07"/>
    <w:rsid w:val="00B07667"/>
    <w:rsid w:val="00B103FF"/>
    <w:rsid w:val="00B11B45"/>
    <w:rsid w:val="00B11B7A"/>
    <w:rsid w:val="00B120C7"/>
    <w:rsid w:val="00B12947"/>
    <w:rsid w:val="00B177AB"/>
    <w:rsid w:val="00B27739"/>
    <w:rsid w:val="00B416F1"/>
    <w:rsid w:val="00B45457"/>
    <w:rsid w:val="00B455DE"/>
    <w:rsid w:val="00B52482"/>
    <w:rsid w:val="00B55928"/>
    <w:rsid w:val="00B56271"/>
    <w:rsid w:val="00B57E9C"/>
    <w:rsid w:val="00B6185A"/>
    <w:rsid w:val="00B646C7"/>
    <w:rsid w:val="00B64C7B"/>
    <w:rsid w:val="00B74677"/>
    <w:rsid w:val="00B82FE0"/>
    <w:rsid w:val="00B83C1F"/>
    <w:rsid w:val="00B83F98"/>
    <w:rsid w:val="00B8449A"/>
    <w:rsid w:val="00B91D03"/>
    <w:rsid w:val="00B93348"/>
    <w:rsid w:val="00B9405C"/>
    <w:rsid w:val="00B943D0"/>
    <w:rsid w:val="00B94F42"/>
    <w:rsid w:val="00B97E74"/>
    <w:rsid w:val="00BA3DE9"/>
    <w:rsid w:val="00BA6CE3"/>
    <w:rsid w:val="00BB149C"/>
    <w:rsid w:val="00BB19C2"/>
    <w:rsid w:val="00BB3B46"/>
    <w:rsid w:val="00BB47DA"/>
    <w:rsid w:val="00BB7273"/>
    <w:rsid w:val="00BC7EA2"/>
    <w:rsid w:val="00BD052A"/>
    <w:rsid w:val="00BE0743"/>
    <w:rsid w:val="00BE138D"/>
    <w:rsid w:val="00BE52B3"/>
    <w:rsid w:val="00BE7749"/>
    <w:rsid w:val="00BF0CF5"/>
    <w:rsid w:val="00BF21A6"/>
    <w:rsid w:val="00BF4581"/>
    <w:rsid w:val="00BF6277"/>
    <w:rsid w:val="00C00FEE"/>
    <w:rsid w:val="00C02A84"/>
    <w:rsid w:val="00C070B2"/>
    <w:rsid w:val="00C075AE"/>
    <w:rsid w:val="00C109F9"/>
    <w:rsid w:val="00C167A3"/>
    <w:rsid w:val="00C172D8"/>
    <w:rsid w:val="00C22A85"/>
    <w:rsid w:val="00C31ADB"/>
    <w:rsid w:val="00C322E8"/>
    <w:rsid w:val="00C46150"/>
    <w:rsid w:val="00C5404C"/>
    <w:rsid w:val="00C54EB3"/>
    <w:rsid w:val="00C628BF"/>
    <w:rsid w:val="00C6299F"/>
    <w:rsid w:val="00C66EB0"/>
    <w:rsid w:val="00C708B3"/>
    <w:rsid w:val="00C7157F"/>
    <w:rsid w:val="00C72001"/>
    <w:rsid w:val="00C72ABD"/>
    <w:rsid w:val="00C76731"/>
    <w:rsid w:val="00C84E92"/>
    <w:rsid w:val="00C90290"/>
    <w:rsid w:val="00C9132C"/>
    <w:rsid w:val="00C91564"/>
    <w:rsid w:val="00CA197F"/>
    <w:rsid w:val="00CA3357"/>
    <w:rsid w:val="00CA3973"/>
    <w:rsid w:val="00CA4911"/>
    <w:rsid w:val="00CA50E0"/>
    <w:rsid w:val="00CA7AA6"/>
    <w:rsid w:val="00CB3AFF"/>
    <w:rsid w:val="00CB7943"/>
    <w:rsid w:val="00CC3BD5"/>
    <w:rsid w:val="00CC7366"/>
    <w:rsid w:val="00CD4617"/>
    <w:rsid w:val="00CD63DE"/>
    <w:rsid w:val="00CE09B9"/>
    <w:rsid w:val="00CE2ECF"/>
    <w:rsid w:val="00CF0C4C"/>
    <w:rsid w:val="00CF11C2"/>
    <w:rsid w:val="00CF46D2"/>
    <w:rsid w:val="00CF4ED0"/>
    <w:rsid w:val="00CF673C"/>
    <w:rsid w:val="00CF6D7F"/>
    <w:rsid w:val="00CF7670"/>
    <w:rsid w:val="00D014CD"/>
    <w:rsid w:val="00D04AE6"/>
    <w:rsid w:val="00D054DB"/>
    <w:rsid w:val="00D12AB2"/>
    <w:rsid w:val="00D17DE7"/>
    <w:rsid w:val="00D20B5F"/>
    <w:rsid w:val="00D21309"/>
    <w:rsid w:val="00D23E36"/>
    <w:rsid w:val="00D301B4"/>
    <w:rsid w:val="00D316A6"/>
    <w:rsid w:val="00D3182C"/>
    <w:rsid w:val="00D33001"/>
    <w:rsid w:val="00D34156"/>
    <w:rsid w:val="00D3610F"/>
    <w:rsid w:val="00D37B6E"/>
    <w:rsid w:val="00D40084"/>
    <w:rsid w:val="00D40A2D"/>
    <w:rsid w:val="00D41AB3"/>
    <w:rsid w:val="00D433EA"/>
    <w:rsid w:val="00D55B8B"/>
    <w:rsid w:val="00D61976"/>
    <w:rsid w:val="00D61C7B"/>
    <w:rsid w:val="00D671D8"/>
    <w:rsid w:val="00D67980"/>
    <w:rsid w:val="00D71102"/>
    <w:rsid w:val="00D72EB1"/>
    <w:rsid w:val="00D75539"/>
    <w:rsid w:val="00D765BF"/>
    <w:rsid w:val="00D77E19"/>
    <w:rsid w:val="00D80F33"/>
    <w:rsid w:val="00D8305C"/>
    <w:rsid w:val="00D864F8"/>
    <w:rsid w:val="00D90E83"/>
    <w:rsid w:val="00D92D12"/>
    <w:rsid w:val="00D92FA4"/>
    <w:rsid w:val="00D93007"/>
    <w:rsid w:val="00D93469"/>
    <w:rsid w:val="00D93E01"/>
    <w:rsid w:val="00D967BB"/>
    <w:rsid w:val="00D979A3"/>
    <w:rsid w:val="00DA18F6"/>
    <w:rsid w:val="00DA2D48"/>
    <w:rsid w:val="00DA3031"/>
    <w:rsid w:val="00DA3152"/>
    <w:rsid w:val="00DA50BD"/>
    <w:rsid w:val="00DB1EEF"/>
    <w:rsid w:val="00DB41AB"/>
    <w:rsid w:val="00DB42AE"/>
    <w:rsid w:val="00DB4589"/>
    <w:rsid w:val="00DB4CF7"/>
    <w:rsid w:val="00DB6458"/>
    <w:rsid w:val="00DC0B3C"/>
    <w:rsid w:val="00DC20EF"/>
    <w:rsid w:val="00DC5697"/>
    <w:rsid w:val="00DC6BE9"/>
    <w:rsid w:val="00DD4012"/>
    <w:rsid w:val="00DD477D"/>
    <w:rsid w:val="00DD53C7"/>
    <w:rsid w:val="00DE4E3A"/>
    <w:rsid w:val="00DE72AA"/>
    <w:rsid w:val="00DF329B"/>
    <w:rsid w:val="00DF4BC4"/>
    <w:rsid w:val="00DF5FAC"/>
    <w:rsid w:val="00DF65B8"/>
    <w:rsid w:val="00E03A2C"/>
    <w:rsid w:val="00E136A8"/>
    <w:rsid w:val="00E1454B"/>
    <w:rsid w:val="00E15D00"/>
    <w:rsid w:val="00E15FA1"/>
    <w:rsid w:val="00E219C1"/>
    <w:rsid w:val="00E228E9"/>
    <w:rsid w:val="00E308AB"/>
    <w:rsid w:val="00E32111"/>
    <w:rsid w:val="00E32FEB"/>
    <w:rsid w:val="00E377DE"/>
    <w:rsid w:val="00E41AE1"/>
    <w:rsid w:val="00E446EF"/>
    <w:rsid w:val="00E45241"/>
    <w:rsid w:val="00E530B0"/>
    <w:rsid w:val="00E5416C"/>
    <w:rsid w:val="00E66648"/>
    <w:rsid w:val="00E71A54"/>
    <w:rsid w:val="00E71CE2"/>
    <w:rsid w:val="00E737D3"/>
    <w:rsid w:val="00E76148"/>
    <w:rsid w:val="00E76891"/>
    <w:rsid w:val="00E80143"/>
    <w:rsid w:val="00E909A4"/>
    <w:rsid w:val="00E90F76"/>
    <w:rsid w:val="00E9299A"/>
    <w:rsid w:val="00E95746"/>
    <w:rsid w:val="00E968C8"/>
    <w:rsid w:val="00E9780B"/>
    <w:rsid w:val="00EA07BC"/>
    <w:rsid w:val="00EA16A7"/>
    <w:rsid w:val="00EA4374"/>
    <w:rsid w:val="00EA693D"/>
    <w:rsid w:val="00EB0D51"/>
    <w:rsid w:val="00EB2E17"/>
    <w:rsid w:val="00EB2E3C"/>
    <w:rsid w:val="00EB68A7"/>
    <w:rsid w:val="00EC0FDF"/>
    <w:rsid w:val="00EC41DD"/>
    <w:rsid w:val="00EC4715"/>
    <w:rsid w:val="00EC5652"/>
    <w:rsid w:val="00EC76F2"/>
    <w:rsid w:val="00EC7C88"/>
    <w:rsid w:val="00ED18AD"/>
    <w:rsid w:val="00ED2C9C"/>
    <w:rsid w:val="00ED4EC1"/>
    <w:rsid w:val="00ED584B"/>
    <w:rsid w:val="00ED5E3B"/>
    <w:rsid w:val="00EE0C98"/>
    <w:rsid w:val="00EE1C62"/>
    <w:rsid w:val="00EE43D8"/>
    <w:rsid w:val="00EF0344"/>
    <w:rsid w:val="00EF24B1"/>
    <w:rsid w:val="00EF2ED3"/>
    <w:rsid w:val="00EF3575"/>
    <w:rsid w:val="00EF3E16"/>
    <w:rsid w:val="00EF5A60"/>
    <w:rsid w:val="00F01158"/>
    <w:rsid w:val="00F03DA6"/>
    <w:rsid w:val="00F13B1B"/>
    <w:rsid w:val="00F14F0C"/>
    <w:rsid w:val="00F15795"/>
    <w:rsid w:val="00F16C97"/>
    <w:rsid w:val="00F16F08"/>
    <w:rsid w:val="00F22EB3"/>
    <w:rsid w:val="00F22F5F"/>
    <w:rsid w:val="00F240A7"/>
    <w:rsid w:val="00F24D29"/>
    <w:rsid w:val="00F33F46"/>
    <w:rsid w:val="00F443F3"/>
    <w:rsid w:val="00F45C54"/>
    <w:rsid w:val="00F46C8F"/>
    <w:rsid w:val="00F47243"/>
    <w:rsid w:val="00F504F3"/>
    <w:rsid w:val="00F55322"/>
    <w:rsid w:val="00F61678"/>
    <w:rsid w:val="00F71E8D"/>
    <w:rsid w:val="00F8040E"/>
    <w:rsid w:val="00F81CB1"/>
    <w:rsid w:val="00F8275C"/>
    <w:rsid w:val="00F848DD"/>
    <w:rsid w:val="00F84BEF"/>
    <w:rsid w:val="00F878F8"/>
    <w:rsid w:val="00F919AF"/>
    <w:rsid w:val="00F94A83"/>
    <w:rsid w:val="00F971DA"/>
    <w:rsid w:val="00FA0BF3"/>
    <w:rsid w:val="00FA11F8"/>
    <w:rsid w:val="00FA23B3"/>
    <w:rsid w:val="00FA7550"/>
    <w:rsid w:val="00FB3A4E"/>
    <w:rsid w:val="00FB68E4"/>
    <w:rsid w:val="00FB6AA4"/>
    <w:rsid w:val="00FC1F9B"/>
    <w:rsid w:val="00FC4944"/>
    <w:rsid w:val="00FD3C66"/>
    <w:rsid w:val="00FD3DCF"/>
    <w:rsid w:val="00FD7CA1"/>
    <w:rsid w:val="00FE29E4"/>
    <w:rsid w:val="00FE5DBA"/>
    <w:rsid w:val="00FE6BB3"/>
    <w:rsid w:val="00FF183E"/>
    <w:rsid w:val="00FF280A"/>
    <w:rsid w:val="00FF4209"/>
    <w:rsid w:val="00FF53E1"/>
    <w:rsid w:val="00FF5C97"/>
    <w:rsid w:val="00FF6F33"/>
    <w:rsid w:val="00FF6F58"/>
    <w:rsid w:val="00FF79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2C7F4A"/>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84E92"/>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BF21A6"/>
    <w:pPr>
      <w:keepNext/>
      <w:numPr>
        <w:ilvl w:val="1"/>
        <w:numId w:val="28"/>
      </w:numPr>
      <w:tabs>
        <w:tab w:val="left" w:pos="851"/>
      </w:tabs>
      <w:spacing w:before="240"/>
      <w:ind w:left="0"/>
      <w:jc w:val="left"/>
      <w:outlineLvl w:val="1"/>
    </w:pPr>
    <w:rPr>
      <w:b/>
      <w:bCs/>
      <w:sz w:val="28"/>
      <w:szCs w:val="28"/>
    </w:rPr>
  </w:style>
  <w:style w:type="paragraph" w:styleId="Nadpis3">
    <w:name w:val="heading 3"/>
    <w:basedOn w:val="Normln"/>
    <w:next w:val="Normln"/>
    <w:link w:val="Nadpis3Char"/>
    <w:qFormat/>
    <w:rsid w:val="00BF21A6"/>
    <w:pPr>
      <w:keepNext/>
      <w:numPr>
        <w:ilvl w:val="2"/>
        <w:numId w:val="28"/>
      </w:numPr>
      <w:tabs>
        <w:tab w:val="clear" w:pos="862"/>
        <w:tab w:val="left" w:pos="1134"/>
        <w:tab w:val="num" w:pos="1440"/>
      </w:tabs>
      <w:spacing w:before="240"/>
      <w:ind w:left="1021" w:hanging="1021"/>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rsid w:val="00191487"/>
    <w:pPr>
      <w:widowControl w:val="0"/>
      <w:tabs>
        <w:tab w:val="left" w:pos="567"/>
        <w:tab w:val="right" w:leader="dot" w:pos="8778"/>
      </w:tabs>
      <w:suppressAutoHyphen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link w:val="ZhlavChar"/>
    <w:uiPriority w:val="99"/>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BF21A6"/>
    <w:rPr>
      <w:b/>
      <w:bCs/>
      <w:sz w:val="24"/>
      <w:szCs w:val="24"/>
    </w:rPr>
  </w:style>
  <w:style w:type="character" w:customStyle="1" w:styleId="Nadpis2Char">
    <w:name w:val="Nadpis 2 Char"/>
    <w:link w:val="Nadpis2"/>
    <w:rsid w:val="00BF21A6"/>
    <w:rPr>
      <w:b/>
      <w:bCs/>
      <w:sz w:val="28"/>
      <w:szCs w:val="28"/>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character" w:customStyle="1" w:styleId="ZhlavChar">
    <w:name w:val="Záhlaví Char"/>
    <w:basedOn w:val="Standardnpsmoodstavce"/>
    <w:link w:val="Zhlav"/>
    <w:uiPriority w:val="99"/>
    <w:rsid w:val="003A420F"/>
    <w:rPr>
      <w:sz w:val="24"/>
      <w:szCs w:val="24"/>
    </w:rPr>
  </w:style>
  <w:style w:type="paragraph" w:styleId="Nadpisobsahu">
    <w:name w:val="TOC Heading"/>
    <w:basedOn w:val="Nadpis1"/>
    <w:next w:val="Normln"/>
    <w:uiPriority w:val="39"/>
    <w:unhideWhenUsed/>
    <w:qFormat/>
    <w:rsid w:val="00EE1C62"/>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extpoznpodarou">
    <w:name w:val="footnote text"/>
    <w:basedOn w:val="Normln"/>
    <w:link w:val="TextpoznpodarouChar"/>
    <w:uiPriority w:val="99"/>
    <w:semiHidden/>
    <w:unhideWhenUsed/>
    <w:rsid w:val="007344A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344AD"/>
  </w:style>
  <w:style w:type="character" w:styleId="Znakapoznpodarou">
    <w:name w:val="footnote reference"/>
    <w:basedOn w:val="Standardnpsmoodstavce"/>
    <w:uiPriority w:val="99"/>
    <w:semiHidden/>
    <w:unhideWhenUsed/>
    <w:rsid w:val="007344AD"/>
    <w:rPr>
      <w:vertAlign w:val="superscript"/>
    </w:rPr>
  </w:style>
  <w:style w:type="paragraph" w:styleId="Textvysvtlivek">
    <w:name w:val="endnote text"/>
    <w:basedOn w:val="Normln"/>
    <w:link w:val="TextvysvtlivekChar"/>
    <w:uiPriority w:val="99"/>
    <w:semiHidden/>
    <w:unhideWhenUsed/>
    <w:rsid w:val="007344A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344AD"/>
  </w:style>
  <w:style w:type="character" w:styleId="Odkaznavysvtlivky">
    <w:name w:val="endnote reference"/>
    <w:basedOn w:val="Standardnpsmoodstavce"/>
    <w:uiPriority w:val="99"/>
    <w:semiHidden/>
    <w:unhideWhenUsed/>
    <w:rsid w:val="007344AD"/>
    <w:rPr>
      <w:vertAlign w:val="superscript"/>
    </w:rPr>
  </w:style>
  <w:style w:type="paragraph" w:styleId="Textbubliny">
    <w:name w:val="Balloon Text"/>
    <w:basedOn w:val="Normln"/>
    <w:link w:val="TextbublinyChar"/>
    <w:uiPriority w:val="99"/>
    <w:semiHidden/>
    <w:unhideWhenUsed/>
    <w:rsid w:val="003F2CB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F2CB6"/>
    <w:rPr>
      <w:rFonts w:ascii="Segoe UI" w:hAnsi="Segoe UI" w:cs="Segoe UI"/>
      <w:sz w:val="18"/>
      <w:szCs w:val="18"/>
    </w:rPr>
  </w:style>
  <w:style w:type="paragraph" w:customStyle="1" w:styleId="Nadpis2-bezobsahu">
    <w:name w:val="Nadpis 2 - bez obsahu"/>
    <w:basedOn w:val="Nadpis2"/>
    <w:qFormat/>
    <w:rsid w:val="005664C3"/>
    <w:pPr>
      <w:numPr>
        <w:ilvl w:val="0"/>
        <w:numId w:val="0"/>
      </w:numPr>
      <w:outlineLvl w:val="9"/>
    </w:pPr>
  </w:style>
  <w:style w:type="character" w:styleId="Zstupntext">
    <w:name w:val="Placeholder Text"/>
    <w:basedOn w:val="Standardnpsmoodstavce"/>
    <w:uiPriority w:val="99"/>
    <w:semiHidden/>
    <w:rsid w:val="00EF3575"/>
    <w:rPr>
      <w:color w:val="808080"/>
    </w:rPr>
  </w:style>
  <w:style w:type="paragraph" w:styleId="Odstavecseseznamem">
    <w:name w:val="List Paragraph"/>
    <w:basedOn w:val="Normln"/>
    <w:uiPriority w:val="34"/>
    <w:qFormat/>
    <w:rsid w:val="00DA3152"/>
    <w:pPr>
      <w:ind w:left="720"/>
      <w:contextualSpacing/>
    </w:pPr>
  </w:style>
  <w:style w:type="character" w:styleId="Nevyeenzmnka">
    <w:name w:val="Unresolved Mention"/>
    <w:basedOn w:val="Standardnpsmoodstavce"/>
    <w:uiPriority w:val="99"/>
    <w:semiHidden/>
    <w:unhideWhenUsed/>
    <w:rsid w:val="00703BAB"/>
    <w:rPr>
      <w:color w:val="605E5C"/>
      <w:shd w:val="clear" w:color="auto" w:fill="E1DFDD"/>
    </w:rPr>
  </w:style>
  <w:style w:type="character" w:styleId="Zdraznn">
    <w:name w:val="Emphasis"/>
    <w:basedOn w:val="Standardnpsmoodstavce"/>
    <w:uiPriority w:val="20"/>
    <w:qFormat/>
    <w:rsid w:val="00C02A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276">
      <w:bodyDiv w:val="1"/>
      <w:marLeft w:val="0"/>
      <w:marRight w:val="0"/>
      <w:marTop w:val="0"/>
      <w:marBottom w:val="0"/>
      <w:divBdr>
        <w:top w:val="none" w:sz="0" w:space="0" w:color="auto"/>
        <w:left w:val="none" w:sz="0" w:space="0" w:color="auto"/>
        <w:bottom w:val="none" w:sz="0" w:space="0" w:color="auto"/>
        <w:right w:val="none" w:sz="0" w:space="0" w:color="auto"/>
      </w:divBdr>
      <w:divsChild>
        <w:div w:id="2039355243">
          <w:marLeft w:val="0"/>
          <w:marRight w:val="0"/>
          <w:marTop w:val="0"/>
          <w:marBottom w:val="0"/>
          <w:divBdr>
            <w:top w:val="none" w:sz="0" w:space="0" w:color="auto"/>
            <w:left w:val="none" w:sz="0" w:space="0" w:color="auto"/>
            <w:bottom w:val="none" w:sz="0" w:space="0" w:color="auto"/>
            <w:right w:val="none" w:sz="0" w:space="0" w:color="auto"/>
          </w:divBdr>
          <w:divsChild>
            <w:div w:id="20347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6935">
      <w:bodyDiv w:val="1"/>
      <w:marLeft w:val="0"/>
      <w:marRight w:val="0"/>
      <w:marTop w:val="0"/>
      <w:marBottom w:val="0"/>
      <w:divBdr>
        <w:top w:val="none" w:sz="0" w:space="0" w:color="auto"/>
        <w:left w:val="none" w:sz="0" w:space="0" w:color="auto"/>
        <w:bottom w:val="none" w:sz="0" w:space="0" w:color="auto"/>
        <w:right w:val="none" w:sz="0" w:space="0" w:color="auto"/>
      </w:divBdr>
    </w:div>
    <w:div w:id="132448967">
      <w:bodyDiv w:val="1"/>
      <w:marLeft w:val="0"/>
      <w:marRight w:val="0"/>
      <w:marTop w:val="0"/>
      <w:marBottom w:val="0"/>
      <w:divBdr>
        <w:top w:val="none" w:sz="0" w:space="0" w:color="auto"/>
        <w:left w:val="none" w:sz="0" w:space="0" w:color="auto"/>
        <w:bottom w:val="none" w:sz="0" w:space="0" w:color="auto"/>
        <w:right w:val="none" w:sz="0" w:space="0" w:color="auto"/>
      </w:divBdr>
    </w:div>
    <w:div w:id="347758395">
      <w:bodyDiv w:val="1"/>
      <w:marLeft w:val="0"/>
      <w:marRight w:val="0"/>
      <w:marTop w:val="0"/>
      <w:marBottom w:val="0"/>
      <w:divBdr>
        <w:top w:val="none" w:sz="0" w:space="0" w:color="auto"/>
        <w:left w:val="none" w:sz="0" w:space="0" w:color="auto"/>
        <w:bottom w:val="none" w:sz="0" w:space="0" w:color="auto"/>
        <w:right w:val="none" w:sz="0" w:space="0" w:color="auto"/>
      </w:divBdr>
      <w:divsChild>
        <w:div w:id="867641407">
          <w:marLeft w:val="0"/>
          <w:marRight w:val="0"/>
          <w:marTop w:val="0"/>
          <w:marBottom w:val="0"/>
          <w:divBdr>
            <w:top w:val="none" w:sz="0" w:space="0" w:color="auto"/>
            <w:left w:val="none" w:sz="0" w:space="0" w:color="auto"/>
            <w:bottom w:val="none" w:sz="0" w:space="0" w:color="auto"/>
            <w:right w:val="none" w:sz="0" w:space="0" w:color="auto"/>
          </w:divBdr>
          <w:divsChild>
            <w:div w:id="8548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5902">
      <w:bodyDiv w:val="1"/>
      <w:marLeft w:val="0"/>
      <w:marRight w:val="0"/>
      <w:marTop w:val="0"/>
      <w:marBottom w:val="0"/>
      <w:divBdr>
        <w:top w:val="none" w:sz="0" w:space="0" w:color="auto"/>
        <w:left w:val="none" w:sz="0" w:space="0" w:color="auto"/>
        <w:bottom w:val="none" w:sz="0" w:space="0" w:color="auto"/>
        <w:right w:val="none" w:sz="0" w:space="0" w:color="auto"/>
      </w:divBdr>
    </w:div>
    <w:div w:id="563956938">
      <w:bodyDiv w:val="1"/>
      <w:marLeft w:val="0"/>
      <w:marRight w:val="0"/>
      <w:marTop w:val="0"/>
      <w:marBottom w:val="0"/>
      <w:divBdr>
        <w:top w:val="none" w:sz="0" w:space="0" w:color="auto"/>
        <w:left w:val="none" w:sz="0" w:space="0" w:color="auto"/>
        <w:bottom w:val="none" w:sz="0" w:space="0" w:color="auto"/>
        <w:right w:val="none" w:sz="0" w:space="0" w:color="auto"/>
      </w:divBdr>
    </w:div>
    <w:div w:id="57647567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30"/>
          <w:marBottom w:val="0"/>
          <w:divBdr>
            <w:top w:val="none" w:sz="0" w:space="0" w:color="auto"/>
            <w:left w:val="none" w:sz="0" w:space="0" w:color="auto"/>
            <w:bottom w:val="none" w:sz="0" w:space="0" w:color="auto"/>
            <w:right w:val="none" w:sz="0" w:space="0" w:color="auto"/>
          </w:divBdr>
        </w:div>
      </w:divsChild>
    </w:div>
    <w:div w:id="719746857">
      <w:bodyDiv w:val="1"/>
      <w:marLeft w:val="0"/>
      <w:marRight w:val="0"/>
      <w:marTop w:val="0"/>
      <w:marBottom w:val="0"/>
      <w:divBdr>
        <w:top w:val="none" w:sz="0" w:space="0" w:color="auto"/>
        <w:left w:val="none" w:sz="0" w:space="0" w:color="auto"/>
        <w:bottom w:val="none" w:sz="0" w:space="0" w:color="auto"/>
        <w:right w:val="none" w:sz="0" w:space="0" w:color="auto"/>
      </w:divBdr>
      <w:divsChild>
        <w:div w:id="397361815">
          <w:marLeft w:val="0"/>
          <w:marRight w:val="0"/>
          <w:marTop w:val="30"/>
          <w:marBottom w:val="0"/>
          <w:divBdr>
            <w:top w:val="none" w:sz="0" w:space="0" w:color="auto"/>
            <w:left w:val="none" w:sz="0" w:space="0" w:color="auto"/>
            <w:bottom w:val="none" w:sz="0" w:space="0" w:color="auto"/>
            <w:right w:val="none" w:sz="0" w:space="0" w:color="auto"/>
          </w:divBdr>
        </w:div>
      </w:divsChild>
    </w:div>
    <w:div w:id="759374769">
      <w:bodyDiv w:val="1"/>
      <w:marLeft w:val="0"/>
      <w:marRight w:val="0"/>
      <w:marTop w:val="0"/>
      <w:marBottom w:val="0"/>
      <w:divBdr>
        <w:top w:val="none" w:sz="0" w:space="0" w:color="auto"/>
        <w:left w:val="none" w:sz="0" w:space="0" w:color="auto"/>
        <w:bottom w:val="none" w:sz="0" w:space="0" w:color="auto"/>
        <w:right w:val="none" w:sz="0" w:space="0" w:color="auto"/>
      </w:divBdr>
      <w:divsChild>
        <w:div w:id="1739085855">
          <w:marLeft w:val="0"/>
          <w:marRight w:val="0"/>
          <w:marTop w:val="0"/>
          <w:marBottom w:val="0"/>
          <w:divBdr>
            <w:top w:val="none" w:sz="0" w:space="0" w:color="auto"/>
            <w:left w:val="none" w:sz="0" w:space="0" w:color="auto"/>
            <w:bottom w:val="none" w:sz="0" w:space="0" w:color="auto"/>
            <w:right w:val="none" w:sz="0" w:space="0" w:color="auto"/>
          </w:divBdr>
          <w:divsChild>
            <w:div w:id="123041848">
              <w:marLeft w:val="0"/>
              <w:marRight w:val="0"/>
              <w:marTop w:val="0"/>
              <w:marBottom w:val="0"/>
              <w:divBdr>
                <w:top w:val="none" w:sz="0" w:space="0" w:color="auto"/>
                <w:left w:val="none" w:sz="0" w:space="0" w:color="auto"/>
                <w:bottom w:val="none" w:sz="0" w:space="0" w:color="auto"/>
                <w:right w:val="none" w:sz="0" w:space="0" w:color="auto"/>
              </w:divBdr>
            </w:div>
            <w:div w:id="573052975">
              <w:marLeft w:val="0"/>
              <w:marRight w:val="0"/>
              <w:marTop w:val="0"/>
              <w:marBottom w:val="0"/>
              <w:divBdr>
                <w:top w:val="none" w:sz="0" w:space="0" w:color="auto"/>
                <w:left w:val="none" w:sz="0" w:space="0" w:color="auto"/>
                <w:bottom w:val="none" w:sz="0" w:space="0" w:color="auto"/>
                <w:right w:val="none" w:sz="0" w:space="0" w:color="auto"/>
              </w:divBdr>
            </w:div>
            <w:div w:id="1562787663">
              <w:marLeft w:val="0"/>
              <w:marRight w:val="0"/>
              <w:marTop w:val="0"/>
              <w:marBottom w:val="0"/>
              <w:divBdr>
                <w:top w:val="none" w:sz="0" w:space="0" w:color="auto"/>
                <w:left w:val="none" w:sz="0" w:space="0" w:color="auto"/>
                <w:bottom w:val="none" w:sz="0" w:space="0" w:color="auto"/>
                <w:right w:val="none" w:sz="0" w:space="0" w:color="auto"/>
              </w:divBdr>
            </w:div>
            <w:div w:id="1339236203">
              <w:marLeft w:val="0"/>
              <w:marRight w:val="0"/>
              <w:marTop w:val="0"/>
              <w:marBottom w:val="0"/>
              <w:divBdr>
                <w:top w:val="none" w:sz="0" w:space="0" w:color="auto"/>
                <w:left w:val="none" w:sz="0" w:space="0" w:color="auto"/>
                <w:bottom w:val="none" w:sz="0" w:space="0" w:color="auto"/>
                <w:right w:val="none" w:sz="0" w:space="0" w:color="auto"/>
              </w:divBdr>
            </w:div>
            <w:div w:id="1846551726">
              <w:marLeft w:val="0"/>
              <w:marRight w:val="0"/>
              <w:marTop w:val="0"/>
              <w:marBottom w:val="0"/>
              <w:divBdr>
                <w:top w:val="none" w:sz="0" w:space="0" w:color="auto"/>
                <w:left w:val="none" w:sz="0" w:space="0" w:color="auto"/>
                <w:bottom w:val="none" w:sz="0" w:space="0" w:color="auto"/>
                <w:right w:val="none" w:sz="0" w:space="0" w:color="auto"/>
              </w:divBdr>
            </w:div>
            <w:div w:id="826701290">
              <w:marLeft w:val="0"/>
              <w:marRight w:val="0"/>
              <w:marTop w:val="0"/>
              <w:marBottom w:val="0"/>
              <w:divBdr>
                <w:top w:val="none" w:sz="0" w:space="0" w:color="auto"/>
                <w:left w:val="none" w:sz="0" w:space="0" w:color="auto"/>
                <w:bottom w:val="none" w:sz="0" w:space="0" w:color="auto"/>
                <w:right w:val="none" w:sz="0" w:space="0" w:color="auto"/>
              </w:divBdr>
            </w:div>
            <w:div w:id="7412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069">
      <w:bodyDiv w:val="1"/>
      <w:marLeft w:val="0"/>
      <w:marRight w:val="0"/>
      <w:marTop w:val="0"/>
      <w:marBottom w:val="0"/>
      <w:divBdr>
        <w:top w:val="none" w:sz="0" w:space="0" w:color="auto"/>
        <w:left w:val="none" w:sz="0" w:space="0" w:color="auto"/>
        <w:bottom w:val="none" w:sz="0" w:space="0" w:color="auto"/>
        <w:right w:val="none" w:sz="0" w:space="0" w:color="auto"/>
      </w:divBdr>
      <w:divsChild>
        <w:div w:id="397288271">
          <w:marLeft w:val="0"/>
          <w:marRight w:val="0"/>
          <w:marTop w:val="0"/>
          <w:marBottom w:val="0"/>
          <w:divBdr>
            <w:top w:val="none" w:sz="0" w:space="0" w:color="auto"/>
            <w:left w:val="none" w:sz="0" w:space="0" w:color="auto"/>
            <w:bottom w:val="none" w:sz="0" w:space="0" w:color="auto"/>
            <w:right w:val="none" w:sz="0" w:space="0" w:color="auto"/>
          </w:divBdr>
          <w:divsChild>
            <w:div w:id="1164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067">
      <w:bodyDiv w:val="1"/>
      <w:marLeft w:val="0"/>
      <w:marRight w:val="0"/>
      <w:marTop w:val="0"/>
      <w:marBottom w:val="0"/>
      <w:divBdr>
        <w:top w:val="none" w:sz="0" w:space="0" w:color="auto"/>
        <w:left w:val="none" w:sz="0" w:space="0" w:color="auto"/>
        <w:bottom w:val="none" w:sz="0" w:space="0" w:color="auto"/>
        <w:right w:val="none" w:sz="0" w:space="0" w:color="auto"/>
      </w:divBdr>
      <w:divsChild>
        <w:div w:id="1028794142">
          <w:marLeft w:val="0"/>
          <w:marRight w:val="0"/>
          <w:marTop w:val="0"/>
          <w:marBottom w:val="0"/>
          <w:divBdr>
            <w:top w:val="none" w:sz="0" w:space="0" w:color="auto"/>
            <w:left w:val="none" w:sz="0" w:space="0" w:color="auto"/>
            <w:bottom w:val="none" w:sz="0" w:space="0" w:color="auto"/>
            <w:right w:val="none" w:sz="0" w:space="0" w:color="auto"/>
          </w:divBdr>
          <w:divsChild>
            <w:div w:id="2397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056">
      <w:bodyDiv w:val="1"/>
      <w:marLeft w:val="0"/>
      <w:marRight w:val="0"/>
      <w:marTop w:val="0"/>
      <w:marBottom w:val="0"/>
      <w:divBdr>
        <w:top w:val="none" w:sz="0" w:space="0" w:color="auto"/>
        <w:left w:val="none" w:sz="0" w:space="0" w:color="auto"/>
        <w:bottom w:val="none" w:sz="0" w:space="0" w:color="auto"/>
        <w:right w:val="none" w:sz="0" w:space="0" w:color="auto"/>
      </w:divBdr>
    </w:div>
    <w:div w:id="862209269">
      <w:bodyDiv w:val="1"/>
      <w:marLeft w:val="0"/>
      <w:marRight w:val="0"/>
      <w:marTop w:val="0"/>
      <w:marBottom w:val="0"/>
      <w:divBdr>
        <w:top w:val="none" w:sz="0" w:space="0" w:color="auto"/>
        <w:left w:val="none" w:sz="0" w:space="0" w:color="auto"/>
        <w:bottom w:val="none" w:sz="0" w:space="0" w:color="auto"/>
        <w:right w:val="none" w:sz="0" w:space="0" w:color="auto"/>
      </w:divBdr>
      <w:divsChild>
        <w:div w:id="908266068">
          <w:marLeft w:val="0"/>
          <w:marRight w:val="0"/>
          <w:marTop w:val="0"/>
          <w:marBottom w:val="0"/>
          <w:divBdr>
            <w:top w:val="none" w:sz="0" w:space="0" w:color="auto"/>
            <w:left w:val="none" w:sz="0" w:space="0" w:color="auto"/>
            <w:bottom w:val="none" w:sz="0" w:space="0" w:color="auto"/>
            <w:right w:val="none" w:sz="0" w:space="0" w:color="auto"/>
          </w:divBdr>
          <w:divsChild>
            <w:div w:id="1622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4059">
      <w:bodyDiv w:val="1"/>
      <w:marLeft w:val="0"/>
      <w:marRight w:val="0"/>
      <w:marTop w:val="0"/>
      <w:marBottom w:val="0"/>
      <w:divBdr>
        <w:top w:val="none" w:sz="0" w:space="0" w:color="auto"/>
        <w:left w:val="none" w:sz="0" w:space="0" w:color="auto"/>
        <w:bottom w:val="none" w:sz="0" w:space="0" w:color="auto"/>
        <w:right w:val="none" w:sz="0" w:space="0" w:color="auto"/>
      </w:divBdr>
      <w:divsChild>
        <w:div w:id="1672220704">
          <w:marLeft w:val="0"/>
          <w:marRight w:val="0"/>
          <w:marTop w:val="0"/>
          <w:marBottom w:val="0"/>
          <w:divBdr>
            <w:top w:val="none" w:sz="0" w:space="0" w:color="auto"/>
            <w:left w:val="none" w:sz="0" w:space="0" w:color="auto"/>
            <w:bottom w:val="none" w:sz="0" w:space="0" w:color="auto"/>
            <w:right w:val="none" w:sz="0" w:space="0" w:color="auto"/>
          </w:divBdr>
          <w:divsChild>
            <w:div w:id="5746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022">
      <w:bodyDiv w:val="1"/>
      <w:marLeft w:val="0"/>
      <w:marRight w:val="0"/>
      <w:marTop w:val="0"/>
      <w:marBottom w:val="0"/>
      <w:divBdr>
        <w:top w:val="none" w:sz="0" w:space="0" w:color="auto"/>
        <w:left w:val="none" w:sz="0" w:space="0" w:color="auto"/>
        <w:bottom w:val="none" w:sz="0" w:space="0" w:color="auto"/>
        <w:right w:val="none" w:sz="0" w:space="0" w:color="auto"/>
      </w:divBdr>
      <w:divsChild>
        <w:div w:id="1706979658">
          <w:marLeft w:val="0"/>
          <w:marRight w:val="0"/>
          <w:marTop w:val="0"/>
          <w:marBottom w:val="0"/>
          <w:divBdr>
            <w:top w:val="none" w:sz="0" w:space="0" w:color="auto"/>
            <w:left w:val="none" w:sz="0" w:space="0" w:color="auto"/>
            <w:bottom w:val="none" w:sz="0" w:space="0" w:color="auto"/>
            <w:right w:val="none" w:sz="0" w:space="0" w:color="auto"/>
          </w:divBdr>
          <w:divsChild>
            <w:div w:id="18013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566">
      <w:bodyDiv w:val="1"/>
      <w:marLeft w:val="0"/>
      <w:marRight w:val="0"/>
      <w:marTop w:val="0"/>
      <w:marBottom w:val="0"/>
      <w:divBdr>
        <w:top w:val="none" w:sz="0" w:space="0" w:color="auto"/>
        <w:left w:val="none" w:sz="0" w:space="0" w:color="auto"/>
        <w:bottom w:val="none" w:sz="0" w:space="0" w:color="auto"/>
        <w:right w:val="none" w:sz="0" w:space="0" w:color="auto"/>
      </w:divBdr>
      <w:divsChild>
        <w:div w:id="485172398">
          <w:marLeft w:val="0"/>
          <w:marRight w:val="0"/>
          <w:marTop w:val="0"/>
          <w:marBottom w:val="0"/>
          <w:divBdr>
            <w:top w:val="none" w:sz="0" w:space="0" w:color="auto"/>
            <w:left w:val="none" w:sz="0" w:space="0" w:color="auto"/>
            <w:bottom w:val="none" w:sz="0" w:space="0" w:color="auto"/>
            <w:right w:val="none" w:sz="0" w:space="0" w:color="auto"/>
          </w:divBdr>
          <w:divsChild>
            <w:div w:id="20883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554">
      <w:bodyDiv w:val="1"/>
      <w:marLeft w:val="0"/>
      <w:marRight w:val="0"/>
      <w:marTop w:val="0"/>
      <w:marBottom w:val="0"/>
      <w:divBdr>
        <w:top w:val="none" w:sz="0" w:space="0" w:color="auto"/>
        <w:left w:val="none" w:sz="0" w:space="0" w:color="auto"/>
        <w:bottom w:val="none" w:sz="0" w:space="0" w:color="auto"/>
        <w:right w:val="none" w:sz="0" w:space="0" w:color="auto"/>
      </w:divBdr>
      <w:divsChild>
        <w:div w:id="1414736520">
          <w:marLeft w:val="0"/>
          <w:marRight w:val="0"/>
          <w:marTop w:val="0"/>
          <w:marBottom w:val="0"/>
          <w:divBdr>
            <w:top w:val="none" w:sz="0" w:space="0" w:color="auto"/>
            <w:left w:val="none" w:sz="0" w:space="0" w:color="auto"/>
            <w:bottom w:val="none" w:sz="0" w:space="0" w:color="auto"/>
            <w:right w:val="none" w:sz="0" w:space="0" w:color="auto"/>
          </w:divBdr>
          <w:divsChild>
            <w:div w:id="16578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526">
      <w:bodyDiv w:val="1"/>
      <w:marLeft w:val="0"/>
      <w:marRight w:val="0"/>
      <w:marTop w:val="0"/>
      <w:marBottom w:val="0"/>
      <w:divBdr>
        <w:top w:val="none" w:sz="0" w:space="0" w:color="auto"/>
        <w:left w:val="none" w:sz="0" w:space="0" w:color="auto"/>
        <w:bottom w:val="none" w:sz="0" w:space="0" w:color="auto"/>
        <w:right w:val="none" w:sz="0" w:space="0" w:color="auto"/>
      </w:divBdr>
      <w:divsChild>
        <w:div w:id="1941987196">
          <w:marLeft w:val="0"/>
          <w:marRight w:val="0"/>
          <w:marTop w:val="0"/>
          <w:marBottom w:val="0"/>
          <w:divBdr>
            <w:top w:val="none" w:sz="0" w:space="0" w:color="auto"/>
            <w:left w:val="none" w:sz="0" w:space="0" w:color="auto"/>
            <w:bottom w:val="none" w:sz="0" w:space="0" w:color="auto"/>
            <w:right w:val="none" w:sz="0" w:space="0" w:color="auto"/>
          </w:divBdr>
          <w:divsChild>
            <w:div w:id="16426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810">
      <w:bodyDiv w:val="1"/>
      <w:marLeft w:val="0"/>
      <w:marRight w:val="0"/>
      <w:marTop w:val="0"/>
      <w:marBottom w:val="0"/>
      <w:divBdr>
        <w:top w:val="none" w:sz="0" w:space="0" w:color="auto"/>
        <w:left w:val="none" w:sz="0" w:space="0" w:color="auto"/>
        <w:bottom w:val="none" w:sz="0" w:space="0" w:color="auto"/>
        <w:right w:val="none" w:sz="0" w:space="0" w:color="auto"/>
      </w:divBdr>
    </w:div>
    <w:div w:id="1159351346">
      <w:bodyDiv w:val="1"/>
      <w:marLeft w:val="0"/>
      <w:marRight w:val="0"/>
      <w:marTop w:val="0"/>
      <w:marBottom w:val="0"/>
      <w:divBdr>
        <w:top w:val="none" w:sz="0" w:space="0" w:color="auto"/>
        <w:left w:val="none" w:sz="0" w:space="0" w:color="auto"/>
        <w:bottom w:val="none" w:sz="0" w:space="0" w:color="auto"/>
        <w:right w:val="none" w:sz="0" w:space="0" w:color="auto"/>
      </w:divBdr>
      <w:divsChild>
        <w:div w:id="714280919">
          <w:marLeft w:val="0"/>
          <w:marRight w:val="0"/>
          <w:marTop w:val="30"/>
          <w:marBottom w:val="0"/>
          <w:divBdr>
            <w:top w:val="none" w:sz="0" w:space="0" w:color="auto"/>
            <w:left w:val="none" w:sz="0" w:space="0" w:color="auto"/>
            <w:bottom w:val="none" w:sz="0" w:space="0" w:color="auto"/>
            <w:right w:val="none" w:sz="0" w:space="0" w:color="auto"/>
          </w:divBdr>
        </w:div>
      </w:divsChild>
    </w:div>
    <w:div w:id="1259175488">
      <w:bodyDiv w:val="1"/>
      <w:marLeft w:val="0"/>
      <w:marRight w:val="0"/>
      <w:marTop w:val="0"/>
      <w:marBottom w:val="0"/>
      <w:divBdr>
        <w:top w:val="none" w:sz="0" w:space="0" w:color="auto"/>
        <w:left w:val="none" w:sz="0" w:space="0" w:color="auto"/>
        <w:bottom w:val="none" w:sz="0" w:space="0" w:color="auto"/>
        <w:right w:val="none" w:sz="0" w:space="0" w:color="auto"/>
      </w:divBdr>
      <w:divsChild>
        <w:div w:id="865093762">
          <w:marLeft w:val="0"/>
          <w:marRight w:val="0"/>
          <w:marTop w:val="30"/>
          <w:marBottom w:val="0"/>
          <w:divBdr>
            <w:top w:val="none" w:sz="0" w:space="0" w:color="auto"/>
            <w:left w:val="none" w:sz="0" w:space="0" w:color="auto"/>
            <w:bottom w:val="none" w:sz="0" w:space="0" w:color="auto"/>
            <w:right w:val="none" w:sz="0" w:space="0" w:color="auto"/>
          </w:divBdr>
        </w:div>
      </w:divsChild>
    </w:div>
    <w:div w:id="1327516780">
      <w:bodyDiv w:val="1"/>
      <w:marLeft w:val="0"/>
      <w:marRight w:val="0"/>
      <w:marTop w:val="0"/>
      <w:marBottom w:val="0"/>
      <w:divBdr>
        <w:top w:val="none" w:sz="0" w:space="0" w:color="auto"/>
        <w:left w:val="none" w:sz="0" w:space="0" w:color="auto"/>
        <w:bottom w:val="none" w:sz="0" w:space="0" w:color="auto"/>
        <w:right w:val="none" w:sz="0" w:space="0" w:color="auto"/>
      </w:divBdr>
    </w:div>
    <w:div w:id="1333218403">
      <w:bodyDiv w:val="1"/>
      <w:marLeft w:val="0"/>
      <w:marRight w:val="0"/>
      <w:marTop w:val="0"/>
      <w:marBottom w:val="0"/>
      <w:divBdr>
        <w:top w:val="none" w:sz="0" w:space="0" w:color="auto"/>
        <w:left w:val="none" w:sz="0" w:space="0" w:color="auto"/>
        <w:bottom w:val="none" w:sz="0" w:space="0" w:color="auto"/>
        <w:right w:val="none" w:sz="0" w:space="0" w:color="auto"/>
      </w:divBdr>
      <w:divsChild>
        <w:div w:id="770392307">
          <w:marLeft w:val="0"/>
          <w:marRight w:val="0"/>
          <w:marTop w:val="0"/>
          <w:marBottom w:val="0"/>
          <w:divBdr>
            <w:top w:val="none" w:sz="0" w:space="0" w:color="auto"/>
            <w:left w:val="none" w:sz="0" w:space="0" w:color="auto"/>
            <w:bottom w:val="none" w:sz="0" w:space="0" w:color="auto"/>
            <w:right w:val="none" w:sz="0" w:space="0" w:color="auto"/>
          </w:divBdr>
          <w:divsChild>
            <w:div w:id="89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1653">
      <w:bodyDiv w:val="1"/>
      <w:marLeft w:val="0"/>
      <w:marRight w:val="0"/>
      <w:marTop w:val="0"/>
      <w:marBottom w:val="0"/>
      <w:divBdr>
        <w:top w:val="none" w:sz="0" w:space="0" w:color="auto"/>
        <w:left w:val="none" w:sz="0" w:space="0" w:color="auto"/>
        <w:bottom w:val="none" w:sz="0" w:space="0" w:color="auto"/>
        <w:right w:val="none" w:sz="0" w:space="0" w:color="auto"/>
      </w:divBdr>
    </w:div>
    <w:div w:id="1457019359">
      <w:bodyDiv w:val="1"/>
      <w:marLeft w:val="0"/>
      <w:marRight w:val="0"/>
      <w:marTop w:val="0"/>
      <w:marBottom w:val="0"/>
      <w:divBdr>
        <w:top w:val="none" w:sz="0" w:space="0" w:color="auto"/>
        <w:left w:val="none" w:sz="0" w:space="0" w:color="auto"/>
        <w:bottom w:val="none" w:sz="0" w:space="0" w:color="auto"/>
        <w:right w:val="none" w:sz="0" w:space="0" w:color="auto"/>
      </w:divBdr>
      <w:divsChild>
        <w:div w:id="929579468">
          <w:marLeft w:val="0"/>
          <w:marRight w:val="0"/>
          <w:marTop w:val="0"/>
          <w:marBottom w:val="0"/>
          <w:divBdr>
            <w:top w:val="none" w:sz="0" w:space="0" w:color="auto"/>
            <w:left w:val="none" w:sz="0" w:space="0" w:color="auto"/>
            <w:bottom w:val="none" w:sz="0" w:space="0" w:color="auto"/>
            <w:right w:val="none" w:sz="0" w:space="0" w:color="auto"/>
          </w:divBdr>
          <w:divsChild>
            <w:div w:id="907570345">
              <w:marLeft w:val="0"/>
              <w:marRight w:val="0"/>
              <w:marTop w:val="0"/>
              <w:marBottom w:val="0"/>
              <w:divBdr>
                <w:top w:val="none" w:sz="0" w:space="0" w:color="auto"/>
                <w:left w:val="none" w:sz="0" w:space="0" w:color="auto"/>
                <w:bottom w:val="none" w:sz="0" w:space="0" w:color="auto"/>
                <w:right w:val="none" w:sz="0" w:space="0" w:color="auto"/>
              </w:divBdr>
            </w:div>
            <w:div w:id="851069578">
              <w:marLeft w:val="0"/>
              <w:marRight w:val="0"/>
              <w:marTop w:val="0"/>
              <w:marBottom w:val="0"/>
              <w:divBdr>
                <w:top w:val="none" w:sz="0" w:space="0" w:color="auto"/>
                <w:left w:val="none" w:sz="0" w:space="0" w:color="auto"/>
                <w:bottom w:val="none" w:sz="0" w:space="0" w:color="auto"/>
                <w:right w:val="none" w:sz="0" w:space="0" w:color="auto"/>
              </w:divBdr>
            </w:div>
            <w:div w:id="674572257">
              <w:marLeft w:val="0"/>
              <w:marRight w:val="0"/>
              <w:marTop w:val="0"/>
              <w:marBottom w:val="0"/>
              <w:divBdr>
                <w:top w:val="none" w:sz="0" w:space="0" w:color="auto"/>
                <w:left w:val="none" w:sz="0" w:space="0" w:color="auto"/>
                <w:bottom w:val="none" w:sz="0" w:space="0" w:color="auto"/>
                <w:right w:val="none" w:sz="0" w:space="0" w:color="auto"/>
              </w:divBdr>
            </w:div>
            <w:div w:id="1830824906">
              <w:marLeft w:val="0"/>
              <w:marRight w:val="0"/>
              <w:marTop w:val="0"/>
              <w:marBottom w:val="0"/>
              <w:divBdr>
                <w:top w:val="none" w:sz="0" w:space="0" w:color="auto"/>
                <w:left w:val="none" w:sz="0" w:space="0" w:color="auto"/>
                <w:bottom w:val="none" w:sz="0" w:space="0" w:color="auto"/>
                <w:right w:val="none" w:sz="0" w:space="0" w:color="auto"/>
              </w:divBdr>
            </w:div>
            <w:div w:id="54354133">
              <w:marLeft w:val="0"/>
              <w:marRight w:val="0"/>
              <w:marTop w:val="0"/>
              <w:marBottom w:val="0"/>
              <w:divBdr>
                <w:top w:val="none" w:sz="0" w:space="0" w:color="auto"/>
                <w:left w:val="none" w:sz="0" w:space="0" w:color="auto"/>
                <w:bottom w:val="none" w:sz="0" w:space="0" w:color="auto"/>
                <w:right w:val="none" w:sz="0" w:space="0" w:color="auto"/>
              </w:divBdr>
            </w:div>
            <w:div w:id="1728453480">
              <w:marLeft w:val="0"/>
              <w:marRight w:val="0"/>
              <w:marTop w:val="0"/>
              <w:marBottom w:val="0"/>
              <w:divBdr>
                <w:top w:val="none" w:sz="0" w:space="0" w:color="auto"/>
                <w:left w:val="none" w:sz="0" w:space="0" w:color="auto"/>
                <w:bottom w:val="none" w:sz="0" w:space="0" w:color="auto"/>
                <w:right w:val="none" w:sz="0" w:space="0" w:color="auto"/>
              </w:divBdr>
            </w:div>
            <w:div w:id="2131051280">
              <w:marLeft w:val="0"/>
              <w:marRight w:val="0"/>
              <w:marTop w:val="0"/>
              <w:marBottom w:val="0"/>
              <w:divBdr>
                <w:top w:val="none" w:sz="0" w:space="0" w:color="auto"/>
                <w:left w:val="none" w:sz="0" w:space="0" w:color="auto"/>
                <w:bottom w:val="none" w:sz="0" w:space="0" w:color="auto"/>
                <w:right w:val="none" w:sz="0" w:space="0" w:color="auto"/>
              </w:divBdr>
            </w:div>
            <w:div w:id="1558853850">
              <w:marLeft w:val="0"/>
              <w:marRight w:val="0"/>
              <w:marTop w:val="0"/>
              <w:marBottom w:val="0"/>
              <w:divBdr>
                <w:top w:val="none" w:sz="0" w:space="0" w:color="auto"/>
                <w:left w:val="none" w:sz="0" w:space="0" w:color="auto"/>
                <w:bottom w:val="none" w:sz="0" w:space="0" w:color="auto"/>
                <w:right w:val="none" w:sz="0" w:space="0" w:color="auto"/>
              </w:divBdr>
            </w:div>
            <w:div w:id="298650800">
              <w:marLeft w:val="0"/>
              <w:marRight w:val="0"/>
              <w:marTop w:val="0"/>
              <w:marBottom w:val="0"/>
              <w:divBdr>
                <w:top w:val="none" w:sz="0" w:space="0" w:color="auto"/>
                <w:left w:val="none" w:sz="0" w:space="0" w:color="auto"/>
                <w:bottom w:val="none" w:sz="0" w:space="0" w:color="auto"/>
                <w:right w:val="none" w:sz="0" w:space="0" w:color="auto"/>
              </w:divBdr>
            </w:div>
            <w:div w:id="1515149085">
              <w:marLeft w:val="0"/>
              <w:marRight w:val="0"/>
              <w:marTop w:val="0"/>
              <w:marBottom w:val="0"/>
              <w:divBdr>
                <w:top w:val="none" w:sz="0" w:space="0" w:color="auto"/>
                <w:left w:val="none" w:sz="0" w:space="0" w:color="auto"/>
                <w:bottom w:val="none" w:sz="0" w:space="0" w:color="auto"/>
                <w:right w:val="none" w:sz="0" w:space="0" w:color="auto"/>
              </w:divBdr>
            </w:div>
            <w:div w:id="216362173">
              <w:marLeft w:val="0"/>
              <w:marRight w:val="0"/>
              <w:marTop w:val="0"/>
              <w:marBottom w:val="0"/>
              <w:divBdr>
                <w:top w:val="none" w:sz="0" w:space="0" w:color="auto"/>
                <w:left w:val="none" w:sz="0" w:space="0" w:color="auto"/>
                <w:bottom w:val="none" w:sz="0" w:space="0" w:color="auto"/>
                <w:right w:val="none" w:sz="0" w:space="0" w:color="auto"/>
              </w:divBdr>
            </w:div>
            <w:div w:id="1231815313">
              <w:marLeft w:val="0"/>
              <w:marRight w:val="0"/>
              <w:marTop w:val="0"/>
              <w:marBottom w:val="0"/>
              <w:divBdr>
                <w:top w:val="none" w:sz="0" w:space="0" w:color="auto"/>
                <w:left w:val="none" w:sz="0" w:space="0" w:color="auto"/>
                <w:bottom w:val="none" w:sz="0" w:space="0" w:color="auto"/>
                <w:right w:val="none" w:sz="0" w:space="0" w:color="auto"/>
              </w:divBdr>
            </w:div>
            <w:div w:id="216208245">
              <w:marLeft w:val="0"/>
              <w:marRight w:val="0"/>
              <w:marTop w:val="0"/>
              <w:marBottom w:val="0"/>
              <w:divBdr>
                <w:top w:val="none" w:sz="0" w:space="0" w:color="auto"/>
                <w:left w:val="none" w:sz="0" w:space="0" w:color="auto"/>
                <w:bottom w:val="none" w:sz="0" w:space="0" w:color="auto"/>
                <w:right w:val="none" w:sz="0" w:space="0" w:color="auto"/>
              </w:divBdr>
            </w:div>
            <w:div w:id="2137478877">
              <w:marLeft w:val="0"/>
              <w:marRight w:val="0"/>
              <w:marTop w:val="0"/>
              <w:marBottom w:val="0"/>
              <w:divBdr>
                <w:top w:val="none" w:sz="0" w:space="0" w:color="auto"/>
                <w:left w:val="none" w:sz="0" w:space="0" w:color="auto"/>
                <w:bottom w:val="none" w:sz="0" w:space="0" w:color="auto"/>
                <w:right w:val="none" w:sz="0" w:space="0" w:color="auto"/>
              </w:divBdr>
            </w:div>
            <w:div w:id="1910537839">
              <w:marLeft w:val="0"/>
              <w:marRight w:val="0"/>
              <w:marTop w:val="0"/>
              <w:marBottom w:val="0"/>
              <w:divBdr>
                <w:top w:val="none" w:sz="0" w:space="0" w:color="auto"/>
                <w:left w:val="none" w:sz="0" w:space="0" w:color="auto"/>
                <w:bottom w:val="none" w:sz="0" w:space="0" w:color="auto"/>
                <w:right w:val="none" w:sz="0" w:space="0" w:color="auto"/>
              </w:divBdr>
            </w:div>
            <w:div w:id="345912304">
              <w:marLeft w:val="0"/>
              <w:marRight w:val="0"/>
              <w:marTop w:val="0"/>
              <w:marBottom w:val="0"/>
              <w:divBdr>
                <w:top w:val="none" w:sz="0" w:space="0" w:color="auto"/>
                <w:left w:val="none" w:sz="0" w:space="0" w:color="auto"/>
                <w:bottom w:val="none" w:sz="0" w:space="0" w:color="auto"/>
                <w:right w:val="none" w:sz="0" w:space="0" w:color="auto"/>
              </w:divBdr>
            </w:div>
            <w:div w:id="290331204">
              <w:marLeft w:val="0"/>
              <w:marRight w:val="0"/>
              <w:marTop w:val="0"/>
              <w:marBottom w:val="0"/>
              <w:divBdr>
                <w:top w:val="none" w:sz="0" w:space="0" w:color="auto"/>
                <w:left w:val="none" w:sz="0" w:space="0" w:color="auto"/>
                <w:bottom w:val="none" w:sz="0" w:space="0" w:color="auto"/>
                <w:right w:val="none" w:sz="0" w:space="0" w:color="auto"/>
              </w:divBdr>
            </w:div>
            <w:div w:id="527723781">
              <w:marLeft w:val="0"/>
              <w:marRight w:val="0"/>
              <w:marTop w:val="0"/>
              <w:marBottom w:val="0"/>
              <w:divBdr>
                <w:top w:val="none" w:sz="0" w:space="0" w:color="auto"/>
                <w:left w:val="none" w:sz="0" w:space="0" w:color="auto"/>
                <w:bottom w:val="none" w:sz="0" w:space="0" w:color="auto"/>
                <w:right w:val="none" w:sz="0" w:space="0" w:color="auto"/>
              </w:divBdr>
            </w:div>
            <w:div w:id="128940656">
              <w:marLeft w:val="0"/>
              <w:marRight w:val="0"/>
              <w:marTop w:val="0"/>
              <w:marBottom w:val="0"/>
              <w:divBdr>
                <w:top w:val="none" w:sz="0" w:space="0" w:color="auto"/>
                <w:left w:val="none" w:sz="0" w:space="0" w:color="auto"/>
                <w:bottom w:val="none" w:sz="0" w:space="0" w:color="auto"/>
                <w:right w:val="none" w:sz="0" w:space="0" w:color="auto"/>
              </w:divBdr>
            </w:div>
            <w:div w:id="1260529872">
              <w:marLeft w:val="0"/>
              <w:marRight w:val="0"/>
              <w:marTop w:val="0"/>
              <w:marBottom w:val="0"/>
              <w:divBdr>
                <w:top w:val="none" w:sz="0" w:space="0" w:color="auto"/>
                <w:left w:val="none" w:sz="0" w:space="0" w:color="auto"/>
                <w:bottom w:val="none" w:sz="0" w:space="0" w:color="auto"/>
                <w:right w:val="none" w:sz="0" w:space="0" w:color="auto"/>
              </w:divBdr>
            </w:div>
            <w:div w:id="1006245492">
              <w:marLeft w:val="0"/>
              <w:marRight w:val="0"/>
              <w:marTop w:val="0"/>
              <w:marBottom w:val="0"/>
              <w:divBdr>
                <w:top w:val="none" w:sz="0" w:space="0" w:color="auto"/>
                <w:left w:val="none" w:sz="0" w:space="0" w:color="auto"/>
                <w:bottom w:val="none" w:sz="0" w:space="0" w:color="auto"/>
                <w:right w:val="none" w:sz="0" w:space="0" w:color="auto"/>
              </w:divBdr>
            </w:div>
            <w:div w:id="1738898959">
              <w:marLeft w:val="0"/>
              <w:marRight w:val="0"/>
              <w:marTop w:val="0"/>
              <w:marBottom w:val="0"/>
              <w:divBdr>
                <w:top w:val="none" w:sz="0" w:space="0" w:color="auto"/>
                <w:left w:val="none" w:sz="0" w:space="0" w:color="auto"/>
                <w:bottom w:val="none" w:sz="0" w:space="0" w:color="auto"/>
                <w:right w:val="none" w:sz="0" w:space="0" w:color="auto"/>
              </w:divBdr>
            </w:div>
            <w:div w:id="915868412">
              <w:marLeft w:val="0"/>
              <w:marRight w:val="0"/>
              <w:marTop w:val="0"/>
              <w:marBottom w:val="0"/>
              <w:divBdr>
                <w:top w:val="none" w:sz="0" w:space="0" w:color="auto"/>
                <w:left w:val="none" w:sz="0" w:space="0" w:color="auto"/>
                <w:bottom w:val="none" w:sz="0" w:space="0" w:color="auto"/>
                <w:right w:val="none" w:sz="0" w:space="0" w:color="auto"/>
              </w:divBdr>
            </w:div>
            <w:div w:id="1852989680">
              <w:marLeft w:val="0"/>
              <w:marRight w:val="0"/>
              <w:marTop w:val="0"/>
              <w:marBottom w:val="0"/>
              <w:divBdr>
                <w:top w:val="none" w:sz="0" w:space="0" w:color="auto"/>
                <w:left w:val="none" w:sz="0" w:space="0" w:color="auto"/>
                <w:bottom w:val="none" w:sz="0" w:space="0" w:color="auto"/>
                <w:right w:val="none" w:sz="0" w:space="0" w:color="auto"/>
              </w:divBdr>
            </w:div>
            <w:div w:id="1792556925">
              <w:marLeft w:val="0"/>
              <w:marRight w:val="0"/>
              <w:marTop w:val="0"/>
              <w:marBottom w:val="0"/>
              <w:divBdr>
                <w:top w:val="none" w:sz="0" w:space="0" w:color="auto"/>
                <w:left w:val="none" w:sz="0" w:space="0" w:color="auto"/>
                <w:bottom w:val="none" w:sz="0" w:space="0" w:color="auto"/>
                <w:right w:val="none" w:sz="0" w:space="0" w:color="auto"/>
              </w:divBdr>
            </w:div>
            <w:div w:id="715658995">
              <w:marLeft w:val="0"/>
              <w:marRight w:val="0"/>
              <w:marTop w:val="0"/>
              <w:marBottom w:val="0"/>
              <w:divBdr>
                <w:top w:val="none" w:sz="0" w:space="0" w:color="auto"/>
                <w:left w:val="none" w:sz="0" w:space="0" w:color="auto"/>
                <w:bottom w:val="none" w:sz="0" w:space="0" w:color="auto"/>
                <w:right w:val="none" w:sz="0" w:space="0" w:color="auto"/>
              </w:divBdr>
            </w:div>
            <w:div w:id="92014910">
              <w:marLeft w:val="0"/>
              <w:marRight w:val="0"/>
              <w:marTop w:val="0"/>
              <w:marBottom w:val="0"/>
              <w:divBdr>
                <w:top w:val="none" w:sz="0" w:space="0" w:color="auto"/>
                <w:left w:val="none" w:sz="0" w:space="0" w:color="auto"/>
                <w:bottom w:val="none" w:sz="0" w:space="0" w:color="auto"/>
                <w:right w:val="none" w:sz="0" w:space="0" w:color="auto"/>
              </w:divBdr>
            </w:div>
            <w:div w:id="551431850">
              <w:marLeft w:val="0"/>
              <w:marRight w:val="0"/>
              <w:marTop w:val="0"/>
              <w:marBottom w:val="0"/>
              <w:divBdr>
                <w:top w:val="none" w:sz="0" w:space="0" w:color="auto"/>
                <w:left w:val="none" w:sz="0" w:space="0" w:color="auto"/>
                <w:bottom w:val="none" w:sz="0" w:space="0" w:color="auto"/>
                <w:right w:val="none" w:sz="0" w:space="0" w:color="auto"/>
              </w:divBdr>
            </w:div>
            <w:div w:id="996498998">
              <w:marLeft w:val="0"/>
              <w:marRight w:val="0"/>
              <w:marTop w:val="0"/>
              <w:marBottom w:val="0"/>
              <w:divBdr>
                <w:top w:val="none" w:sz="0" w:space="0" w:color="auto"/>
                <w:left w:val="none" w:sz="0" w:space="0" w:color="auto"/>
                <w:bottom w:val="none" w:sz="0" w:space="0" w:color="auto"/>
                <w:right w:val="none" w:sz="0" w:space="0" w:color="auto"/>
              </w:divBdr>
            </w:div>
            <w:div w:id="1432701466">
              <w:marLeft w:val="0"/>
              <w:marRight w:val="0"/>
              <w:marTop w:val="0"/>
              <w:marBottom w:val="0"/>
              <w:divBdr>
                <w:top w:val="none" w:sz="0" w:space="0" w:color="auto"/>
                <w:left w:val="none" w:sz="0" w:space="0" w:color="auto"/>
                <w:bottom w:val="none" w:sz="0" w:space="0" w:color="auto"/>
                <w:right w:val="none" w:sz="0" w:space="0" w:color="auto"/>
              </w:divBdr>
            </w:div>
            <w:div w:id="2003924212">
              <w:marLeft w:val="0"/>
              <w:marRight w:val="0"/>
              <w:marTop w:val="0"/>
              <w:marBottom w:val="0"/>
              <w:divBdr>
                <w:top w:val="none" w:sz="0" w:space="0" w:color="auto"/>
                <w:left w:val="none" w:sz="0" w:space="0" w:color="auto"/>
                <w:bottom w:val="none" w:sz="0" w:space="0" w:color="auto"/>
                <w:right w:val="none" w:sz="0" w:space="0" w:color="auto"/>
              </w:divBdr>
            </w:div>
            <w:div w:id="1287468775">
              <w:marLeft w:val="0"/>
              <w:marRight w:val="0"/>
              <w:marTop w:val="0"/>
              <w:marBottom w:val="0"/>
              <w:divBdr>
                <w:top w:val="none" w:sz="0" w:space="0" w:color="auto"/>
                <w:left w:val="none" w:sz="0" w:space="0" w:color="auto"/>
                <w:bottom w:val="none" w:sz="0" w:space="0" w:color="auto"/>
                <w:right w:val="none" w:sz="0" w:space="0" w:color="auto"/>
              </w:divBdr>
            </w:div>
            <w:div w:id="1093820055">
              <w:marLeft w:val="0"/>
              <w:marRight w:val="0"/>
              <w:marTop w:val="0"/>
              <w:marBottom w:val="0"/>
              <w:divBdr>
                <w:top w:val="none" w:sz="0" w:space="0" w:color="auto"/>
                <w:left w:val="none" w:sz="0" w:space="0" w:color="auto"/>
                <w:bottom w:val="none" w:sz="0" w:space="0" w:color="auto"/>
                <w:right w:val="none" w:sz="0" w:space="0" w:color="auto"/>
              </w:divBdr>
            </w:div>
            <w:div w:id="20410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1702">
      <w:bodyDiv w:val="1"/>
      <w:marLeft w:val="0"/>
      <w:marRight w:val="0"/>
      <w:marTop w:val="0"/>
      <w:marBottom w:val="0"/>
      <w:divBdr>
        <w:top w:val="none" w:sz="0" w:space="0" w:color="auto"/>
        <w:left w:val="none" w:sz="0" w:space="0" w:color="auto"/>
        <w:bottom w:val="none" w:sz="0" w:space="0" w:color="auto"/>
        <w:right w:val="none" w:sz="0" w:space="0" w:color="auto"/>
      </w:divBdr>
      <w:divsChild>
        <w:div w:id="590042500">
          <w:marLeft w:val="0"/>
          <w:marRight w:val="0"/>
          <w:marTop w:val="0"/>
          <w:marBottom w:val="0"/>
          <w:divBdr>
            <w:top w:val="none" w:sz="0" w:space="0" w:color="auto"/>
            <w:left w:val="none" w:sz="0" w:space="0" w:color="auto"/>
            <w:bottom w:val="none" w:sz="0" w:space="0" w:color="auto"/>
            <w:right w:val="none" w:sz="0" w:space="0" w:color="auto"/>
          </w:divBdr>
          <w:divsChild>
            <w:div w:id="32850683">
              <w:marLeft w:val="0"/>
              <w:marRight w:val="0"/>
              <w:marTop w:val="0"/>
              <w:marBottom w:val="0"/>
              <w:divBdr>
                <w:top w:val="none" w:sz="0" w:space="0" w:color="auto"/>
                <w:left w:val="none" w:sz="0" w:space="0" w:color="auto"/>
                <w:bottom w:val="none" w:sz="0" w:space="0" w:color="auto"/>
                <w:right w:val="none" w:sz="0" w:space="0" w:color="auto"/>
              </w:divBdr>
            </w:div>
            <w:div w:id="1112170310">
              <w:marLeft w:val="0"/>
              <w:marRight w:val="0"/>
              <w:marTop w:val="0"/>
              <w:marBottom w:val="0"/>
              <w:divBdr>
                <w:top w:val="none" w:sz="0" w:space="0" w:color="auto"/>
                <w:left w:val="none" w:sz="0" w:space="0" w:color="auto"/>
                <w:bottom w:val="none" w:sz="0" w:space="0" w:color="auto"/>
                <w:right w:val="none" w:sz="0" w:space="0" w:color="auto"/>
              </w:divBdr>
            </w:div>
            <w:div w:id="414136089">
              <w:marLeft w:val="0"/>
              <w:marRight w:val="0"/>
              <w:marTop w:val="0"/>
              <w:marBottom w:val="0"/>
              <w:divBdr>
                <w:top w:val="none" w:sz="0" w:space="0" w:color="auto"/>
                <w:left w:val="none" w:sz="0" w:space="0" w:color="auto"/>
                <w:bottom w:val="none" w:sz="0" w:space="0" w:color="auto"/>
                <w:right w:val="none" w:sz="0" w:space="0" w:color="auto"/>
              </w:divBdr>
            </w:div>
            <w:div w:id="1276790911">
              <w:marLeft w:val="0"/>
              <w:marRight w:val="0"/>
              <w:marTop w:val="0"/>
              <w:marBottom w:val="0"/>
              <w:divBdr>
                <w:top w:val="none" w:sz="0" w:space="0" w:color="auto"/>
                <w:left w:val="none" w:sz="0" w:space="0" w:color="auto"/>
                <w:bottom w:val="none" w:sz="0" w:space="0" w:color="auto"/>
                <w:right w:val="none" w:sz="0" w:space="0" w:color="auto"/>
              </w:divBdr>
            </w:div>
            <w:div w:id="1347906088">
              <w:marLeft w:val="0"/>
              <w:marRight w:val="0"/>
              <w:marTop w:val="0"/>
              <w:marBottom w:val="0"/>
              <w:divBdr>
                <w:top w:val="none" w:sz="0" w:space="0" w:color="auto"/>
                <w:left w:val="none" w:sz="0" w:space="0" w:color="auto"/>
                <w:bottom w:val="none" w:sz="0" w:space="0" w:color="auto"/>
                <w:right w:val="none" w:sz="0" w:space="0" w:color="auto"/>
              </w:divBdr>
            </w:div>
            <w:div w:id="699553719">
              <w:marLeft w:val="0"/>
              <w:marRight w:val="0"/>
              <w:marTop w:val="0"/>
              <w:marBottom w:val="0"/>
              <w:divBdr>
                <w:top w:val="none" w:sz="0" w:space="0" w:color="auto"/>
                <w:left w:val="none" w:sz="0" w:space="0" w:color="auto"/>
                <w:bottom w:val="none" w:sz="0" w:space="0" w:color="auto"/>
                <w:right w:val="none" w:sz="0" w:space="0" w:color="auto"/>
              </w:divBdr>
            </w:div>
            <w:div w:id="680471615">
              <w:marLeft w:val="0"/>
              <w:marRight w:val="0"/>
              <w:marTop w:val="0"/>
              <w:marBottom w:val="0"/>
              <w:divBdr>
                <w:top w:val="none" w:sz="0" w:space="0" w:color="auto"/>
                <w:left w:val="none" w:sz="0" w:space="0" w:color="auto"/>
                <w:bottom w:val="none" w:sz="0" w:space="0" w:color="auto"/>
                <w:right w:val="none" w:sz="0" w:space="0" w:color="auto"/>
              </w:divBdr>
            </w:div>
            <w:div w:id="1911385050">
              <w:marLeft w:val="0"/>
              <w:marRight w:val="0"/>
              <w:marTop w:val="0"/>
              <w:marBottom w:val="0"/>
              <w:divBdr>
                <w:top w:val="none" w:sz="0" w:space="0" w:color="auto"/>
                <w:left w:val="none" w:sz="0" w:space="0" w:color="auto"/>
                <w:bottom w:val="none" w:sz="0" w:space="0" w:color="auto"/>
                <w:right w:val="none" w:sz="0" w:space="0" w:color="auto"/>
              </w:divBdr>
            </w:div>
            <w:div w:id="1094865795">
              <w:marLeft w:val="0"/>
              <w:marRight w:val="0"/>
              <w:marTop w:val="0"/>
              <w:marBottom w:val="0"/>
              <w:divBdr>
                <w:top w:val="none" w:sz="0" w:space="0" w:color="auto"/>
                <w:left w:val="none" w:sz="0" w:space="0" w:color="auto"/>
                <w:bottom w:val="none" w:sz="0" w:space="0" w:color="auto"/>
                <w:right w:val="none" w:sz="0" w:space="0" w:color="auto"/>
              </w:divBdr>
            </w:div>
            <w:div w:id="1996258816">
              <w:marLeft w:val="0"/>
              <w:marRight w:val="0"/>
              <w:marTop w:val="0"/>
              <w:marBottom w:val="0"/>
              <w:divBdr>
                <w:top w:val="none" w:sz="0" w:space="0" w:color="auto"/>
                <w:left w:val="none" w:sz="0" w:space="0" w:color="auto"/>
                <w:bottom w:val="none" w:sz="0" w:space="0" w:color="auto"/>
                <w:right w:val="none" w:sz="0" w:space="0" w:color="auto"/>
              </w:divBdr>
            </w:div>
            <w:div w:id="1735355130">
              <w:marLeft w:val="0"/>
              <w:marRight w:val="0"/>
              <w:marTop w:val="0"/>
              <w:marBottom w:val="0"/>
              <w:divBdr>
                <w:top w:val="none" w:sz="0" w:space="0" w:color="auto"/>
                <w:left w:val="none" w:sz="0" w:space="0" w:color="auto"/>
                <w:bottom w:val="none" w:sz="0" w:space="0" w:color="auto"/>
                <w:right w:val="none" w:sz="0" w:space="0" w:color="auto"/>
              </w:divBdr>
            </w:div>
            <w:div w:id="713238978">
              <w:marLeft w:val="0"/>
              <w:marRight w:val="0"/>
              <w:marTop w:val="0"/>
              <w:marBottom w:val="0"/>
              <w:divBdr>
                <w:top w:val="none" w:sz="0" w:space="0" w:color="auto"/>
                <w:left w:val="none" w:sz="0" w:space="0" w:color="auto"/>
                <w:bottom w:val="none" w:sz="0" w:space="0" w:color="auto"/>
                <w:right w:val="none" w:sz="0" w:space="0" w:color="auto"/>
              </w:divBdr>
            </w:div>
            <w:div w:id="426115934">
              <w:marLeft w:val="0"/>
              <w:marRight w:val="0"/>
              <w:marTop w:val="0"/>
              <w:marBottom w:val="0"/>
              <w:divBdr>
                <w:top w:val="none" w:sz="0" w:space="0" w:color="auto"/>
                <w:left w:val="none" w:sz="0" w:space="0" w:color="auto"/>
                <w:bottom w:val="none" w:sz="0" w:space="0" w:color="auto"/>
                <w:right w:val="none" w:sz="0" w:space="0" w:color="auto"/>
              </w:divBdr>
            </w:div>
            <w:div w:id="728921228">
              <w:marLeft w:val="0"/>
              <w:marRight w:val="0"/>
              <w:marTop w:val="0"/>
              <w:marBottom w:val="0"/>
              <w:divBdr>
                <w:top w:val="none" w:sz="0" w:space="0" w:color="auto"/>
                <w:left w:val="none" w:sz="0" w:space="0" w:color="auto"/>
                <w:bottom w:val="none" w:sz="0" w:space="0" w:color="auto"/>
                <w:right w:val="none" w:sz="0" w:space="0" w:color="auto"/>
              </w:divBdr>
            </w:div>
            <w:div w:id="1532067046">
              <w:marLeft w:val="0"/>
              <w:marRight w:val="0"/>
              <w:marTop w:val="0"/>
              <w:marBottom w:val="0"/>
              <w:divBdr>
                <w:top w:val="none" w:sz="0" w:space="0" w:color="auto"/>
                <w:left w:val="none" w:sz="0" w:space="0" w:color="auto"/>
                <w:bottom w:val="none" w:sz="0" w:space="0" w:color="auto"/>
                <w:right w:val="none" w:sz="0" w:space="0" w:color="auto"/>
              </w:divBdr>
            </w:div>
            <w:div w:id="766312850">
              <w:marLeft w:val="0"/>
              <w:marRight w:val="0"/>
              <w:marTop w:val="0"/>
              <w:marBottom w:val="0"/>
              <w:divBdr>
                <w:top w:val="none" w:sz="0" w:space="0" w:color="auto"/>
                <w:left w:val="none" w:sz="0" w:space="0" w:color="auto"/>
                <w:bottom w:val="none" w:sz="0" w:space="0" w:color="auto"/>
                <w:right w:val="none" w:sz="0" w:space="0" w:color="auto"/>
              </w:divBdr>
            </w:div>
            <w:div w:id="1094715220">
              <w:marLeft w:val="0"/>
              <w:marRight w:val="0"/>
              <w:marTop w:val="0"/>
              <w:marBottom w:val="0"/>
              <w:divBdr>
                <w:top w:val="none" w:sz="0" w:space="0" w:color="auto"/>
                <w:left w:val="none" w:sz="0" w:space="0" w:color="auto"/>
                <w:bottom w:val="none" w:sz="0" w:space="0" w:color="auto"/>
                <w:right w:val="none" w:sz="0" w:space="0" w:color="auto"/>
              </w:divBdr>
            </w:div>
            <w:div w:id="672873814">
              <w:marLeft w:val="0"/>
              <w:marRight w:val="0"/>
              <w:marTop w:val="0"/>
              <w:marBottom w:val="0"/>
              <w:divBdr>
                <w:top w:val="none" w:sz="0" w:space="0" w:color="auto"/>
                <w:left w:val="none" w:sz="0" w:space="0" w:color="auto"/>
                <w:bottom w:val="none" w:sz="0" w:space="0" w:color="auto"/>
                <w:right w:val="none" w:sz="0" w:space="0" w:color="auto"/>
              </w:divBdr>
            </w:div>
            <w:div w:id="643124223">
              <w:marLeft w:val="0"/>
              <w:marRight w:val="0"/>
              <w:marTop w:val="0"/>
              <w:marBottom w:val="0"/>
              <w:divBdr>
                <w:top w:val="none" w:sz="0" w:space="0" w:color="auto"/>
                <w:left w:val="none" w:sz="0" w:space="0" w:color="auto"/>
                <w:bottom w:val="none" w:sz="0" w:space="0" w:color="auto"/>
                <w:right w:val="none" w:sz="0" w:space="0" w:color="auto"/>
              </w:divBdr>
            </w:div>
            <w:div w:id="598561881">
              <w:marLeft w:val="0"/>
              <w:marRight w:val="0"/>
              <w:marTop w:val="0"/>
              <w:marBottom w:val="0"/>
              <w:divBdr>
                <w:top w:val="none" w:sz="0" w:space="0" w:color="auto"/>
                <w:left w:val="none" w:sz="0" w:space="0" w:color="auto"/>
                <w:bottom w:val="none" w:sz="0" w:space="0" w:color="auto"/>
                <w:right w:val="none" w:sz="0" w:space="0" w:color="auto"/>
              </w:divBdr>
            </w:div>
            <w:div w:id="37173312">
              <w:marLeft w:val="0"/>
              <w:marRight w:val="0"/>
              <w:marTop w:val="0"/>
              <w:marBottom w:val="0"/>
              <w:divBdr>
                <w:top w:val="none" w:sz="0" w:space="0" w:color="auto"/>
                <w:left w:val="none" w:sz="0" w:space="0" w:color="auto"/>
                <w:bottom w:val="none" w:sz="0" w:space="0" w:color="auto"/>
                <w:right w:val="none" w:sz="0" w:space="0" w:color="auto"/>
              </w:divBdr>
            </w:div>
            <w:div w:id="2026665165">
              <w:marLeft w:val="0"/>
              <w:marRight w:val="0"/>
              <w:marTop w:val="0"/>
              <w:marBottom w:val="0"/>
              <w:divBdr>
                <w:top w:val="none" w:sz="0" w:space="0" w:color="auto"/>
                <w:left w:val="none" w:sz="0" w:space="0" w:color="auto"/>
                <w:bottom w:val="none" w:sz="0" w:space="0" w:color="auto"/>
                <w:right w:val="none" w:sz="0" w:space="0" w:color="auto"/>
              </w:divBdr>
            </w:div>
            <w:div w:id="20015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136">
      <w:bodyDiv w:val="1"/>
      <w:marLeft w:val="0"/>
      <w:marRight w:val="0"/>
      <w:marTop w:val="0"/>
      <w:marBottom w:val="0"/>
      <w:divBdr>
        <w:top w:val="none" w:sz="0" w:space="0" w:color="auto"/>
        <w:left w:val="none" w:sz="0" w:space="0" w:color="auto"/>
        <w:bottom w:val="none" w:sz="0" w:space="0" w:color="auto"/>
        <w:right w:val="none" w:sz="0" w:space="0" w:color="auto"/>
      </w:divBdr>
      <w:divsChild>
        <w:div w:id="1275862718">
          <w:marLeft w:val="0"/>
          <w:marRight w:val="0"/>
          <w:marTop w:val="0"/>
          <w:marBottom w:val="0"/>
          <w:divBdr>
            <w:top w:val="none" w:sz="0" w:space="0" w:color="auto"/>
            <w:left w:val="none" w:sz="0" w:space="0" w:color="auto"/>
            <w:bottom w:val="none" w:sz="0" w:space="0" w:color="auto"/>
            <w:right w:val="none" w:sz="0" w:space="0" w:color="auto"/>
          </w:divBdr>
          <w:divsChild>
            <w:div w:id="12716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1927">
      <w:bodyDiv w:val="1"/>
      <w:marLeft w:val="0"/>
      <w:marRight w:val="0"/>
      <w:marTop w:val="0"/>
      <w:marBottom w:val="0"/>
      <w:divBdr>
        <w:top w:val="none" w:sz="0" w:space="0" w:color="auto"/>
        <w:left w:val="none" w:sz="0" w:space="0" w:color="auto"/>
        <w:bottom w:val="none" w:sz="0" w:space="0" w:color="auto"/>
        <w:right w:val="none" w:sz="0" w:space="0" w:color="auto"/>
      </w:divBdr>
      <w:divsChild>
        <w:div w:id="589853563">
          <w:marLeft w:val="0"/>
          <w:marRight w:val="0"/>
          <w:marTop w:val="0"/>
          <w:marBottom w:val="0"/>
          <w:divBdr>
            <w:top w:val="none" w:sz="0" w:space="0" w:color="auto"/>
            <w:left w:val="none" w:sz="0" w:space="0" w:color="auto"/>
            <w:bottom w:val="none" w:sz="0" w:space="0" w:color="auto"/>
            <w:right w:val="none" w:sz="0" w:space="0" w:color="auto"/>
          </w:divBdr>
          <w:divsChild>
            <w:div w:id="8591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241">
      <w:bodyDiv w:val="1"/>
      <w:marLeft w:val="0"/>
      <w:marRight w:val="0"/>
      <w:marTop w:val="0"/>
      <w:marBottom w:val="0"/>
      <w:divBdr>
        <w:top w:val="none" w:sz="0" w:space="0" w:color="auto"/>
        <w:left w:val="none" w:sz="0" w:space="0" w:color="auto"/>
        <w:bottom w:val="none" w:sz="0" w:space="0" w:color="auto"/>
        <w:right w:val="none" w:sz="0" w:space="0" w:color="auto"/>
      </w:divBdr>
    </w:div>
    <w:div w:id="1944529436">
      <w:bodyDiv w:val="1"/>
      <w:marLeft w:val="0"/>
      <w:marRight w:val="0"/>
      <w:marTop w:val="0"/>
      <w:marBottom w:val="0"/>
      <w:divBdr>
        <w:top w:val="none" w:sz="0" w:space="0" w:color="auto"/>
        <w:left w:val="none" w:sz="0" w:space="0" w:color="auto"/>
        <w:bottom w:val="none" w:sz="0" w:space="0" w:color="auto"/>
        <w:right w:val="none" w:sz="0" w:space="0" w:color="auto"/>
      </w:divBdr>
      <w:divsChild>
        <w:div w:id="189338161">
          <w:marLeft w:val="0"/>
          <w:marRight w:val="0"/>
          <w:marTop w:val="0"/>
          <w:marBottom w:val="0"/>
          <w:divBdr>
            <w:top w:val="none" w:sz="0" w:space="0" w:color="auto"/>
            <w:left w:val="none" w:sz="0" w:space="0" w:color="auto"/>
            <w:bottom w:val="none" w:sz="0" w:space="0" w:color="auto"/>
            <w:right w:val="none" w:sz="0" w:space="0" w:color="auto"/>
          </w:divBdr>
          <w:divsChild>
            <w:div w:id="5448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071">
      <w:bodyDiv w:val="1"/>
      <w:marLeft w:val="0"/>
      <w:marRight w:val="0"/>
      <w:marTop w:val="0"/>
      <w:marBottom w:val="0"/>
      <w:divBdr>
        <w:top w:val="none" w:sz="0" w:space="0" w:color="auto"/>
        <w:left w:val="none" w:sz="0" w:space="0" w:color="auto"/>
        <w:bottom w:val="none" w:sz="0" w:space="0" w:color="auto"/>
        <w:right w:val="none" w:sz="0" w:space="0" w:color="auto"/>
      </w:divBdr>
      <w:divsChild>
        <w:div w:id="1989899715">
          <w:marLeft w:val="0"/>
          <w:marRight w:val="0"/>
          <w:marTop w:val="0"/>
          <w:marBottom w:val="0"/>
          <w:divBdr>
            <w:top w:val="none" w:sz="0" w:space="0" w:color="auto"/>
            <w:left w:val="none" w:sz="0" w:space="0" w:color="auto"/>
            <w:bottom w:val="none" w:sz="0" w:space="0" w:color="auto"/>
            <w:right w:val="none" w:sz="0" w:space="0" w:color="auto"/>
          </w:divBdr>
          <w:divsChild>
            <w:div w:id="21225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053">
      <w:bodyDiv w:val="1"/>
      <w:marLeft w:val="0"/>
      <w:marRight w:val="0"/>
      <w:marTop w:val="0"/>
      <w:marBottom w:val="0"/>
      <w:divBdr>
        <w:top w:val="none" w:sz="0" w:space="0" w:color="auto"/>
        <w:left w:val="none" w:sz="0" w:space="0" w:color="auto"/>
        <w:bottom w:val="none" w:sz="0" w:space="0" w:color="auto"/>
        <w:right w:val="none" w:sz="0" w:space="0" w:color="auto"/>
      </w:divBdr>
      <w:divsChild>
        <w:div w:id="1480683978">
          <w:marLeft w:val="0"/>
          <w:marRight w:val="0"/>
          <w:marTop w:val="0"/>
          <w:marBottom w:val="0"/>
          <w:divBdr>
            <w:top w:val="none" w:sz="0" w:space="0" w:color="auto"/>
            <w:left w:val="none" w:sz="0" w:space="0" w:color="auto"/>
            <w:bottom w:val="none" w:sz="0" w:space="0" w:color="auto"/>
            <w:right w:val="none" w:sz="0" w:space="0" w:color="auto"/>
          </w:divBdr>
          <w:divsChild>
            <w:div w:id="2641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minik\Desktop\dokumentace.docx" TargetMode="External"/><Relationship Id="rId18" Type="http://schemas.openxmlformats.org/officeDocument/2006/relationships/hyperlink" Target="file:///C:\Users\dominik\Desktop\dokumentace.docx" TargetMode="External"/><Relationship Id="rId26" Type="http://schemas.openxmlformats.org/officeDocument/2006/relationships/hyperlink" Target="file:///C:\Users\dominik\Desktop\dokumentace.docx" TargetMode="External"/><Relationship Id="rId39" Type="http://schemas.openxmlformats.org/officeDocument/2006/relationships/image" Target="media/image3.png"/><Relationship Id="rId21" Type="http://schemas.openxmlformats.org/officeDocument/2006/relationships/hyperlink" Target="file:///C:\Users\dominik\Desktop\dokumentace.docx" TargetMode="External"/><Relationship Id="rId34" Type="http://schemas.openxmlformats.org/officeDocument/2006/relationships/hyperlink" Target="file:///C:\Users\dominik\Desktop\dokumentace.docx" TargetMode="External"/><Relationship Id="rId42" Type="http://schemas.openxmlformats.org/officeDocument/2006/relationships/hyperlink" Target="https://learn.adafruit.com/adafruit-htu21d-f-temperature-humidity-sensor" TargetMode="External"/><Relationship Id="rId47" Type="http://schemas.openxmlformats.org/officeDocument/2006/relationships/hyperlink" Target="https://kivy-garden.github.io/graph/" TargetMode="External"/><Relationship Id="rId50" Type="http://schemas.openxmlformats.org/officeDocument/2006/relationships/hyperlink" Target="https://www.python.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minik\Desktop\dokumentace.docx" TargetMode="External"/><Relationship Id="rId29" Type="http://schemas.openxmlformats.org/officeDocument/2006/relationships/hyperlink" Target="file:///C:\Users\dominik\Desktop\dokumentace.docx" TargetMode="External"/><Relationship Id="rId11" Type="http://schemas.openxmlformats.org/officeDocument/2006/relationships/footer" Target="footer2.xml"/><Relationship Id="rId24" Type="http://schemas.openxmlformats.org/officeDocument/2006/relationships/hyperlink" Target="file:///C:\Users\dominik\Desktop\dokumentace.docx" TargetMode="External"/><Relationship Id="rId32" Type="http://schemas.openxmlformats.org/officeDocument/2006/relationships/hyperlink" Target="file:///C:\Users\dominik\Desktop\dokumentace.docx" TargetMode="External"/><Relationship Id="rId37" Type="http://schemas.openxmlformats.org/officeDocument/2006/relationships/hyperlink" Target="file:///C:\Users\dominik\Desktop\dokumentace.docx" TargetMode="External"/><Relationship Id="rId40" Type="http://schemas.openxmlformats.org/officeDocument/2006/relationships/hyperlink" Target="https://learn.adafruit.com/adafruit-bmp280-barometric-pressure-plus-temperature-sensor-breakout" TargetMode="External"/><Relationship Id="rId45" Type="http://schemas.openxmlformats.org/officeDocument/2006/relationships/hyperlink" Target="https://kivy.org/doc/stable/gettingstarted/intro.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yperlink" Target="file:///C:\Users\dominik\Desktop\dokumentace.docx" TargetMode="External"/><Relationship Id="rId31" Type="http://schemas.openxmlformats.org/officeDocument/2006/relationships/hyperlink" Target="file:///C:\Users\dominik\Desktop\dokumentace.docx" TargetMode="External"/><Relationship Id="rId44" Type="http://schemas.openxmlformats.org/officeDocument/2006/relationships/hyperlink" Target="https://kivy.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minik\Desktop\dokumentace.docx" TargetMode="External"/><Relationship Id="rId22" Type="http://schemas.openxmlformats.org/officeDocument/2006/relationships/hyperlink" Target="file:///C:\Users\dominik\Desktop\dokumentace.docx" TargetMode="External"/><Relationship Id="rId27" Type="http://schemas.openxmlformats.org/officeDocument/2006/relationships/hyperlink" Target="file:///C:\Users\dominik\Desktop\dokumentace.docx" TargetMode="External"/><Relationship Id="rId30" Type="http://schemas.openxmlformats.org/officeDocument/2006/relationships/hyperlink" Target="file:///C:\Users\dominik\Desktop\dokumentace.docx" TargetMode="External"/><Relationship Id="rId35" Type="http://schemas.openxmlformats.org/officeDocument/2006/relationships/hyperlink" Target="file:///C:\Users\dominik\Desktop\dokumentace.docx" TargetMode="External"/><Relationship Id="rId43" Type="http://schemas.openxmlformats.org/officeDocument/2006/relationships/hyperlink" Target="http://www.flair.cz/relativni-vlhkost" TargetMode="External"/><Relationship Id="rId48" Type="http://schemas.openxmlformats.org/officeDocument/2006/relationships/hyperlink" Target="https://cs.wikipedia.org/wiki/Python" TargetMode="External"/><Relationship Id="rId8" Type="http://schemas.openxmlformats.org/officeDocument/2006/relationships/image" Target="media/image1.png"/><Relationship Id="rId51" Type="http://schemas.openxmlformats.org/officeDocument/2006/relationships/hyperlink" Target="https://docs.python.org/3/library/sqlite3.html"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dominik\Desktop\dokumentace.docx" TargetMode="External"/><Relationship Id="rId25" Type="http://schemas.openxmlformats.org/officeDocument/2006/relationships/hyperlink" Target="file:///C:\Users\dominik\Desktop\dokumentace.docx" TargetMode="External"/><Relationship Id="rId33" Type="http://schemas.openxmlformats.org/officeDocument/2006/relationships/hyperlink" Target="file:///C:\Users\dominik\Desktop\dokumentace.docx" TargetMode="External"/><Relationship Id="rId38" Type="http://schemas.openxmlformats.org/officeDocument/2006/relationships/image" Target="media/image2.png"/><Relationship Id="rId46" Type="http://schemas.openxmlformats.org/officeDocument/2006/relationships/hyperlink" Target="https://kivy-garden.github.io/" TargetMode="External"/><Relationship Id="rId20" Type="http://schemas.openxmlformats.org/officeDocument/2006/relationships/hyperlink" Target="file:///C:\Users\dominik\Desktop\dokumentace.docx" TargetMode="External"/><Relationship Id="rId41" Type="http://schemas.openxmlformats.org/officeDocument/2006/relationships/hyperlink" Target="https://learn.adafruit.com/circuitpython-basics-i2c-and-sp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ominik\Desktop\dokumentace.docx" TargetMode="External"/><Relationship Id="rId23" Type="http://schemas.openxmlformats.org/officeDocument/2006/relationships/hyperlink" Target="file:///C:\Users\dominik\Desktop\dokumentace.docx" TargetMode="External"/><Relationship Id="rId28" Type="http://schemas.openxmlformats.org/officeDocument/2006/relationships/hyperlink" Target="file:///C:\Users\dominik\Desktop\dokumentace.docx" TargetMode="External"/><Relationship Id="rId36" Type="http://schemas.openxmlformats.org/officeDocument/2006/relationships/hyperlink" Target="file:///C:\Users\dominik\Desktop\dokumentace.docx" TargetMode="External"/><Relationship Id="rId49" Type="http://schemas.openxmlformats.org/officeDocument/2006/relationships/hyperlink" Target="https://en.wikipedia.org/wiki/Raspberry_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2FBB7-6688-4426-843E-A7DE66C4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1</TotalTime>
  <Pages>14</Pages>
  <Words>2264</Words>
  <Characters>12908</Characters>
  <Application>Microsoft Office Word</Application>
  <DocSecurity>0</DocSecurity>
  <Lines>107</Lines>
  <Paragraphs>30</Paragraphs>
  <ScaleCrop>false</ScaleCrop>
  <HeadingPairs>
    <vt:vector size="2" baseType="variant">
      <vt:variant>
        <vt:lpstr>Název</vt:lpstr>
      </vt:variant>
      <vt:variant>
        <vt:i4>1</vt:i4>
      </vt:variant>
    </vt:vector>
  </HeadingPairs>
  <TitlesOfParts>
    <vt:vector size="1" baseType="lpstr">
      <vt:lpstr>šablona MP- SŠIEŘ</vt:lpstr>
    </vt:vector>
  </TitlesOfParts>
  <Company/>
  <LinksUpToDate>false</LinksUpToDate>
  <CharactersWithSpaces>15142</CharactersWithSpaces>
  <SharedDoc>false</SharedDoc>
  <HLinks>
    <vt:vector size="156" baseType="variant">
      <vt:variant>
        <vt:i4>5701757</vt:i4>
      </vt:variant>
      <vt:variant>
        <vt:i4>77</vt:i4>
      </vt:variant>
      <vt:variant>
        <vt:i4>0</vt:i4>
      </vt:variant>
      <vt:variant>
        <vt:i4>5</vt:i4>
      </vt:variant>
      <vt:variant>
        <vt:lpwstr>C:\Users\dominik\Desktop\dokumentace.docx</vt:lpwstr>
      </vt:variant>
      <vt:variant>
        <vt:lpwstr>_Toc29912514</vt:lpwstr>
      </vt:variant>
      <vt:variant>
        <vt:i4>5243005</vt:i4>
      </vt:variant>
      <vt:variant>
        <vt:i4>74</vt:i4>
      </vt:variant>
      <vt:variant>
        <vt:i4>0</vt:i4>
      </vt:variant>
      <vt:variant>
        <vt:i4>5</vt:i4>
      </vt:variant>
      <vt:variant>
        <vt:lpwstr>C:\Users\dominik\Desktop\dokumentace.docx</vt:lpwstr>
      </vt:variant>
      <vt:variant>
        <vt:lpwstr>_Toc29912513</vt:lpwstr>
      </vt:variant>
      <vt:variant>
        <vt:i4>5374076</vt:i4>
      </vt:variant>
      <vt:variant>
        <vt:i4>71</vt:i4>
      </vt:variant>
      <vt:variant>
        <vt:i4>0</vt:i4>
      </vt:variant>
      <vt:variant>
        <vt:i4>5</vt:i4>
      </vt:variant>
      <vt:variant>
        <vt:lpwstr>C:\Users\dominik\Desktop\dokumentace.docx</vt:lpwstr>
      </vt:variant>
      <vt:variant>
        <vt:lpwstr>_Toc29912501</vt:lpwstr>
      </vt:variant>
      <vt:variant>
        <vt:i4>5308533</vt:i4>
      </vt:variant>
      <vt:variant>
        <vt:i4>68</vt:i4>
      </vt:variant>
      <vt:variant>
        <vt:i4>0</vt:i4>
      </vt:variant>
      <vt:variant>
        <vt:i4>5</vt:i4>
      </vt:variant>
      <vt:variant>
        <vt:lpwstr>C:\Users\dominik\Desktop\dokumentace.docx</vt:lpwstr>
      </vt:variant>
      <vt:variant>
        <vt:lpwstr>_Toc29912493</vt:lpwstr>
      </vt:variant>
      <vt:variant>
        <vt:i4>5308533</vt:i4>
      </vt:variant>
      <vt:variant>
        <vt:i4>65</vt:i4>
      </vt:variant>
      <vt:variant>
        <vt:i4>0</vt:i4>
      </vt:variant>
      <vt:variant>
        <vt:i4>5</vt:i4>
      </vt:variant>
      <vt:variant>
        <vt:lpwstr>C:\Users\dominik\Desktop\dokumentace.docx</vt:lpwstr>
      </vt:variant>
      <vt:variant>
        <vt:lpwstr>_Toc29912493</vt:lpwstr>
      </vt:variant>
      <vt:variant>
        <vt:i4>5308533</vt:i4>
      </vt:variant>
      <vt:variant>
        <vt:i4>62</vt:i4>
      </vt:variant>
      <vt:variant>
        <vt:i4>0</vt:i4>
      </vt:variant>
      <vt:variant>
        <vt:i4>5</vt:i4>
      </vt:variant>
      <vt:variant>
        <vt:lpwstr>C:\Users\dominik\Desktop\dokumentace.docx</vt:lpwstr>
      </vt:variant>
      <vt:variant>
        <vt:lpwstr>_Toc29912493</vt:lpwstr>
      </vt:variant>
      <vt:variant>
        <vt:i4>5242997</vt:i4>
      </vt:variant>
      <vt:variant>
        <vt:i4>59</vt:i4>
      </vt:variant>
      <vt:variant>
        <vt:i4>0</vt:i4>
      </vt:variant>
      <vt:variant>
        <vt:i4>5</vt:i4>
      </vt:variant>
      <vt:variant>
        <vt:lpwstr>C:\Users\dominik\Desktop\dokumentace.docx</vt:lpwstr>
      </vt:variant>
      <vt:variant>
        <vt:lpwstr>_Toc29912492</vt:lpwstr>
      </vt:variant>
      <vt:variant>
        <vt:i4>5439605</vt:i4>
      </vt:variant>
      <vt:variant>
        <vt:i4>56</vt:i4>
      </vt:variant>
      <vt:variant>
        <vt:i4>0</vt:i4>
      </vt:variant>
      <vt:variant>
        <vt:i4>5</vt:i4>
      </vt:variant>
      <vt:variant>
        <vt:lpwstr>C:\Users\dominik\Desktop\dokumentace.docx</vt:lpwstr>
      </vt:variant>
      <vt:variant>
        <vt:lpwstr>_Toc29912491</vt:lpwstr>
      </vt:variant>
      <vt:variant>
        <vt:i4>5374069</vt:i4>
      </vt:variant>
      <vt:variant>
        <vt:i4>53</vt:i4>
      </vt:variant>
      <vt:variant>
        <vt:i4>0</vt:i4>
      </vt:variant>
      <vt:variant>
        <vt:i4>5</vt:i4>
      </vt:variant>
      <vt:variant>
        <vt:lpwstr>C:\Users\dominik\Desktop\dokumentace.docx</vt:lpwstr>
      </vt:variant>
      <vt:variant>
        <vt:lpwstr>_Toc29912490</vt:lpwstr>
      </vt:variant>
      <vt:variant>
        <vt:i4>5963892</vt:i4>
      </vt:variant>
      <vt:variant>
        <vt:i4>50</vt:i4>
      </vt:variant>
      <vt:variant>
        <vt:i4>0</vt:i4>
      </vt:variant>
      <vt:variant>
        <vt:i4>5</vt:i4>
      </vt:variant>
      <vt:variant>
        <vt:lpwstr>C:\Users\dominik\Desktop\dokumentace.docx</vt:lpwstr>
      </vt:variant>
      <vt:variant>
        <vt:lpwstr>_Toc29912489</vt:lpwstr>
      </vt:variant>
      <vt:variant>
        <vt:i4>5898356</vt:i4>
      </vt:variant>
      <vt:variant>
        <vt:i4>47</vt:i4>
      </vt:variant>
      <vt:variant>
        <vt:i4>0</vt:i4>
      </vt:variant>
      <vt:variant>
        <vt:i4>5</vt:i4>
      </vt:variant>
      <vt:variant>
        <vt:lpwstr>C:\Users\dominik\Desktop\dokumentace.docx</vt:lpwstr>
      </vt:variant>
      <vt:variant>
        <vt:lpwstr>_Toc29912488</vt:lpwstr>
      </vt:variant>
      <vt:variant>
        <vt:i4>5570676</vt:i4>
      </vt:variant>
      <vt:variant>
        <vt:i4>44</vt:i4>
      </vt:variant>
      <vt:variant>
        <vt:i4>0</vt:i4>
      </vt:variant>
      <vt:variant>
        <vt:i4>5</vt:i4>
      </vt:variant>
      <vt:variant>
        <vt:lpwstr>C:\Users\dominik\Desktop\dokumentace.docx</vt:lpwstr>
      </vt:variant>
      <vt:variant>
        <vt:lpwstr>_Toc29912487</vt:lpwstr>
      </vt:variant>
      <vt:variant>
        <vt:i4>5505140</vt:i4>
      </vt:variant>
      <vt:variant>
        <vt:i4>41</vt:i4>
      </vt:variant>
      <vt:variant>
        <vt:i4>0</vt:i4>
      </vt:variant>
      <vt:variant>
        <vt:i4>5</vt:i4>
      </vt:variant>
      <vt:variant>
        <vt:lpwstr>C:\Users\dominik\Desktop\dokumentace.docx</vt:lpwstr>
      </vt:variant>
      <vt:variant>
        <vt:lpwstr>_Toc29912486</vt:lpwstr>
      </vt:variant>
      <vt:variant>
        <vt:i4>5701748</vt:i4>
      </vt:variant>
      <vt:variant>
        <vt:i4>38</vt:i4>
      </vt:variant>
      <vt:variant>
        <vt:i4>0</vt:i4>
      </vt:variant>
      <vt:variant>
        <vt:i4>5</vt:i4>
      </vt:variant>
      <vt:variant>
        <vt:lpwstr>C:\Users\dominik\Desktop\dokumentace.docx</vt:lpwstr>
      </vt:variant>
      <vt:variant>
        <vt:lpwstr>_Toc29912485</vt:lpwstr>
      </vt:variant>
      <vt:variant>
        <vt:i4>5636212</vt:i4>
      </vt:variant>
      <vt:variant>
        <vt:i4>35</vt:i4>
      </vt:variant>
      <vt:variant>
        <vt:i4>0</vt:i4>
      </vt:variant>
      <vt:variant>
        <vt:i4>5</vt:i4>
      </vt:variant>
      <vt:variant>
        <vt:lpwstr>C:\Users\dominik\Desktop\dokumentace.docx</vt:lpwstr>
      </vt:variant>
      <vt:variant>
        <vt:lpwstr>_Toc29912484</vt:lpwstr>
      </vt:variant>
      <vt:variant>
        <vt:i4>5308532</vt:i4>
      </vt:variant>
      <vt:variant>
        <vt:i4>32</vt:i4>
      </vt:variant>
      <vt:variant>
        <vt:i4>0</vt:i4>
      </vt:variant>
      <vt:variant>
        <vt:i4>5</vt:i4>
      </vt:variant>
      <vt:variant>
        <vt:lpwstr>C:\Users\dominik\Desktop\dokumentace.docx</vt:lpwstr>
      </vt:variant>
      <vt:variant>
        <vt:lpwstr>_Toc29912483</vt:lpwstr>
      </vt:variant>
      <vt:variant>
        <vt:i4>5242996</vt:i4>
      </vt:variant>
      <vt:variant>
        <vt:i4>29</vt:i4>
      </vt:variant>
      <vt:variant>
        <vt:i4>0</vt:i4>
      </vt:variant>
      <vt:variant>
        <vt:i4>5</vt:i4>
      </vt:variant>
      <vt:variant>
        <vt:lpwstr>C:\Users\dominik\Desktop\dokumentace.docx</vt:lpwstr>
      </vt:variant>
      <vt:variant>
        <vt:lpwstr>_Toc29912482</vt:lpwstr>
      </vt:variant>
      <vt:variant>
        <vt:i4>5439604</vt:i4>
      </vt:variant>
      <vt:variant>
        <vt:i4>26</vt:i4>
      </vt:variant>
      <vt:variant>
        <vt:i4>0</vt:i4>
      </vt:variant>
      <vt:variant>
        <vt:i4>5</vt:i4>
      </vt:variant>
      <vt:variant>
        <vt:lpwstr>C:\Users\dominik\Desktop\dokumentace.docx</vt:lpwstr>
      </vt:variant>
      <vt:variant>
        <vt:lpwstr>_Toc29912481</vt:lpwstr>
      </vt:variant>
      <vt:variant>
        <vt:i4>5374068</vt:i4>
      </vt:variant>
      <vt:variant>
        <vt:i4>23</vt:i4>
      </vt:variant>
      <vt:variant>
        <vt:i4>0</vt:i4>
      </vt:variant>
      <vt:variant>
        <vt:i4>5</vt:i4>
      </vt:variant>
      <vt:variant>
        <vt:lpwstr>C:\Users\dominik\Desktop\dokumentace.docx</vt:lpwstr>
      </vt:variant>
      <vt:variant>
        <vt:lpwstr>_Toc29912480</vt:lpwstr>
      </vt:variant>
      <vt:variant>
        <vt:i4>5963899</vt:i4>
      </vt:variant>
      <vt:variant>
        <vt:i4>20</vt:i4>
      </vt:variant>
      <vt:variant>
        <vt:i4>0</vt:i4>
      </vt:variant>
      <vt:variant>
        <vt:i4>5</vt:i4>
      </vt:variant>
      <vt:variant>
        <vt:lpwstr>C:\Users\dominik\Desktop\dokumentace.docx</vt:lpwstr>
      </vt:variant>
      <vt:variant>
        <vt:lpwstr>_Toc29912479</vt:lpwstr>
      </vt:variant>
      <vt:variant>
        <vt:i4>5439604</vt:i4>
      </vt:variant>
      <vt:variant>
        <vt:i4>17</vt:i4>
      </vt:variant>
      <vt:variant>
        <vt:i4>0</vt:i4>
      </vt:variant>
      <vt:variant>
        <vt:i4>5</vt:i4>
      </vt:variant>
      <vt:variant>
        <vt:lpwstr>C:\Users\dominik\Desktop\dokumentace.docx</vt:lpwstr>
      </vt:variant>
      <vt:variant>
        <vt:lpwstr>_Toc29912481</vt:lpwstr>
      </vt:variant>
      <vt:variant>
        <vt:i4>5439604</vt:i4>
      </vt:variant>
      <vt:variant>
        <vt:i4>14</vt:i4>
      </vt:variant>
      <vt:variant>
        <vt:i4>0</vt:i4>
      </vt:variant>
      <vt:variant>
        <vt:i4>5</vt:i4>
      </vt:variant>
      <vt:variant>
        <vt:lpwstr>C:\Users\dominik\Desktop\dokumentace.docx</vt:lpwstr>
      </vt:variant>
      <vt:variant>
        <vt:lpwstr>_Toc29912481</vt:lpwstr>
      </vt:variant>
      <vt:variant>
        <vt:i4>5636219</vt:i4>
      </vt:variant>
      <vt:variant>
        <vt:i4>11</vt:i4>
      </vt:variant>
      <vt:variant>
        <vt:i4>0</vt:i4>
      </vt:variant>
      <vt:variant>
        <vt:i4>5</vt:i4>
      </vt:variant>
      <vt:variant>
        <vt:lpwstr>C:\Users\dominik\Desktop\dokumentace.docx</vt:lpwstr>
      </vt:variant>
      <vt:variant>
        <vt:lpwstr>_Toc29912474</vt:lpwstr>
      </vt:variant>
      <vt:variant>
        <vt:i4>5243003</vt:i4>
      </vt:variant>
      <vt:variant>
        <vt:i4>8</vt:i4>
      </vt:variant>
      <vt:variant>
        <vt:i4>0</vt:i4>
      </vt:variant>
      <vt:variant>
        <vt:i4>5</vt:i4>
      </vt:variant>
      <vt:variant>
        <vt:lpwstr>C:\Users\dominik\Desktop\dokumentace.docx</vt:lpwstr>
      </vt:variant>
      <vt:variant>
        <vt:lpwstr>_Toc29912472</vt:lpwstr>
      </vt:variant>
      <vt:variant>
        <vt:i4>5439611</vt:i4>
      </vt:variant>
      <vt:variant>
        <vt:i4>5</vt:i4>
      </vt:variant>
      <vt:variant>
        <vt:i4>0</vt:i4>
      </vt:variant>
      <vt:variant>
        <vt:i4>5</vt:i4>
      </vt:variant>
      <vt:variant>
        <vt:lpwstr>C:\Users\dominik\Desktop\dokumentace.docx</vt:lpwstr>
      </vt:variant>
      <vt:variant>
        <vt:lpwstr>_Toc29912471</vt:lpwstr>
      </vt:variant>
      <vt:variant>
        <vt:i4>5374075</vt:i4>
      </vt:variant>
      <vt:variant>
        <vt:i4>2</vt:i4>
      </vt:variant>
      <vt:variant>
        <vt:i4>0</vt:i4>
      </vt:variant>
      <vt:variant>
        <vt:i4>5</vt:i4>
      </vt:variant>
      <vt:variant>
        <vt:lpwstr>C:\Users\dominik\Desktop\dokumentace.docx</vt:lpwstr>
      </vt:variant>
      <vt:variant>
        <vt:lpwstr>_Toc29912470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Dominik Večerek</cp:lastModifiedBy>
  <cp:revision>4</cp:revision>
  <cp:lastPrinted>2004-11-12T21:05:00Z</cp:lastPrinted>
  <dcterms:created xsi:type="dcterms:W3CDTF">2020-01-24T05:36:00Z</dcterms:created>
  <dcterms:modified xsi:type="dcterms:W3CDTF">2020-01-24T05:36:00Z</dcterms:modified>
  <cp:category>dokumentace</cp:category>
  <cp:contentStatus>dokončený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